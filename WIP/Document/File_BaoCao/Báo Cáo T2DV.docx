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A66" w:rsidRPr="00F308A4" w:rsidRDefault="006B7765" w:rsidP="00CE2BFD">
      <w:pPr>
        <w:jc w:val="center"/>
        <w:rPr>
          <w:rFonts w:cstheme="minorHAnsi"/>
          <w:sz w:val="28"/>
        </w:rPr>
      </w:pPr>
      <w:r w:rsidRPr="00F308A4">
        <w:rPr>
          <w:rFonts w:cstheme="minorHAnsi"/>
          <w:sz w:val="28"/>
        </w:rPr>
        <w:t>ĐẠI HỌC QUỐC GIA THÀNH PHỐ HỒ CHÍ MINH</w:t>
      </w:r>
    </w:p>
    <w:p w:rsidR="006B7765" w:rsidRPr="00F308A4" w:rsidRDefault="006B7765" w:rsidP="00CE2BFD">
      <w:pPr>
        <w:jc w:val="center"/>
        <w:rPr>
          <w:rFonts w:cstheme="minorHAnsi"/>
          <w:b/>
          <w:sz w:val="32"/>
          <w:szCs w:val="32"/>
        </w:rPr>
      </w:pPr>
      <w:r w:rsidRPr="00F308A4">
        <w:rPr>
          <w:rFonts w:cstheme="minorHAnsi"/>
          <w:b/>
          <w:sz w:val="32"/>
          <w:szCs w:val="32"/>
        </w:rPr>
        <w:t>TRƯỜNG ĐẠI HỌC CÔNG NGHỆ THÔNG TIN</w:t>
      </w:r>
    </w:p>
    <w:p w:rsidR="006B7765" w:rsidRPr="00F308A4" w:rsidRDefault="006B7765" w:rsidP="00CE2BFD">
      <w:pPr>
        <w:jc w:val="center"/>
        <w:rPr>
          <w:rFonts w:cstheme="minorHAnsi"/>
          <w:b/>
          <w:sz w:val="28"/>
        </w:rPr>
      </w:pPr>
    </w:p>
    <w:p w:rsidR="00560A66" w:rsidRPr="00F308A4" w:rsidRDefault="006B7765" w:rsidP="00CE2BFD">
      <w:pPr>
        <w:jc w:val="center"/>
        <w:rPr>
          <w:rFonts w:cstheme="minorHAnsi"/>
        </w:rPr>
      </w:pPr>
      <w:r w:rsidRPr="00F308A4">
        <w:rPr>
          <w:rFonts w:cstheme="minorHAnsi"/>
          <w:b/>
          <w:noProof/>
          <w:sz w:val="28"/>
        </w:rPr>
        <w:drawing>
          <wp:inline distT="0" distB="0" distL="0" distR="0" wp14:anchorId="6382CF76" wp14:editId="2C5DC12D">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871123" w:rsidRPr="00F308A4" w:rsidRDefault="00871123" w:rsidP="00856ACA">
      <w:pPr>
        <w:rPr>
          <w:rFonts w:cstheme="minorHAnsi"/>
        </w:rPr>
      </w:pPr>
    </w:p>
    <w:p w:rsidR="00856ACA" w:rsidRPr="00F308A4" w:rsidRDefault="00856ACA" w:rsidP="00856ACA">
      <w:pPr>
        <w:rPr>
          <w:rFonts w:cstheme="minorHAnsi"/>
        </w:rPr>
      </w:pPr>
    </w:p>
    <w:p w:rsidR="00871123" w:rsidRPr="00F308A4" w:rsidRDefault="00871123" w:rsidP="00CE2BFD">
      <w:pPr>
        <w:jc w:val="right"/>
        <w:rPr>
          <w:rFonts w:cstheme="minorHAnsi"/>
        </w:rPr>
      </w:pPr>
    </w:p>
    <w:p w:rsidR="00560A66" w:rsidRPr="00F308A4" w:rsidRDefault="00560A66" w:rsidP="00CE2BFD">
      <w:pPr>
        <w:tabs>
          <w:tab w:val="left" w:pos="6990"/>
        </w:tabs>
        <w:jc w:val="right"/>
        <w:rPr>
          <w:rFonts w:cstheme="minorHAnsi"/>
        </w:rPr>
      </w:pPr>
    </w:p>
    <w:p w:rsidR="00856ACA" w:rsidRPr="00F308A4" w:rsidRDefault="00F42AA5" w:rsidP="00856ACA">
      <w:pPr>
        <w:jc w:val="left"/>
        <w:rPr>
          <w:rFonts w:cstheme="minorHAnsi"/>
          <w:sz w:val="52"/>
          <w:szCs w:val="52"/>
        </w:rPr>
      </w:pPr>
      <w:r w:rsidRPr="00F308A4">
        <w:rPr>
          <w:rFonts w:cstheme="minorHAnsi"/>
          <w:sz w:val="52"/>
          <w:szCs w:val="52"/>
        </w:rPr>
        <w:t>NHẬP MÔN CÔNG NGHỆ</w:t>
      </w:r>
      <w:r w:rsidR="00856ACA" w:rsidRPr="00F308A4">
        <w:rPr>
          <w:rFonts w:cstheme="minorHAnsi"/>
          <w:sz w:val="52"/>
          <w:szCs w:val="52"/>
        </w:rPr>
        <w:t xml:space="preserve"> PHẦN MỀM </w:t>
      </w:r>
    </w:p>
    <w:p w:rsidR="00560A66" w:rsidRPr="00F308A4" w:rsidRDefault="00FF4D05" w:rsidP="00F308A4">
      <w:pPr>
        <w:jc w:val="center"/>
        <w:rPr>
          <w:rFonts w:cstheme="minorHAnsi"/>
          <w:sz w:val="48"/>
          <w:szCs w:val="48"/>
        </w:rPr>
      </w:pPr>
      <w:r w:rsidRPr="00F308A4">
        <w:rPr>
          <w:rFonts w:cstheme="minorHAnsi"/>
          <w:sz w:val="48"/>
          <w:szCs w:val="48"/>
        </w:rPr>
        <w:t>Quản lý học sinh</w:t>
      </w:r>
      <w:r w:rsidR="00D8316B" w:rsidRPr="00F308A4">
        <w:rPr>
          <w:rFonts w:cstheme="minorHAnsi"/>
          <w:sz w:val="48"/>
          <w:szCs w:val="48"/>
        </w:rPr>
        <w:t xml:space="preserve"> Trường THPT Nguyễn Công Trứ</w:t>
      </w:r>
      <w:bookmarkStart w:id="0" w:name="_GoBack"/>
      <w:bookmarkEnd w:id="0"/>
    </w:p>
    <w:p w:rsidR="00560A66" w:rsidRPr="00F308A4" w:rsidRDefault="004D08AD" w:rsidP="00CE2BFD">
      <w:pPr>
        <w:tabs>
          <w:tab w:val="left" w:pos="6990"/>
        </w:tabs>
        <w:ind w:firstLine="1800"/>
        <w:jc w:val="left"/>
        <w:rPr>
          <w:rFonts w:cstheme="minorHAnsi"/>
          <w:noProof/>
          <w:sz w:val="36"/>
          <w:szCs w:val="36"/>
        </w:rPr>
      </w:pPr>
      <w:r w:rsidRPr="00F308A4">
        <w:rPr>
          <w:rFonts w:cstheme="minorHAnsi"/>
          <w:noProof/>
          <w:sz w:val="36"/>
          <w:szCs w:val="36"/>
        </w:rPr>
        <w:t>GVHD:</w:t>
      </w:r>
      <w:r w:rsidR="00D8316B" w:rsidRPr="00F308A4">
        <w:rPr>
          <w:rFonts w:cstheme="minorHAnsi"/>
          <w:noProof/>
          <w:sz w:val="36"/>
          <w:szCs w:val="36"/>
        </w:rPr>
        <w:t xml:space="preserve"> </w:t>
      </w:r>
      <w:r w:rsidR="00856ACA" w:rsidRPr="00F308A4">
        <w:rPr>
          <w:rFonts w:cstheme="minorHAnsi"/>
          <w:noProof/>
          <w:sz w:val="36"/>
          <w:szCs w:val="36"/>
        </w:rPr>
        <w:t>Nguyễn Công Hoan</w:t>
      </w:r>
    </w:p>
    <w:p w:rsidR="00560A66" w:rsidRPr="00F308A4" w:rsidRDefault="004D08AD" w:rsidP="00CE2BFD">
      <w:pPr>
        <w:tabs>
          <w:tab w:val="left" w:pos="6990"/>
        </w:tabs>
        <w:ind w:firstLine="1800"/>
        <w:jc w:val="left"/>
        <w:rPr>
          <w:rFonts w:cstheme="minorHAnsi"/>
          <w:sz w:val="36"/>
          <w:szCs w:val="36"/>
        </w:rPr>
      </w:pPr>
      <w:r w:rsidRPr="00F308A4">
        <w:rPr>
          <w:rFonts w:cstheme="minorHAnsi"/>
          <w:noProof/>
          <w:sz w:val="36"/>
          <w:szCs w:val="36"/>
        </w:rPr>
        <w:t>Tên Nhóm</w:t>
      </w:r>
      <w:r w:rsidR="00FF4D05" w:rsidRPr="00F308A4">
        <w:rPr>
          <w:rFonts w:cstheme="minorHAnsi"/>
          <w:noProof/>
          <w:sz w:val="36"/>
          <w:szCs w:val="36"/>
          <w:lang w:val="vi-VN"/>
        </w:rPr>
        <w:t xml:space="preserve">: </w:t>
      </w:r>
      <w:r w:rsidR="00856ACA" w:rsidRPr="00F308A4">
        <w:rPr>
          <w:rFonts w:cstheme="minorHAnsi"/>
          <w:noProof/>
          <w:sz w:val="36"/>
          <w:szCs w:val="36"/>
        </w:rPr>
        <w:t>T2DV</w:t>
      </w:r>
    </w:p>
    <w:p w:rsidR="004D08AD" w:rsidRPr="00F308A4" w:rsidRDefault="004D08AD" w:rsidP="00CE2BFD">
      <w:pPr>
        <w:tabs>
          <w:tab w:val="left" w:pos="6990"/>
        </w:tabs>
        <w:ind w:firstLine="1800"/>
        <w:jc w:val="left"/>
        <w:rPr>
          <w:rFonts w:cstheme="minorHAnsi"/>
          <w:sz w:val="36"/>
          <w:szCs w:val="36"/>
        </w:rPr>
      </w:pPr>
      <w:r w:rsidRPr="00F308A4">
        <w:rPr>
          <w:rFonts w:cstheme="minorHAnsi"/>
          <w:sz w:val="36"/>
          <w:szCs w:val="36"/>
        </w:rPr>
        <w:t>Tên thành viên</w:t>
      </w:r>
      <w:r w:rsidR="00560A66" w:rsidRPr="00F308A4">
        <w:rPr>
          <w:rFonts w:cstheme="minorHAnsi"/>
          <w:sz w:val="36"/>
          <w:szCs w:val="36"/>
        </w:rPr>
        <w:t>:</w:t>
      </w:r>
    </w:p>
    <w:p w:rsidR="00FF4D05" w:rsidRPr="00F308A4" w:rsidRDefault="00FF4D05" w:rsidP="00856ACA">
      <w:pPr>
        <w:pStyle w:val="ListParagraph"/>
        <w:numPr>
          <w:ilvl w:val="0"/>
          <w:numId w:val="9"/>
        </w:numPr>
        <w:ind w:left="851" w:firstLine="1417"/>
        <w:jc w:val="left"/>
        <w:rPr>
          <w:rFonts w:cstheme="minorHAnsi"/>
          <w:sz w:val="36"/>
          <w:szCs w:val="36"/>
        </w:rPr>
      </w:pPr>
      <w:r w:rsidRPr="00F308A4">
        <w:rPr>
          <w:rFonts w:cstheme="minorHAnsi"/>
          <w:sz w:val="36"/>
          <w:szCs w:val="36"/>
        </w:rPr>
        <w:t>Mai Thụy Ánh Tuyết - 16521409</w:t>
      </w:r>
    </w:p>
    <w:p w:rsidR="00FF4D05" w:rsidRPr="00F308A4" w:rsidRDefault="00FF4D05" w:rsidP="00856ACA">
      <w:pPr>
        <w:pStyle w:val="ListParagraph"/>
        <w:numPr>
          <w:ilvl w:val="0"/>
          <w:numId w:val="9"/>
        </w:numPr>
        <w:ind w:left="851" w:firstLine="1417"/>
        <w:jc w:val="left"/>
        <w:rPr>
          <w:rFonts w:cstheme="minorHAnsi"/>
          <w:sz w:val="36"/>
          <w:szCs w:val="36"/>
        </w:rPr>
      </w:pPr>
      <w:r w:rsidRPr="00F308A4">
        <w:rPr>
          <w:rFonts w:cstheme="minorHAnsi"/>
          <w:sz w:val="36"/>
          <w:szCs w:val="36"/>
        </w:rPr>
        <w:t>Nguyễn Đức Tùng - 16521396</w:t>
      </w:r>
    </w:p>
    <w:p w:rsidR="00FF4D05" w:rsidRPr="00F308A4" w:rsidRDefault="00856ACA" w:rsidP="00856ACA">
      <w:pPr>
        <w:pStyle w:val="ListParagraph"/>
        <w:numPr>
          <w:ilvl w:val="0"/>
          <w:numId w:val="9"/>
        </w:numPr>
        <w:ind w:left="851" w:right="-176" w:firstLine="1417"/>
        <w:jc w:val="left"/>
        <w:rPr>
          <w:rFonts w:cstheme="minorHAnsi"/>
          <w:sz w:val="36"/>
          <w:szCs w:val="36"/>
        </w:rPr>
      </w:pPr>
      <w:r w:rsidRPr="00F308A4">
        <w:rPr>
          <w:rFonts w:cstheme="minorHAnsi"/>
          <w:sz w:val="36"/>
          <w:szCs w:val="36"/>
        </w:rPr>
        <w:t>Trần Ngọc Phương Duyên – 16520313</w:t>
      </w:r>
    </w:p>
    <w:p w:rsidR="00856ACA" w:rsidRPr="00F308A4" w:rsidRDefault="00856ACA" w:rsidP="00856ACA">
      <w:pPr>
        <w:pStyle w:val="ListParagraph"/>
        <w:numPr>
          <w:ilvl w:val="0"/>
          <w:numId w:val="9"/>
        </w:numPr>
        <w:ind w:left="851" w:right="-34" w:firstLine="1417"/>
        <w:jc w:val="left"/>
        <w:rPr>
          <w:rFonts w:cstheme="minorHAnsi"/>
          <w:sz w:val="36"/>
          <w:szCs w:val="36"/>
        </w:rPr>
      </w:pPr>
      <w:r w:rsidRPr="00F308A4">
        <w:rPr>
          <w:rFonts w:cstheme="minorHAnsi"/>
          <w:sz w:val="36"/>
          <w:szCs w:val="36"/>
        </w:rPr>
        <w:t>Nguyễn Thị Thu Việt - 16521434</w:t>
      </w:r>
    </w:p>
    <w:p w:rsidR="004D08AD" w:rsidRPr="00F308A4" w:rsidRDefault="004D08AD" w:rsidP="00856ACA">
      <w:pPr>
        <w:tabs>
          <w:tab w:val="left" w:pos="6990"/>
        </w:tabs>
        <w:rPr>
          <w:rFonts w:cstheme="minorHAnsi"/>
          <w:sz w:val="36"/>
          <w:szCs w:val="36"/>
        </w:rPr>
      </w:pPr>
    </w:p>
    <w:p w:rsidR="004D08AD" w:rsidRPr="00F308A4" w:rsidRDefault="004D08AD" w:rsidP="00CE2BFD">
      <w:pPr>
        <w:tabs>
          <w:tab w:val="left" w:pos="6990"/>
        </w:tabs>
        <w:jc w:val="center"/>
        <w:rPr>
          <w:rFonts w:cstheme="minorHAnsi"/>
          <w:sz w:val="28"/>
          <w:szCs w:val="28"/>
        </w:rPr>
      </w:pPr>
      <w:r w:rsidRPr="00F308A4">
        <w:rPr>
          <w:rFonts w:cstheme="minorHAnsi"/>
          <w:sz w:val="28"/>
          <w:szCs w:val="28"/>
        </w:rPr>
        <w:t xml:space="preserve">TP HCM, Ngày </w:t>
      </w:r>
      <w:r w:rsidR="00FF4D05" w:rsidRPr="00F308A4">
        <w:rPr>
          <w:rFonts w:cstheme="minorHAnsi"/>
          <w:sz w:val="28"/>
          <w:szCs w:val="28"/>
        </w:rPr>
        <w:t xml:space="preserve">10 </w:t>
      </w:r>
      <w:r w:rsidRPr="00F308A4">
        <w:rPr>
          <w:rFonts w:cstheme="minorHAnsi"/>
          <w:sz w:val="28"/>
          <w:szCs w:val="28"/>
        </w:rPr>
        <w:t xml:space="preserve">tháng </w:t>
      </w:r>
      <w:r w:rsidR="00FF4D05" w:rsidRPr="00F308A4">
        <w:rPr>
          <w:rFonts w:cstheme="minorHAnsi"/>
          <w:sz w:val="28"/>
          <w:szCs w:val="28"/>
        </w:rPr>
        <w:t xml:space="preserve">03 </w:t>
      </w:r>
      <w:r w:rsidRPr="00F308A4">
        <w:rPr>
          <w:rFonts w:cstheme="minorHAnsi"/>
          <w:sz w:val="28"/>
          <w:szCs w:val="28"/>
        </w:rPr>
        <w:t>năm</w:t>
      </w:r>
      <w:r w:rsidR="00FF4D05" w:rsidRPr="00F308A4">
        <w:rPr>
          <w:rFonts w:cstheme="minorHAnsi"/>
          <w:sz w:val="28"/>
          <w:szCs w:val="28"/>
        </w:rPr>
        <w:t xml:space="preserve"> 2018</w:t>
      </w:r>
    </w:p>
    <w:p w:rsidR="00560A66" w:rsidRPr="00F308A4" w:rsidRDefault="004D08AD" w:rsidP="00F42AA5">
      <w:pPr>
        <w:jc w:val="left"/>
        <w:rPr>
          <w:rFonts w:cstheme="minorHAnsi"/>
          <w:sz w:val="36"/>
          <w:szCs w:val="36"/>
        </w:rPr>
      </w:pPr>
      <w:r w:rsidRPr="00F308A4">
        <w:rPr>
          <w:rFonts w:cstheme="minorHAnsi"/>
          <w:sz w:val="36"/>
          <w:szCs w:val="36"/>
        </w:rPr>
        <w:lastRenderedPageBreak/>
        <w:br w:type="page"/>
      </w:r>
    </w:p>
    <w:p w:rsidR="00560A66" w:rsidRPr="00F308A4" w:rsidRDefault="00F42AA5" w:rsidP="00CE2BFD">
      <w:pPr>
        <w:rPr>
          <w:rFonts w:cstheme="minorHAnsi"/>
          <w:b/>
          <w:noProof/>
          <w:sz w:val="22"/>
          <w:szCs w:val="22"/>
          <w:lang w:eastAsia="vi-VN"/>
        </w:rPr>
      </w:pPr>
      <w:r w:rsidRPr="00F308A4">
        <w:rPr>
          <w:rFonts w:cstheme="minorHAnsi"/>
          <w:b/>
          <w:noProof/>
          <w:sz w:val="22"/>
          <w:szCs w:val="22"/>
          <w:lang w:eastAsia="vi-VN"/>
        </w:rPr>
        <w:lastRenderedPageBreak/>
        <w:t>Phân công công việc và tiến độ</w:t>
      </w:r>
    </w:p>
    <w:tbl>
      <w:tblPr>
        <w:tblStyle w:val="TableGrid"/>
        <w:tblW w:w="0" w:type="auto"/>
        <w:tblLook w:val="04A0" w:firstRow="1" w:lastRow="0" w:firstColumn="1" w:lastColumn="0" w:noHBand="0" w:noVBand="1"/>
      </w:tblPr>
      <w:tblGrid>
        <w:gridCol w:w="985"/>
        <w:gridCol w:w="4702"/>
        <w:gridCol w:w="1197"/>
        <w:gridCol w:w="960"/>
        <w:gridCol w:w="1160"/>
        <w:gridCol w:w="790"/>
      </w:tblGrid>
      <w:tr w:rsidR="00F91134" w:rsidRPr="00F308A4" w:rsidTr="00F91134">
        <w:trPr>
          <w:trHeight w:val="600"/>
        </w:trPr>
        <w:tc>
          <w:tcPr>
            <w:tcW w:w="985" w:type="dxa"/>
            <w:hideMark/>
          </w:tcPr>
          <w:p w:rsidR="00F91134" w:rsidRPr="00F308A4" w:rsidRDefault="00F91134" w:rsidP="00293A9F">
            <w:pPr>
              <w:rPr>
                <w:b/>
              </w:rPr>
            </w:pPr>
            <w:bookmarkStart w:id="1" w:name="_Toc508892390"/>
            <w:r w:rsidRPr="00F308A4">
              <w:rPr>
                <w:b/>
              </w:rPr>
              <w:t>No.</w:t>
            </w:r>
          </w:p>
        </w:tc>
        <w:tc>
          <w:tcPr>
            <w:tcW w:w="4702" w:type="dxa"/>
            <w:hideMark/>
          </w:tcPr>
          <w:p w:rsidR="00F91134" w:rsidRPr="00F308A4" w:rsidRDefault="00F91134" w:rsidP="00293A9F">
            <w:pPr>
              <w:rPr>
                <w:b/>
              </w:rPr>
            </w:pPr>
            <w:r w:rsidRPr="00F308A4">
              <w:rPr>
                <w:b/>
              </w:rPr>
              <w:t>Công việc</w:t>
            </w:r>
          </w:p>
        </w:tc>
        <w:tc>
          <w:tcPr>
            <w:tcW w:w="1197" w:type="dxa"/>
            <w:hideMark/>
          </w:tcPr>
          <w:p w:rsidR="00F91134" w:rsidRPr="00F308A4" w:rsidRDefault="00F91134" w:rsidP="00293A9F">
            <w:pPr>
              <w:rPr>
                <w:b/>
              </w:rPr>
            </w:pPr>
            <w:r w:rsidRPr="00F308A4">
              <w:rPr>
                <w:b/>
              </w:rPr>
              <w:t xml:space="preserve"> Duration (days)</w:t>
            </w:r>
          </w:p>
        </w:tc>
        <w:tc>
          <w:tcPr>
            <w:tcW w:w="960" w:type="dxa"/>
            <w:hideMark/>
          </w:tcPr>
          <w:p w:rsidR="00F91134" w:rsidRPr="00F308A4" w:rsidRDefault="00F91134" w:rsidP="00293A9F">
            <w:pPr>
              <w:rPr>
                <w:b/>
              </w:rPr>
            </w:pPr>
            <w:r w:rsidRPr="00F308A4">
              <w:rPr>
                <w:b/>
              </w:rPr>
              <w:t>Assign To</w:t>
            </w:r>
          </w:p>
        </w:tc>
        <w:tc>
          <w:tcPr>
            <w:tcW w:w="1160" w:type="dxa"/>
            <w:hideMark/>
          </w:tcPr>
          <w:p w:rsidR="00F91134" w:rsidRPr="00F308A4" w:rsidRDefault="00F91134" w:rsidP="00293A9F">
            <w:pPr>
              <w:rPr>
                <w:b/>
              </w:rPr>
            </w:pPr>
            <w:r w:rsidRPr="00F308A4">
              <w:rPr>
                <w:b/>
              </w:rPr>
              <w:t>% Finished</w:t>
            </w:r>
          </w:p>
        </w:tc>
        <w:tc>
          <w:tcPr>
            <w:tcW w:w="790" w:type="dxa"/>
            <w:hideMark/>
          </w:tcPr>
          <w:p w:rsidR="00F91134" w:rsidRPr="00F308A4" w:rsidRDefault="00F91134" w:rsidP="00293A9F">
            <w:pPr>
              <w:rPr>
                <w:b/>
              </w:rPr>
            </w:pPr>
            <w:r w:rsidRPr="00F308A4">
              <w:rPr>
                <w:b/>
              </w:rPr>
              <w:t>Note</w:t>
            </w:r>
          </w:p>
        </w:tc>
      </w:tr>
      <w:tr w:rsidR="00F91134" w:rsidRPr="00F308A4" w:rsidTr="00F91134">
        <w:trPr>
          <w:trHeight w:val="300"/>
        </w:trPr>
        <w:tc>
          <w:tcPr>
            <w:tcW w:w="985" w:type="dxa"/>
            <w:hideMark/>
          </w:tcPr>
          <w:p w:rsidR="00F91134" w:rsidRPr="00F308A4" w:rsidRDefault="00F91134" w:rsidP="00293A9F">
            <w:pPr>
              <w:rPr>
                <w:b/>
              </w:rPr>
            </w:pPr>
            <w:r w:rsidRPr="00F308A4">
              <w:rPr>
                <w:b/>
              </w:rPr>
              <w:t> </w:t>
            </w:r>
          </w:p>
        </w:tc>
        <w:tc>
          <w:tcPr>
            <w:tcW w:w="4702" w:type="dxa"/>
            <w:hideMark/>
          </w:tcPr>
          <w:p w:rsidR="00F91134" w:rsidRPr="00F308A4" w:rsidRDefault="00F91134" w:rsidP="00293A9F">
            <w:pPr>
              <w:rPr>
                <w:b/>
              </w:rPr>
            </w:pPr>
            <w:r w:rsidRPr="00F308A4">
              <w:rPr>
                <w:b/>
              </w:rPr>
              <w:t>Tìm hiểu sở bộ &amp; đăng ký đồ án</w:t>
            </w:r>
          </w:p>
        </w:tc>
        <w:tc>
          <w:tcPr>
            <w:tcW w:w="1197" w:type="dxa"/>
            <w:hideMark/>
          </w:tcPr>
          <w:p w:rsidR="00F91134" w:rsidRPr="00F308A4" w:rsidRDefault="00F91134" w:rsidP="00293A9F">
            <w:pPr>
              <w:rPr>
                <w:b/>
              </w:rPr>
            </w:pPr>
            <w:r w:rsidRPr="00F308A4">
              <w:rPr>
                <w:b/>
              </w:rPr>
              <w:t> </w:t>
            </w:r>
          </w:p>
        </w:tc>
        <w:tc>
          <w:tcPr>
            <w:tcW w:w="960" w:type="dxa"/>
            <w:hideMark/>
          </w:tcPr>
          <w:p w:rsidR="00F91134" w:rsidRPr="00F308A4" w:rsidRDefault="00F91134" w:rsidP="00293A9F">
            <w:pPr>
              <w:rPr>
                <w:b/>
              </w:rPr>
            </w:pPr>
            <w:r w:rsidRPr="00F308A4">
              <w:rPr>
                <w:b/>
              </w:rPr>
              <w:t> </w:t>
            </w:r>
          </w:p>
        </w:tc>
        <w:tc>
          <w:tcPr>
            <w:tcW w:w="1160" w:type="dxa"/>
            <w:hideMark/>
          </w:tcPr>
          <w:p w:rsidR="00F91134" w:rsidRPr="00F308A4" w:rsidRDefault="00F91134" w:rsidP="00293A9F">
            <w:pPr>
              <w:rPr>
                <w:b/>
              </w:rPr>
            </w:pPr>
            <w:r w:rsidRPr="00F308A4">
              <w:rPr>
                <w:b/>
              </w:rPr>
              <w:t> </w:t>
            </w:r>
          </w:p>
        </w:tc>
        <w:tc>
          <w:tcPr>
            <w:tcW w:w="790" w:type="dxa"/>
            <w:hideMark/>
          </w:tcPr>
          <w:p w:rsidR="00F91134" w:rsidRPr="00F308A4" w:rsidRDefault="00F91134" w:rsidP="00293A9F">
            <w:pPr>
              <w:rPr>
                <w:b/>
              </w:rPr>
            </w:pPr>
            <w:r w:rsidRPr="00F308A4">
              <w:rPr>
                <w:b/>
              </w:rPr>
              <w:t> </w:t>
            </w:r>
          </w:p>
        </w:tc>
      </w:tr>
      <w:tr w:rsidR="00F91134" w:rsidRPr="00F308A4" w:rsidTr="00F91134">
        <w:trPr>
          <w:trHeight w:val="300"/>
        </w:trPr>
        <w:tc>
          <w:tcPr>
            <w:tcW w:w="985" w:type="dxa"/>
            <w:hideMark/>
          </w:tcPr>
          <w:p w:rsidR="00F91134" w:rsidRPr="00F308A4" w:rsidRDefault="00F91134" w:rsidP="00293A9F">
            <w:pPr>
              <w:rPr>
                <w:b/>
              </w:rPr>
            </w:pPr>
            <w:r w:rsidRPr="00F308A4">
              <w:rPr>
                <w:b/>
              </w:rPr>
              <w:t> </w:t>
            </w:r>
          </w:p>
        </w:tc>
        <w:tc>
          <w:tcPr>
            <w:tcW w:w="4702" w:type="dxa"/>
            <w:hideMark/>
          </w:tcPr>
          <w:p w:rsidR="00F91134" w:rsidRPr="00F308A4" w:rsidRDefault="00F91134" w:rsidP="00293A9F">
            <w:pPr>
              <w:rPr>
                <w:b/>
              </w:rPr>
            </w:pPr>
            <w:r w:rsidRPr="00F308A4">
              <w:rPr>
                <w:b/>
              </w:rPr>
              <w:t>Tìm hiểu công nghệ liên quan</w:t>
            </w:r>
          </w:p>
        </w:tc>
        <w:tc>
          <w:tcPr>
            <w:tcW w:w="1197" w:type="dxa"/>
            <w:hideMark/>
          </w:tcPr>
          <w:p w:rsidR="00F91134" w:rsidRPr="00F308A4" w:rsidRDefault="00F91134" w:rsidP="00293A9F">
            <w:pPr>
              <w:rPr>
                <w:b/>
              </w:rPr>
            </w:pPr>
            <w:r w:rsidRPr="00F308A4">
              <w:rPr>
                <w:b/>
              </w:rPr>
              <w:t> </w:t>
            </w:r>
          </w:p>
        </w:tc>
        <w:tc>
          <w:tcPr>
            <w:tcW w:w="960" w:type="dxa"/>
            <w:hideMark/>
          </w:tcPr>
          <w:p w:rsidR="00F91134" w:rsidRPr="00F308A4" w:rsidRDefault="00F91134" w:rsidP="00293A9F">
            <w:pPr>
              <w:rPr>
                <w:b/>
              </w:rPr>
            </w:pPr>
            <w:r w:rsidRPr="00F308A4">
              <w:rPr>
                <w:b/>
              </w:rPr>
              <w:t> </w:t>
            </w:r>
          </w:p>
        </w:tc>
        <w:tc>
          <w:tcPr>
            <w:tcW w:w="1160" w:type="dxa"/>
            <w:hideMark/>
          </w:tcPr>
          <w:p w:rsidR="00F91134" w:rsidRPr="00F308A4" w:rsidRDefault="00F91134" w:rsidP="00293A9F">
            <w:pPr>
              <w:rPr>
                <w:b/>
              </w:rPr>
            </w:pPr>
            <w:r w:rsidRPr="00F308A4">
              <w:rPr>
                <w:b/>
              </w:rPr>
              <w:t> </w:t>
            </w:r>
          </w:p>
        </w:tc>
        <w:tc>
          <w:tcPr>
            <w:tcW w:w="790" w:type="dxa"/>
            <w:hideMark/>
          </w:tcPr>
          <w:p w:rsidR="00F91134" w:rsidRPr="00F308A4" w:rsidRDefault="00F91134" w:rsidP="00293A9F">
            <w:pPr>
              <w:rPr>
                <w:b/>
              </w:rPr>
            </w:pPr>
            <w:r w:rsidRPr="00F308A4">
              <w:rPr>
                <w:b/>
              </w:rPr>
              <w:t> </w:t>
            </w:r>
          </w:p>
        </w:tc>
      </w:tr>
      <w:tr w:rsidR="00F91134" w:rsidRPr="00F308A4" w:rsidTr="00F91134">
        <w:trPr>
          <w:trHeight w:val="300"/>
        </w:trPr>
        <w:tc>
          <w:tcPr>
            <w:tcW w:w="9794" w:type="dxa"/>
            <w:gridSpan w:val="6"/>
            <w:hideMark/>
          </w:tcPr>
          <w:p w:rsidR="00F91134" w:rsidRPr="00F308A4" w:rsidRDefault="00F91134" w:rsidP="00293A9F">
            <w:pPr>
              <w:rPr>
                <w:b/>
                <w:bCs/>
              </w:rPr>
            </w:pPr>
            <w:r w:rsidRPr="00F308A4">
              <w:rPr>
                <w:b/>
                <w:bCs/>
              </w:rPr>
              <w:t>I. VIẾT BÁO CÁO</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Chướng 1 – Hiện trạng</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1.1. Hiện trạng tổ chức</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1.2.  Hiện trạng nghiệp vụ</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1.3.  Hiện trạng tin học</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Chương 2: Phân tích</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2.1. Lược đồ phân chức năng (FDD)</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2.2. Đặc tả và mô hình hóa nghiệp vụ</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2.3. Mô hình hóa dữ liệu (ERD Model)</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Chương 3: Thiết kế</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3.1.</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3.2.</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3.3.</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3.4</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Chương 4: Cài đặt</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4.1.</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4.2.</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4.3</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Chương 5: Kiểm thử</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Chương 6: Kết luận</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Tài liệu tham khảo</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794" w:type="dxa"/>
            <w:gridSpan w:val="6"/>
            <w:hideMark/>
          </w:tcPr>
          <w:p w:rsidR="00F91134" w:rsidRPr="00F308A4" w:rsidRDefault="00F91134" w:rsidP="00293A9F">
            <w:pPr>
              <w:rPr>
                <w:b/>
                <w:bCs/>
              </w:rPr>
            </w:pPr>
            <w:r w:rsidRPr="00F308A4">
              <w:rPr>
                <w:b/>
                <w:bCs/>
              </w:rPr>
              <w:t>II. LẬP TRÌNH</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1</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2</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3</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794" w:type="dxa"/>
            <w:gridSpan w:val="6"/>
            <w:hideMark/>
          </w:tcPr>
          <w:p w:rsidR="00F91134" w:rsidRPr="00F308A4" w:rsidRDefault="00F91134" w:rsidP="00293A9F">
            <w:pPr>
              <w:rPr>
                <w:b/>
                <w:bCs/>
              </w:rPr>
            </w:pPr>
            <w:r w:rsidRPr="00F308A4">
              <w:rPr>
                <w:b/>
                <w:bCs/>
              </w:rPr>
              <w:t>III. KIỂM THỬ</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1</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2</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3</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Module …</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794" w:type="dxa"/>
            <w:gridSpan w:val="6"/>
            <w:hideMark/>
          </w:tcPr>
          <w:p w:rsidR="00F91134" w:rsidRPr="00F308A4" w:rsidRDefault="00F91134" w:rsidP="00293A9F">
            <w:pPr>
              <w:rPr>
                <w:b/>
                <w:bCs/>
              </w:rPr>
            </w:pPr>
            <w:r w:rsidRPr="00F308A4">
              <w:rPr>
                <w:b/>
                <w:bCs/>
              </w:rPr>
              <w:lastRenderedPageBreak/>
              <w:t>IV. NỘP BÁO CÁO TIẾN ĐỘ &amp; SẢN PHẨM…</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Nộp lần 1</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Nộp lần 2</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Nộp lần 3</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r w:rsidR="00F91134" w:rsidRPr="00F308A4" w:rsidTr="00F91134">
        <w:trPr>
          <w:trHeight w:val="300"/>
        </w:trPr>
        <w:tc>
          <w:tcPr>
            <w:tcW w:w="985" w:type="dxa"/>
            <w:hideMark/>
          </w:tcPr>
          <w:p w:rsidR="00F91134" w:rsidRPr="00F308A4" w:rsidRDefault="00F91134" w:rsidP="00293A9F">
            <w:pPr>
              <w:rPr>
                <w:b/>
                <w:bCs/>
              </w:rPr>
            </w:pPr>
            <w:r w:rsidRPr="00F308A4">
              <w:rPr>
                <w:b/>
                <w:bCs/>
              </w:rPr>
              <w:t> </w:t>
            </w:r>
          </w:p>
        </w:tc>
        <w:tc>
          <w:tcPr>
            <w:tcW w:w="4702" w:type="dxa"/>
            <w:hideMark/>
          </w:tcPr>
          <w:p w:rsidR="00F91134" w:rsidRPr="00F308A4" w:rsidRDefault="00F91134" w:rsidP="00293A9F">
            <w:pPr>
              <w:rPr>
                <w:b/>
                <w:bCs/>
              </w:rPr>
            </w:pPr>
            <w:r w:rsidRPr="00F308A4">
              <w:rPr>
                <w:b/>
                <w:bCs/>
              </w:rPr>
              <w:t>Nộp lần …</w:t>
            </w:r>
          </w:p>
        </w:tc>
        <w:tc>
          <w:tcPr>
            <w:tcW w:w="1197" w:type="dxa"/>
            <w:hideMark/>
          </w:tcPr>
          <w:p w:rsidR="00F91134" w:rsidRPr="00F308A4" w:rsidRDefault="00F91134" w:rsidP="00293A9F">
            <w:pPr>
              <w:rPr>
                <w:b/>
                <w:bCs/>
              </w:rPr>
            </w:pPr>
            <w:r w:rsidRPr="00F308A4">
              <w:rPr>
                <w:b/>
                <w:bCs/>
              </w:rPr>
              <w:t> </w:t>
            </w:r>
          </w:p>
        </w:tc>
        <w:tc>
          <w:tcPr>
            <w:tcW w:w="960" w:type="dxa"/>
            <w:hideMark/>
          </w:tcPr>
          <w:p w:rsidR="00F91134" w:rsidRPr="00F308A4" w:rsidRDefault="00F91134" w:rsidP="00293A9F">
            <w:pPr>
              <w:rPr>
                <w:b/>
                <w:bCs/>
              </w:rPr>
            </w:pPr>
            <w:r w:rsidRPr="00F308A4">
              <w:rPr>
                <w:b/>
                <w:bCs/>
              </w:rPr>
              <w:t> </w:t>
            </w:r>
          </w:p>
        </w:tc>
        <w:tc>
          <w:tcPr>
            <w:tcW w:w="1160" w:type="dxa"/>
            <w:hideMark/>
          </w:tcPr>
          <w:p w:rsidR="00F91134" w:rsidRPr="00F308A4" w:rsidRDefault="00F91134" w:rsidP="00293A9F">
            <w:pPr>
              <w:rPr>
                <w:b/>
                <w:bCs/>
              </w:rPr>
            </w:pPr>
            <w:r w:rsidRPr="00F308A4">
              <w:rPr>
                <w:b/>
                <w:bCs/>
              </w:rPr>
              <w:t> </w:t>
            </w:r>
          </w:p>
        </w:tc>
        <w:tc>
          <w:tcPr>
            <w:tcW w:w="790" w:type="dxa"/>
            <w:hideMark/>
          </w:tcPr>
          <w:p w:rsidR="00F91134" w:rsidRPr="00F308A4" w:rsidRDefault="00F91134" w:rsidP="00293A9F">
            <w:pPr>
              <w:rPr>
                <w:b/>
                <w:bCs/>
              </w:rPr>
            </w:pPr>
            <w:r w:rsidRPr="00F308A4">
              <w:rPr>
                <w:b/>
                <w:bCs/>
              </w:rPr>
              <w:t> </w:t>
            </w:r>
          </w:p>
        </w:tc>
      </w:tr>
    </w:tbl>
    <w:p w:rsidR="00F91134" w:rsidRPr="00F308A4" w:rsidRDefault="00F91134" w:rsidP="00F42AA5">
      <w:pPr>
        <w:pStyle w:val="Heading3"/>
        <w:numPr>
          <w:ilvl w:val="0"/>
          <w:numId w:val="0"/>
        </w:numPr>
        <w:spacing w:before="0"/>
        <w:rPr>
          <w:rFonts w:cstheme="minorHAnsi"/>
          <w:sz w:val="22"/>
          <w:lang w:val="en-US"/>
        </w:rPr>
      </w:pPr>
    </w:p>
    <w:p w:rsidR="00F91134" w:rsidRPr="00F308A4" w:rsidRDefault="00F91134" w:rsidP="00F42AA5">
      <w:pPr>
        <w:pStyle w:val="Heading3"/>
        <w:numPr>
          <w:ilvl w:val="0"/>
          <w:numId w:val="0"/>
        </w:numPr>
        <w:spacing w:before="0"/>
        <w:rPr>
          <w:rFonts w:cstheme="minorHAnsi"/>
          <w:sz w:val="22"/>
          <w:lang w:val="en-US"/>
        </w:rPr>
      </w:pPr>
    </w:p>
    <w:p w:rsidR="00F91134" w:rsidRPr="00F308A4" w:rsidRDefault="00F91134" w:rsidP="00F42AA5">
      <w:pPr>
        <w:pStyle w:val="Heading3"/>
        <w:numPr>
          <w:ilvl w:val="0"/>
          <w:numId w:val="0"/>
        </w:numPr>
        <w:spacing w:before="0"/>
        <w:rPr>
          <w:rFonts w:cstheme="minorHAnsi"/>
          <w:sz w:val="22"/>
          <w:lang w:val="en-US"/>
        </w:rPr>
      </w:pPr>
    </w:p>
    <w:p w:rsidR="00F91134" w:rsidRPr="00F308A4" w:rsidRDefault="00F91134" w:rsidP="00F42AA5">
      <w:pPr>
        <w:pStyle w:val="Heading3"/>
        <w:numPr>
          <w:ilvl w:val="0"/>
          <w:numId w:val="0"/>
        </w:numPr>
        <w:spacing w:before="0"/>
        <w:rPr>
          <w:rFonts w:cstheme="minorHAnsi"/>
          <w:sz w:val="22"/>
          <w:lang w:val="en-US"/>
        </w:rPr>
      </w:pPr>
    </w:p>
    <w:p w:rsidR="00F91134" w:rsidRPr="00F308A4" w:rsidRDefault="00F91134" w:rsidP="00F42AA5">
      <w:pPr>
        <w:pStyle w:val="Heading3"/>
        <w:numPr>
          <w:ilvl w:val="0"/>
          <w:numId w:val="0"/>
        </w:numPr>
        <w:spacing w:before="0"/>
        <w:rPr>
          <w:rFonts w:cstheme="minorHAnsi"/>
          <w:sz w:val="22"/>
          <w:lang w:val="en-US"/>
        </w:rPr>
      </w:pPr>
    </w:p>
    <w:p w:rsidR="00912069" w:rsidRPr="00F308A4" w:rsidRDefault="005858DC" w:rsidP="00D201E7">
      <w:pPr>
        <w:pStyle w:val="Heading1"/>
        <w:numPr>
          <w:ilvl w:val="0"/>
          <w:numId w:val="0"/>
        </w:numPr>
        <w:ind w:left="432" w:hanging="432"/>
        <w:rPr>
          <w:rFonts w:cstheme="minorHAnsi"/>
          <w:sz w:val="22"/>
          <w:lang w:val="en-US"/>
        </w:rPr>
      </w:pPr>
      <w:r w:rsidRPr="00F308A4">
        <w:rPr>
          <w:rFonts w:cstheme="minorHAnsi"/>
          <w:sz w:val="22"/>
          <w:lang w:val="en-US"/>
        </w:rPr>
        <w:t xml:space="preserve">Chương 1: </w:t>
      </w:r>
      <w:bookmarkEnd w:id="1"/>
      <w:r w:rsidRPr="00F308A4">
        <w:rPr>
          <w:rFonts w:cstheme="minorHAnsi"/>
          <w:sz w:val="22"/>
          <w:lang w:val="en-US"/>
        </w:rPr>
        <w:t>Hiện trạng</w:t>
      </w:r>
    </w:p>
    <w:p w:rsidR="00AE53DE" w:rsidRPr="00F308A4" w:rsidRDefault="00BF594E" w:rsidP="00F42AA5">
      <w:pPr>
        <w:pStyle w:val="Heading2"/>
        <w:numPr>
          <w:ilvl w:val="1"/>
          <w:numId w:val="42"/>
        </w:numPr>
        <w:spacing w:before="160"/>
        <w:ind w:left="1077"/>
        <w:rPr>
          <w:rFonts w:cstheme="minorHAnsi"/>
          <w:sz w:val="22"/>
          <w:szCs w:val="22"/>
        </w:rPr>
      </w:pPr>
      <w:r w:rsidRPr="00F308A4">
        <w:rPr>
          <w:rFonts w:cstheme="minorHAnsi"/>
          <w:sz w:val="22"/>
          <w:szCs w:val="22"/>
        </w:rPr>
        <w:t>Hiện trạng tổ chức</w:t>
      </w:r>
    </w:p>
    <w:p w:rsidR="00D201E7" w:rsidRPr="00F308A4" w:rsidRDefault="00D201E7" w:rsidP="00D201E7">
      <w:pPr>
        <w:pStyle w:val="Heading3"/>
        <w:numPr>
          <w:ilvl w:val="2"/>
          <w:numId w:val="42"/>
        </w:numPr>
        <w:spacing w:before="160"/>
        <w:ind w:left="1800"/>
        <w:jc w:val="left"/>
        <w:rPr>
          <w:rFonts w:cstheme="minorHAnsi"/>
          <w:sz w:val="22"/>
          <w:lang w:val="en-US"/>
        </w:rPr>
      </w:pPr>
      <w:r w:rsidRPr="00F308A4">
        <w:rPr>
          <w:rFonts w:cstheme="minorHAnsi"/>
          <w:noProof/>
          <w:sz w:val="22"/>
          <w:lang w:val="en-US" w:eastAsia="en-US"/>
        </w:rPr>
        <w:drawing>
          <wp:anchor distT="0" distB="0" distL="114300" distR="114300" simplePos="0" relativeHeight="251671552" behindDoc="0" locked="0" layoutInCell="1" allowOverlap="1" wp14:anchorId="23C8B6FD" wp14:editId="6620C101">
            <wp:simplePos x="0" y="0"/>
            <wp:positionH relativeFrom="column">
              <wp:posOffset>229870</wp:posOffset>
            </wp:positionH>
            <wp:positionV relativeFrom="paragraph">
              <wp:posOffset>360045</wp:posOffset>
            </wp:positionV>
            <wp:extent cx="5943600" cy="3467735"/>
            <wp:effectExtent l="0" t="0" r="0" b="0"/>
            <wp:wrapTopAndBottom/>
            <wp:docPr id="1" name="Picture 1" descr="C:\Users\lenvo\AppData\Local\Microsoft\Windows\INetCache\Content.Word\IMG_0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vo\AppData\Local\Microsoft\Windows\INetCache\Content.Word\IMG_07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67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08A4">
        <w:rPr>
          <w:rFonts w:cstheme="minorHAnsi"/>
          <w:sz w:val="22"/>
        </w:rPr>
        <w:t>Đối nội: Sơ đồ cơ cấu tổ chức</w:t>
      </w:r>
    </w:p>
    <w:p w:rsidR="00D201E7" w:rsidRPr="00F308A4" w:rsidRDefault="00D201E7" w:rsidP="00D201E7">
      <w:pPr>
        <w:pStyle w:val="Heading3"/>
        <w:numPr>
          <w:ilvl w:val="2"/>
          <w:numId w:val="42"/>
        </w:numPr>
        <w:spacing w:before="160"/>
        <w:ind w:left="1800"/>
        <w:rPr>
          <w:rFonts w:cstheme="minorHAnsi"/>
          <w:sz w:val="22"/>
          <w:lang w:val="en-US"/>
        </w:rPr>
      </w:pPr>
      <w:r w:rsidRPr="00F308A4">
        <w:rPr>
          <w:rFonts w:cstheme="minorHAnsi"/>
          <w:sz w:val="22"/>
          <w:lang w:val="en-US"/>
        </w:rPr>
        <w:t xml:space="preserve">Đối ngoại </w:t>
      </w:r>
    </w:p>
    <w:p w:rsidR="00563CEB" w:rsidRPr="00F308A4" w:rsidRDefault="00563CEB" w:rsidP="005858DC">
      <w:pPr>
        <w:pStyle w:val="ListParagraph"/>
        <w:numPr>
          <w:ilvl w:val="0"/>
          <w:numId w:val="6"/>
        </w:numPr>
        <w:spacing w:before="240"/>
        <w:rPr>
          <w:rFonts w:cstheme="minorHAnsi"/>
          <w:sz w:val="22"/>
          <w:szCs w:val="22"/>
        </w:rPr>
      </w:pPr>
      <w:r w:rsidRPr="00F308A4">
        <w:rPr>
          <w:rFonts w:cstheme="minorHAnsi"/>
          <w:sz w:val="22"/>
          <w:szCs w:val="22"/>
        </w:rPr>
        <w:t>Bộ Giáo dục và Đào tạo.</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Dịch vụ kết nối internet.</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Hệ thống điện, nước.</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Bảo vệ.</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Lao công.</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lastRenderedPageBreak/>
        <w:t>Liên kết với các trường khác.</w:t>
      </w:r>
    </w:p>
    <w:p w:rsidR="00563CEB" w:rsidRPr="00F308A4" w:rsidRDefault="00563CEB" w:rsidP="00F42AA5">
      <w:pPr>
        <w:pStyle w:val="Heading4"/>
        <w:numPr>
          <w:ilvl w:val="1"/>
          <w:numId w:val="42"/>
        </w:numPr>
        <w:spacing w:before="160" w:line="360" w:lineRule="auto"/>
        <w:ind w:left="1077"/>
        <w:rPr>
          <w:rFonts w:cstheme="minorHAnsi"/>
        </w:rPr>
      </w:pPr>
      <w:r w:rsidRPr="00F308A4">
        <w:rPr>
          <w:rFonts w:cstheme="minorHAnsi"/>
        </w:rPr>
        <w:t>Hiện trạng nghiệp vụ:</w:t>
      </w:r>
    </w:p>
    <w:p w:rsidR="00563CEB" w:rsidRPr="00F308A4" w:rsidRDefault="00563CEB" w:rsidP="00F42AA5">
      <w:pPr>
        <w:pStyle w:val="Heading6"/>
        <w:numPr>
          <w:ilvl w:val="2"/>
          <w:numId w:val="42"/>
        </w:numPr>
        <w:spacing w:before="160"/>
        <w:ind w:left="1800"/>
        <w:rPr>
          <w:rFonts w:cstheme="minorHAnsi"/>
        </w:rPr>
      </w:pPr>
      <w:r w:rsidRPr="00F308A4">
        <w:rPr>
          <w:rFonts w:cstheme="minorHAnsi"/>
        </w:rPr>
        <w:t>Tiếp nhận hồ sơ nhập học:</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 xml:space="preserve">Điều kiện ban đầu: </w:t>
      </w:r>
      <w:r w:rsidRPr="00F308A4">
        <w:rPr>
          <w:rFonts w:cstheme="minorHAnsi"/>
          <w:spacing w:val="-5"/>
          <w:sz w:val="22"/>
          <w:szCs w:val="22"/>
        </w:rPr>
        <w:t xml:space="preserve">mỗi </w:t>
      </w:r>
      <w:r w:rsidRPr="00F308A4">
        <w:rPr>
          <w:rFonts w:cstheme="minorHAnsi"/>
          <w:sz w:val="22"/>
          <w:szCs w:val="22"/>
        </w:rPr>
        <w:t xml:space="preserve">khi có sự thay đổi về hồ sơ học sinh như chuyển lớp, chuyển trường, lên lớp, </w:t>
      </w:r>
      <w:r w:rsidRPr="00F308A4">
        <w:rPr>
          <w:rFonts w:cstheme="minorHAnsi"/>
          <w:spacing w:val="-4"/>
          <w:sz w:val="22"/>
          <w:szCs w:val="22"/>
        </w:rPr>
        <w:t>lưu</w:t>
      </w:r>
      <w:r w:rsidRPr="00F308A4">
        <w:rPr>
          <w:rFonts w:cstheme="minorHAnsi"/>
          <w:spacing w:val="-6"/>
          <w:sz w:val="22"/>
          <w:szCs w:val="22"/>
        </w:rPr>
        <w:t xml:space="preserve"> </w:t>
      </w:r>
      <w:r w:rsidRPr="00F308A4">
        <w:rPr>
          <w:rFonts w:cstheme="minorHAnsi"/>
          <w:sz w:val="22"/>
          <w:szCs w:val="22"/>
        </w:rPr>
        <w:t>ban…</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 xml:space="preserve">Thông tin đầu vào: khi học sinh đủ điều kiện vào trường </w:t>
      </w:r>
      <w:r w:rsidRPr="00F308A4">
        <w:rPr>
          <w:rFonts w:cstheme="minorHAnsi"/>
          <w:spacing w:val="-6"/>
          <w:sz w:val="22"/>
          <w:szCs w:val="22"/>
        </w:rPr>
        <w:t xml:space="preserve">-&gt; </w:t>
      </w:r>
      <w:r w:rsidRPr="00F308A4">
        <w:rPr>
          <w:rFonts w:cstheme="minorHAnsi"/>
          <w:sz w:val="22"/>
          <w:szCs w:val="22"/>
        </w:rPr>
        <w:t>cung cấp đủ thông tin về bản thân do học sinh cung cấp gồm bao gồm Họ tên, Giới tính, Ngày sinh, Email, Địa</w:t>
      </w:r>
      <w:r w:rsidRPr="00F308A4">
        <w:rPr>
          <w:rFonts w:cstheme="minorHAnsi"/>
          <w:spacing w:val="-7"/>
          <w:sz w:val="22"/>
          <w:szCs w:val="22"/>
        </w:rPr>
        <w:t xml:space="preserve"> </w:t>
      </w:r>
      <w:r w:rsidRPr="00F308A4">
        <w:rPr>
          <w:rFonts w:cstheme="minorHAnsi"/>
          <w:sz w:val="22"/>
          <w:szCs w:val="22"/>
        </w:rPr>
        <w:t>chỉ.</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Kết quả đầu ra: dữ liệu mới nhất của học</w:t>
      </w:r>
      <w:r w:rsidRPr="00F308A4">
        <w:rPr>
          <w:rFonts w:cstheme="minorHAnsi"/>
          <w:spacing w:val="-17"/>
          <w:sz w:val="22"/>
          <w:szCs w:val="22"/>
        </w:rPr>
        <w:t xml:space="preserve"> </w:t>
      </w:r>
      <w:r w:rsidRPr="00F308A4">
        <w:rPr>
          <w:rFonts w:cstheme="minorHAnsi"/>
          <w:sz w:val="22"/>
          <w:szCs w:val="22"/>
        </w:rPr>
        <w:t>đó.</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Nơi sử dụng: phòng tuyển</w:t>
      </w:r>
      <w:r w:rsidRPr="00F308A4">
        <w:rPr>
          <w:rFonts w:cstheme="minorHAnsi"/>
          <w:spacing w:val="-28"/>
          <w:sz w:val="22"/>
          <w:szCs w:val="22"/>
        </w:rPr>
        <w:t xml:space="preserve"> </w:t>
      </w:r>
      <w:r w:rsidRPr="00F308A4">
        <w:rPr>
          <w:rFonts w:cstheme="minorHAnsi"/>
          <w:sz w:val="22"/>
          <w:szCs w:val="22"/>
        </w:rPr>
        <w:t>sinh.</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 xml:space="preserve">Tần suất: không cố định, tùy thuộc vào thông </w:t>
      </w:r>
      <w:proofErr w:type="gramStart"/>
      <w:r w:rsidRPr="00F308A4">
        <w:rPr>
          <w:rFonts w:cstheme="minorHAnsi"/>
          <w:sz w:val="22"/>
          <w:szCs w:val="22"/>
        </w:rPr>
        <w:t xml:space="preserve">tin </w:t>
      </w:r>
      <w:r w:rsidRPr="00F308A4">
        <w:rPr>
          <w:rFonts w:cstheme="minorHAnsi"/>
          <w:spacing w:val="-43"/>
          <w:sz w:val="22"/>
          <w:szCs w:val="22"/>
        </w:rPr>
        <w:t xml:space="preserve"> </w:t>
      </w:r>
      <w:r w:rsidRPr="00F308A4">
        <w:rPr>
          <w:rFonts w:cstheme="minorHAnsi"/>
          <w:sz w:val="22"/>
          <w:szCs w:val="22"/>
        </w:rPr>
        <w:t>đến</w:t>
      </w:r>
      <w:proofErr w:type="gramEnd"/>
      <w:r w:rsidRPr="00F308A4">
        <w:rPr>
          <w:rFonts w:cstheme="minorHAnsi"/>
          <w:sz w:val="22"/>
          <w:szCs w:val="22"/>
        </w:rPr>
        <w:t>.</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 xml:space="preserve">Quy định: Tuổi học sinh từ 15 </w:t>
      </w:r>
      <w:proofErr w:type="gramStart"/>
      <w:r w:rsidRPr="00F308A4">
        <w:rPr>
          <w:rFonts w:cstheme="minorHAnsi"/>
          <w:sz w:val="22"/>
          <w:szCs w:val="22"/>
        </w:rPr>
        <w:t>đến</w:t>
      </w:r>
      <w:r w:rsidRPr="00F308A4">
        <w:rPr>
          <w:rFonts w:cstheme="minorHAnsi"/>
          <w:spacing w:val="-36"/>
          <w:sz w:val="22"/>
          <w:szCs w:val="22"/>
        </w:rPr>
        <w:t xml:space="preserve">  </w:t>
      </w:r>
      <w:r w:rsidRPr="00F308A4">
        <w:rPr>
          <w:rFonts w:cstheme="minorHAnsi"/>
          <w:sz w:val="22"/>
          <w:szCs w:val="22"/>
        </w:rPr>
        <w:t>20</w:t>
      </w:r>
      <w:proofErr w:type="gramEnd"/>
      <w:r w:rsidRPr="00F308A4">
        <w:rPr>
          <w:rFonts w:cstheme="minorHAnsi"/>
          <w:sz w:val="22"/>
          <w:szCs w:val="22"/>
        </w:rPr>
        <w:t xml:space="preserve"> tuổi.</w:t>
      </w:r>
    </w:p>
    <w:p w:rsidR="00563CEB" w:rsidRPr="00F308A4" w:rsidRDefault="00563CEB" w:rsidP="00F42AA5">
      <w:pPr>
        <w:pStyle w:val="Heading6"/>
        <w:numPr>
          <w:ilvl w:val="2"/>
          <w:numId w:val="42"/>
        </w:numPr>
        <w:spacing w:before="160"/>
        <w:ind w:left="1800"/>
        <w:rPr>
          <w:rFonts w:cstheme="minorHAnsi"/>
          <w:b/>
          <w:lang w:val="en-US"/>
        </w:rPr>
      </w:pPr>
      <w:r w:rsidRPr="00F308A4">
        <w:rPr>
          <w:rFonts w:cstheme="minorHAnsi"/>
          <w:b/>
        </w:rPr>
        <w:t>Phân chia lớp học:</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 xml:space="preserve">Điều kiện ban đầu: đầu năm học Phòng Đào Tạo phải lập danh sách lớp gửi </w:t>
      </w:r>
      <w:proofErr w:type="gramStart"/>
      <w:r w:rsidRPr="00F308A4">
        <w:rPr>
          <w:rFonts w:cstheme="minorHAnsi"/>
          <w:sz w:val="22"/>
          <w:szCs w:val="22"/>
        </w:rPr>
        <w:t>cho</w:t>
      </w:r>
      <w:r w:rsidRPr="00F308A4">
        <w:rPr>
          <w:rFonts w:cstheme="minorHAnsi"/>
          <w:spacing w:val="-50"/>
          <w:sz w:val="22"/>
          <w:szCs w:val="22"/>
        </w:rPr>
        <w:t xml:space="preserve">  </w:t>
      </w:r>
      <w:r w:rsidRPr="00F308A4">
        <w:rPr>
          <w:rFonts w:cstheme="minorHAnsi"/>
          <w:sz w:val="22"/>
          <w:szCs w:val="22"/>
        </w:rPr>
        <w:t>GVCN</w:t>
      </w:r>
      <w:proofErr w:type="gramEnd"/>
      <w:r w:rsidRPr="00F308A4">
        <w:rPr>
          <w:rFonts w:cstheme="minorHAnsi"/>
          <w:sz w:val="22"/>
          <w:szCs w:val="22"/>
        </w:rPr>
        <w:t>.</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Thông</w:t>
      </w:r>
      <w:r w:rsidRPr="00F308A4">
        <w:rPr>
          <w:rFonts w:cstheme="minorHAnsi"/>
          <w:spacing w:val="-5"/>
          <w:sz w:val="22"/>
          <w:szCs w:val="22"/>
        </w:rPr>
        <w:t xml:space="preserve"> </w:t>
      </w:r>
      <w:r w:rsidRPr="00F308A4">
        <w:rPr>
          <w:rFonts w:cstheme="minorHAnsi"/>
          <w:sz w:val="22"/>
          <w:szCs w:val="22"/>
        </w:rPr>
        <w:t>tin</w:t>
      </w:r>
      <w:r w:rsidRPr="00F308A4">
        <w:rPr>
          <w:rFonts w:cstheme="minorHAnsi"/>
          <w:spacing w:val="-1"/>
          <w:sz w:val="22"/>
          <w:szCs w:val="22"/>
        </w:rPr>
        <w:t xml:space="preserve"> </w:t>
      </w:r>
      <w:r w:rsidRPr="00F308A4">
        <w:rPr>
          <w:rFonts w:cstheme="minorHAnsi"/>
          <w:sz w:val="22"/>
          <w:szCs w:val="22"/>
        </w:rPr>
        <w:t>đầu vào:</w:t>
      </w:r>
      <w:r w:rsidRPr="00F308A4">
        <w:rPr>
          <w:rFonts w:cstheme="minorHAnsi"/>
          <w:spacing w:val="-7"/>
          <w:sz w:val="22"/>
          <w:szCs w:val="22"/>
        </w:rPr>
        <w:t xml:space="preserve"> </w:t>
      </w:r>
      <w:r w:rsidRPr="00F308A4">
        <w:rPr>
          <w:rFonts w:cstheme="minorHAnsi"/>
          <w:sz w:val="22"/>
          <w:szCs w:val="22"/>
        </w:rPr>
        <w:t>thông</w:t>
      </w:r>
      <w:r w:rsidRPr="00F308A4">
        <w:rPr>
          <w:rFonts w:cstheme="minorHAnsi"/>
          <w:spacing w:val="-4"/>
          <w:sz w:val="22"/>
          <w:szCs w:val="22"/>
        </w:rPr>
        <w:t xml:space="preserve"> </w:t>
      </w:r>
      <w:r w:rsidRPr="00F308A4">
        <w:rPr>
          <w:rFonts w:cstheme="minorHAnsi"/>
          <w:sz w:val="22"/>
          <w:szCs w:val="22"/>
        </w:rPr>
        <w:t>tin</w:t>
      </w:r>
      <w:r w:rsidRPr="00F308A4">
        <w:rPr>
          <w:rFonts w:cstheme="minorHAnsi"/>
          <w:spacing w:val="-1"/>
          <w:sz w:val="22"/>
          <w:szCs w:val="22"/>
        </w:rPr>
        <w:t xml:space="preserve"> </w:t>
      </w:r>
      <w:r w:rsidRPr="00F308A4">
        <w:rPr>
          <w:rFonts w:cstheme="minorHAnsi"/>
          <w:sz w:val="22"/>
          <w:szCs w:val="22"/>
        </w:rPr>
        <w:t>của</w:t>
      </w:r>
      <w:r w:rsidRPr="00F308A4">
        <w:rPr>
          <w:rFonts w:cstheme="minorHAnsi"/>
          <w:spacing w:val="-1"/>
          <w:sz w:val="22"/>
          <w:szCs w:val="22"/>
        </w:rPr>
        <w:t xml:space="preserve"> </w:t>
      </w:r>
      <w:r w:rsidRPr="00F308A4">
        <w:rPr>
          <w:rFonts w:cstheme="minorHAnsi"/>
          <w:sz w:val="22"/>
          <w:szCs w:val="22"/>
        </w:rPr>
        <w:t>lớp gồm:</w:t>
      </w:r>
      <w:r w:rsidRPr="00F308A4">
        <w:rPr>
          <w:rFonts w:cstheme="minorHAnsi"/>
          <w:spacing w:val="-7"/>
          <w:sz w:val="22"/>
          <w:szCs w:val="22"/>
        </w:rPr>
        <w:t xml:space="preserve"> </w:t>
      </w:r>
      <w:r w:rsidRPr="00F308A4">
        <w:rPr>
          <w:rFonts w:cstheme="minorHAnsi"/>
          <w:sz w:val="22"/>
          <w:szCs w:val="22"/>
        </w:rPr>
        <w:t>tên</w:t>
      </w:r>
      <w:r w:rsidRPr="00F308A4">
        <w:rPr>
          <w:rFonts w:cstheme="minorHAnsi"/>
          <w:spacing w:val="4"/>
          <w:sz w:val="22"/>
          <w:szCs w:val="22"/>
        </w:rPr>
        <w:t xml:space="preserve"> </w:t>
      </w:r>
      <w:r w:rsidRPr="00F308A4">
        <w:rPr>
          <w:rFonts w:cstheme="minorHAnsi"/>
          <w:sz w:val="22"/>
          <w:szCs w:val="22"/>
        </w:rPr>
        <w:t>lớp,</w:t>
      </w:r>
      <w:r w:rsidRPr="00F308A4">
        <w:rPr>
          <w:rFonts w:cstheme="minorHAnsi"/>
          <w:spacing w:val="-3"/>
          <w:sz w:val="22"/>
          <w:szCs w:val="22"/>
        </w:rPr>
        <w:t xml:space="preserve"> </w:t>
      </w:r>
      <w:r w:rsidRPr="00F308A4">
        <w:rPr>
          <w:rFonts w:cstheme="minorHAnsi"/>
          <w:sz w:val="22"/>
          <w:szCs w:val="22"/>
        </w:rPr>
        <w:t>sĩ số</w:t>
      </w:r>
      <w:r w:rsidRPr="00F308A4">
        <w:rPr>
          <w:rFonts w:cstheme="minorHAnsi"/>
          <w:spacing w:val="-1"/>
          <w:sz w:val="22"/>
          <w:szCs w:val="22"/>
        </w:rPr>
        <w:t xml:space="preserve"> </w:t>
      </w:r>
      <w:r w:rsidRPr="00F308A4">
        <w:rPr>
          <w:rFonts w:cstheme="minorHAnsi"/>
          <w:sz w:val="22"/>
          <w:szCs w:val="22"/>
        </w:rPr>
        <w:t>và</w:t>
      </w:r>
      <w:r w:rsidRPr="00F308A4">
        <w:rPr>
          <w:rFonts w:cstheme="minorHAnsi"/>
          <w:spacing w:val="-1"/>
          <w:sz w:val="22"/>
          <w:szCs w:val="22"/>
        </w:rPr>
        <w:t xml:space="preserve"> </w:t>
      </w:r>
      <w:r w:rsidRPr="00F308A4">
        <w:rPr>
          <w:rFonts w:cstheme="minorHAnsi"/>
          <w:sz w:val="22"/>
          <w:szCs w:val="22"/>
        </w:rPr>
        <w:t>thông</w:t>
      </w:r>
      <w:r w:rsidRPr="00F308A4">
        <w:rPr>
          <w:rFonts w:cstheme="minorHAnsi"/>
          <w:spacing w:val="-5"/>
          <w:sz w:val="22"/>
          <w:szCs w:val="22"/>
        </w:rPr>
        <w:t xml:space="preserve"> </w:t>
      </w:r>
      <w:r w:rsidRPr="00F308A4">
        <w:rPr>
          <w:rFonts w:cstheme="minorHAnsi"/>
          <w:sz w:val="22"/>
          <w:szCs w:val="22"/>
        </w:rPr>
        <w:t>tin</w:t>
      </w:r>
      <w:r w:rsidRPr="00F308A4">
        <w:rPr>
          <w:rFonts w:cstheme="minorHAnsi"/>
          <w:spacing w:val="-1"/>
          <w:sz w:val="22"/>
          <w:szCs w:val="22"/>
        </w:rPr>
        <w:t xml:space="preserve"> </w:t>
      </w:r>
      <w:r w:rsidRPr="00F308A4">
        <w:rPr>
          <w:rFonts w:cstheme="minorHAnsi"/>
          <w:sz w:val="22"/>
          <w:szCs w:val="22"/>
        </w:rPr>
        <w:t>học</w:t>
      </w:r>
      <w:r w:rsidRPr="00F308A4">
        <w:rPr>
          <w:rFonts w:cstheme="minorHAnsi"/>
          <w:spacing w:val="-28"/>
          <w:sz w:val="22"/>
          <w:szCs w:val="22"/>
        </w:rPr>
        <w:t xml:space="preserve"> </w:t>
      </w:r>
      <w:r w:rsidRPr="00F308A4">
        <w:rPr>
          <w:rFonts w:cstheme="minorHAnsi"/>
          <w:sz w:val="22"/>
          <w:szCs w:val="22"/>
        </w:rPr>
        <w:t>sinh, gồm: Họ tên, Giới tính, Năm sinh, Địa</w:t>
      </w:r>
      <w:r w:rsidRPr="00F308A4">
        <w:rPr>
          <w:rFonts w:cstheme="minorHAnsi"/>
          <w:spacing w:val="-26"/>
          <w:sz w:val="22"/>
          <w:szCs w:val="22"/>
        </w:rPr>
        <w:t xml:space="preserve"> </w:t>
      </w:r>
      <w:r w:rsidRPr="00F308A4">
        <w:rPr>
          <w:rFonts w:cstheme="minorHAnsi"/>
          <w:sz w:val="22"/>
          <w:szCs w:val="22"/>
        </w:rPr>
        <w:t>chỉ.</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Kết quả đầu ra: dữ liệu của lớp</w:t>
      </w:r>
      <w:r w:rsidRPr="00F308A4">
        <w:rPr>
          <w:rFonts w:cstheme="minorHAnsi"/>
          <w:spacing w:val="-27"/>
          <w:sz w:val="22"/>
          <w:szCs w:val="22"/>
        </w:rPr>
        <w:t xml:space="preserve"> </w:t>
      </w:r>
      <w:r w:rsidRPr="00F308A4">
        <w:rPr>
          <w:rFonts w:cstheme="minorHAnsi"/>
          <w:sz w:val="22"/>
          <w:szCs w:val="22"/>
        </w:rPr>
        <w:t>đó.</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 xml:space="preserve">Nơi sử dụng: phòng quản </w:t>
      </w:r>
      <w:r w:rsidRPr="00F308A4">
        <w:rPr>
          <w:rFonts w:cstheme="minorHAnsi"/>
          <w:spacing w:val="-5"/>
          <w:sz w:val="22"/>
          <w:szCs w:val="22"/>
        </w:rPr>
        <w:t xml:space="preserve">lý </w:t>
      </w:r>
      <w:r w:rsidRPr="00F308A4">
        <w:rPr>
          <w:rFonts w:cstheme="minorHAnsi"/>
          <w:sz w:val="22"/>
          <w:szCs w:val="22"/>
        </w:rPr>
        <w:t>học</w:t>
      </w:r>
      <w:r w:rsidRPr="00F308A4">
        <w:rPr>
          <w:rFonts w:cstheme="minorHAnsi"/>
          <w:spacing w:val="-23"/>
          <w:sz w:val="22"/>
          <w:szCs w:val="22"/>
        </w:rPr>
        <w:t xml:space="preserve"> </w:t>
      </w:r>
      <w:r w:rsidRPr="00F308A4">
        <w:rPr>
          <w:rFonts w:cstheme="minorHAnsi"/>
          <w:sz w:val="22"/>
          <w:szCs w:val="22"/>
        </w:rPr>
        <w:t>sinh.</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Tần suất: 1 năm hoặc có sự thay đổi thành viên trong</w:t>
      </w:r>
      <w:r w:rsidRPr="00F308A4">
        <w:rPr>
          <w:rFonts w:cstheme="minorHAnsi"/>
          <w:spacing w:val="-41"/>
          <w:sz w:val="22"/>
          <w:szCs w:val="22"/>
        </w:rPr>
        <w:t xml:space="preserve"> </w:t>
      </w:r>
      <w:r w:rsidRPr="00F308A4">
        <w:rPr>
          <w:rFonts w:cstheme="minorHAnsi"/>
          <w:sz w:val="22"/>
          <w:szCs w:val="22"/>
        </w:rPr>
        <w:t>lớp.</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Quy</w:t>
      </w:r>
      <w:r w:rsidRPr="00F308A4">
        <w:rPr>
          <w:rFonts w:cstheme="minorHAnsi"/>
          <w:spacing w:val="-23"/>
          <w:sz w:val="22"/>
          <w:szCs w:val="22"/>
        </w:rPr>
        <w:t xml:space="preserve"> </w:t>
      </w:r>
      <w:r w:rsidRPr="00F308A4">
        <w:rPr>
          <w:rFonts w:cstheme="minorHAnsi"/>
          <w:sz w:val="22"/>
          <w:szCs w:val="22"/>
        </w:rPr>
        <w:t>định:</w:t>
      </w:r>
      <w:r w:rsidRPr="00F308A4">
        <w:rPr>
          <w:rFonts w:cstheme="minorHAnsi"/>
          <w:spacing w:val="-13"/>
          <w:sz w:val="22"/>
          <w:szCs w:val="22"/>
        </w:rPr>
        <w:t xml:space="preserve"> </w:t>
      </w:r>
      <w:r w:rsidRPr="00F308A4">
        <w:rPr>
          <w:rFonts w:cstheme="minorHAnsi"/>
          <w:sz w:val="22"/>
          <w:szCs w:val="22"/>
        </w:rPr>
        <w:t>có</w:t>
      </w:r>
      <w:r w:rsidRPr="00F308A4">
        <w:rPr>
          <w:rFonts w:cstheme="minorHAnsi"/>
          <w:spacing w:val="1"/>
          <w:sz w:val="22"/>
          <w:szCs w:val="22"/>
        </w:rPr>
        <w:t xml:space="preserve"> </w:t>
      </w:r>
      <w:r w:rsidRPr="00F308A4">
        <w:rPr>
          <w:rFonts w:cstheme="minorHAnsi"/>
          <w:sz w:val="22"/>
          <w:szCs w:val="22"/>
        </w:rPr>
        <w:t>3</w:t>
      </w:r>
      <w:r w:rsidRPr="00F308A4">
        <w:rPr>
          <w:rFonts w:cstheme="minorHAnsi"/>
          <w:spacing w:val="2"/>
          <w:sz w:val="22"/>
          <w:szCs w:val="22"/>
        </w:rPr>
        <w:t xml:space="preserve"> </w:t>
      </w:r>
      <w:r w:rsidRPr="00F308A4">
        <w:rPr>
          <w:rFonts w:cstheme="minorHAnsi"/>
          <w:sz w:val="22"/>
          <w:szCs w:val="22"/>
        </w:rPr>
        <w:t>khối</w:t>
      </w:r>
      <w:r w:rsidRPr="00F308A4">
        <w:rPr>
          <w:rFonts w:cstheme="minorHAnsi"/>
          <w:spacing w:val="3"/>
          <w:sz w:val="22"/>
          <w:szCs w:val="22"/>
        </w:rPr>
        <w:t xml:space="preserve"> </w:t>
      </w:r>
      <w:r w:rsidRPr="00F308A4">
        <w:rPr>
          <w:rFonts w:cstheme="minorHAnsi"/>
          <w:sz w:val="22"/>
          <w:szCs w:val="22"/>
        </w:rPr>
        <w:t>lớp</w:t>
      </w:r>
      <w:r w:rsidRPr="00F308A4">
        <w:rPr>
          <w:rFonts w:cstheme="minorHAnsi"/>
          <w:spacing w:val="-7"/>
          <w:sz w:val="22"/>
          <w:szCs w:val="22"/>
        </w:rPr>
        <w:t xml:space="preserve"> </w:t>
      </w:r>
      <w:r w:rsidRPr="00F308A4">
        <w:rPr>
          <w:rFonts w:cstheme="minorHAnsi"/>
          <w:sz w:val="22"/>
          <w:szCs w:val="22"/>
        </w:rPr>
        <w:t>(10,</w:t>
      </w:r>
      <w:r w:rsidRPr="00F308A4">
        <w:rPr>
          <w:rFonts w:cstheme="minorHAnsi"/>
          <w:spacing w:val="-5"/>
          <w:sz w:val="22"/>
          <w:szCs w:val="22"/>
        </w:rPr>
        <w:t xml:space="preserve"> </w:t>
      </w:r>
      <w:r w:rsidRPr="00F308A4">
        <w:rPr>
          <w:rFonts w:cstheme="minorHAnsi"/>
          <w:sz w:val="22"/>
          <w:szCs w:val="22"/>
        </w:rPr>
        <w:t>11,</w:t>
      </w:r>
      <w:r w:rsidRPr="00F308A4">
        <w:rPr>
          <w:rFonts w:cstheme="minorHAnsi"/>
          <w:spacing w:val="-7"/>
          <w:sz w:val="22"/>
          <w:szCs w:val="22"/>
        </w:rPr>
        <w:t xml:space="preserve"> </w:t>
      </w:r>
      <w:r w:rsidRPr="00F308A4">
        <w:rPr>
          <w:rFonts w:cstheme="minorHAnsi"/>
          <w:sz w:val="22"/>
          <w:szCs w:val="22"/>
        </w:rPr>
        <w:t>12).</w:t>
      </w:r>
      <w:r w:rsidRPr="00F308A4">
        <w:rPr>
          <w:rFonts w:cstheme="minorHAnsi"/>
          <w:spacing w:val="-5"/>
          <w:sz w:val="22"/>
          <w:szCs w:val="22"/>
        </w:rPr>
        <w:t xml:space="preserve"> </w:t>
      </w:r>
      <w:r w:rsidRPr="00F308A4">
        <w:rPr>
          <w:rFonts w:cstheme="minorHAnsi"/>
          <w:sz w:val="22"/>
          <w:szCs w:val="22"/>
        </w:rPr>
        <w:t>Khối</w:t>
      </w:r>
      <w:r w:rsidRPr="00F308A4">
        <w:rPr>
          <w:rFonts w:cstheme="minorHAnsi"/>
          <w:spacing w:val="-5"/>
          <w:sz w:val="22"/>
          <w:szCs w:val="22"/>
        </w:rPr>
        <w:t xml:space="preserve"> </w:t>
      </w:r>
      <w:r w:rsidRPr="00F308A4">
        <w:rPr>
          <w:rFonts w:cstheme="minorHAnsi"/>
          <w:sz w:val="22"/>
          <w:szCs w:val="22"/>
        </w:rPr>
        <w:t>10</w:t>
      </w:r>
      <w:r w:rsidRPr="00F308A4">
        <w:rPr>
          <w:rFonts w:cstheme="minorHAnsi"/>
          <w:spacing w:val="1"/>
          <w:sz w:val="22"/>
          <w:szCs w:val="22"/>
        </w:rPr>
        <w:t xml:space="preserve"> </w:t>
      </w:r>
      <w:r w:rsidRPr="00F308A4">
        <w:rPr>
          <w:rFonts w:cstheme="minorHAnsi"/>
          <w:sz w:val="22"/>
          <w:szCs w:val="22"/>
        </w:rPr>
        <w:t>gồm</w:t>
      </w:r>
      <w:r w:rsidRPr="00F308A4">
        <w:rPr>
          <w:rFonts w:cstheme="minorHAnsi"/>
          <w:spacing w:val="-15"/>
          <w:sz w:val="22"/>
          <w:szCs w:val="22"/>
        </w:rPr>
        <w:t xml:space="preserve"> </w:t>
      </w:r>
      <w:r w:rsidRPr="00F308A4">
        <w:rPr>
          <w:rFonts w:cstheme="minorHAnsi"/>
          <w:sz w:val="22"/>
          <w:szCs w:val="22"/>
        </w:rPr>
        <w:t>có</w:t>
      </w:r>
      <w:r w:rsidRPr="00F308A4">
        <w:rPr>
          <w:rFonts w:cstheme="minorHAnsi"/>
          <w:spacing w:val="2"/>
          <w:sz w:val="22"/>
          <w:szCs w:val="22"/>
        </w:rPr>
        <w:t xml:space="preserve"> </w:t>
      </w:r>
      <w:r w:rsidRPr="00F308A4">
        <w:rPr>
          <w:rFonts w:cstheme="minorHAnsi"/>
          <w:sz w:val="22"/>
          <w:szCs w:val="22"/>
        </w:rPr>
        <w:t>4</w:t>
      </w:r>
      <w:r w:rsidRPr="00F308A4">
        <w:rPr>
          <w:rFonts w:cstheme="minorHAnsi"/>
          <w:spacing w:val="5"/>
          <w:sz w:val="22"/>
          <w:szCs w:val="22"/>
        </w:rPr>
        <w:t xml:space="preserve"> </w:t>
      </w:r>
      <w:r w:rsidRPr="00F308A4">
        <w:rPr>
          <w:rFonts w:cstheme="minorHAnsi"/>
          <w:sz w:val="22"/>
          <w:szCs w:val="22"/>
        </w:rPr>
        <w:t>lớp</w:t>
      </w:r>
      <w:r w:rsidRPr="00F308A4">
        <w:rPr>
          <w:rFonts w:cstheme="minorHAnsi"/>
          <w:spacing w:val="-6"/>
          <w:sz w:val="22"/>
          <w:szCs w:val="22"/>
        </w:rPr>
        <w:t xml:space="preserve"> </w:t>
      </w:r>
      <w:r w:rsidRPr="00F308A4">
        <w:rPr>
          <w:rFonts w:cstheme="minorHAnsi"/>
          <w:sz w:val="22"/>
          <w:szCs w:val="22"/>
        </w:rPr>
        <w:t>(10A1,</w:t>
      </w:r>
      <w:r w:rsidRPr="00F308A4">
        <w:rPr>
          <w:rFonts w:cstheme="minorHAnsi"/>
          <w:spacing w:val="-5"/>
          <w:sz w:val="22"/>
          <w:szCs w:val="22"/>
        </w:rPr>
        <w:t xml:space="preserve"> </w:t>
      </w:r>
      <w:r w:rsidRPr="00F308A4">
        <w:rPr>
          <w:rFonts w:cstheme="minorHAnsi"/>
          <w:sz w:val="22"/>
          <w:szCs w:val="22"/>
        </w:rPr>
        <w:t>10A2,</w:t>
      </w:r>
      <w:r w:rsidRPr="00F308A4">
        <w:rPr>
          <w:rFonts w:cstheme="minorHAnsi"/>
          <w:spacing w:val="-6"/>
          <w:sz w:val="22"/>
          <w:szCs w:val="22"/>
        </w:rPr>
        <w:t xml:space="preserve"> </w:t>
      </w:r>
      <w:r w:rsidRPr="00F308A4">
        <w:rPr>
          <w:rFonts w:cstheme="minorHAnsi"/>
          <w:sz w:val="22"/>
          <w:szCs w:val="22"/>
        </w:rPr>
        <w:t xml:space="preserve">10A3, 10A4). Khối 11 có 3 </w:t>
      </w:r>
      <w:r w:rsidRPr="00F308A4">
        <w:rPr>
          <w:rFonts w:cstheme="minorHAnsi"/>
          <w:spacing w:val="-4"/>
          <w:sz w:val="22"/>
          <w:szCs w:val="22"/>
        </w:rPr>
        <w:t xml:space="preserve">lớp </w:t>
      </w:r>
      <w:r w:rsidRPr="00F308A4">
        <w:rPr>
          <w:rFonts w:cstheme="minorHAnsi"/>
          <w:sz w:val="22"/>
          <w:szCs w:val="22"/>
        </w:rPr>
        <w:t>(11A1, 11A2, 11A3). Khối 12 có 2 lớp (12A1, 12A2). Mỗi lớp không quá 40 học</w:t>
      </w:r>
      <w:r w:rsidRPr="00F308A4">
        <w:rPr>
          <w:rFonts w:cstheme="minorHAnsi"/>
          <w:spacing w:val="-20"/>
          <w:sz w:val="22"/>
          <w:szCs w:val="22"/>
        </w:rPr>
        <w:t xml:space="preserve"> </w:t>
      </w:r>
      <w:r w:rsidRPr="00F308A4">
        <w:rPr>
          <w:rFonts w:cstheme="minorHAnsi"/>
          <w:sz w:val="22"/>
          <w:szCs w:val="22"/>
        </w:rPr>
        <w:t>sinh.</w:t>
      </w:r>
    </w:p>
    <w:p w:rsidR="00563CEB" w:rsidRPr="00F308A4" w:rsidRDefault="00563CEB" w:rsidP="00F42AA5">
      <w:pPr>
        <w:pStyle w:val="Heading6"/>
        <w:numPr>
          <w:ilvl w:val="2"/>
          <w:numId w:val="42"/>
        </w:numPr>
        <w:spacing w:before="160"/>
        <w:ind w:left="1800"/>
        <w:rPr>
          <w:rFonts w:cstheme="minorHAnsi"/>
          <w:b/>
        </w:rPr>
      </w:pPr>
      <w:r w:rsidRPr="00F308A4">
        <w:rPr>
          <w:rFonts w:cstheme="minorHAnsi"/>
          <w:b/>
        </w:rPr>
        <w:t>Phân giáo viên chủ nhiệm, giáo viên bộ môn</w:t>
      </w:r>
    </w:p>
    <w:p w:rsidR="00563CEB" w:rsidRPr="00F308A4" w:rsidRDefault="00563CEB" w:rsidP="00F42AA5">
      <w:pPr>
        <w:pStyle w:val="ListParagraph"/>
        <w:numPr>
          <w:ilvl w:val="0"/>
          <w:numId w:val="6"/>
        </w:numPr>
        <w:spacing w:before="160"/>
        <w:rPr>
          <w:rFonts w:cstheme="minorHAnsi"/>
          <w:b/>
          <w:sz w:val="22"/>
          <w:szCs w:val="22"/>
        </w:rPr>
      </w:pPr>
      <w:r w:rsidRPr="00F308A4">
        <w:rPr>
          <w:rFonts w:cstheme="minorHAnsi"/>
          <w:sz w:val="22"/>
          <w:szCs w:val="22"/>
        </w:rPr>
        <w:t xml:space="preserve">Ban giám hiệu phân công các giáo viên dạy các lớp học </w:t>
      </w:r>
      <w:proofErr w:type="gramStart"/>
      <w:r w:rsidRPr="00F308A4">
        <w:rPr>
          <w:rFonts w:cstheme="minorHAnsi"/>
          <w:sz w:val="22"/>
          <w:szCs w:val="22"/>
        </w:rPr>
        <w:t>theo</w:t>
      </w:r>
      <w:proofErr w:type="gramEnd"/>
      <w:r w:rsidRPr="00F308A4">
        <w:rPr>
          <w:rFonts w:cstheme="minorHAnsi"/>
          <w:sz w:val="22"/>
          <w:szCs w:val="22"/>
        </w:rPr>
        <w:t xml:space="preserve"> các chuyên môn của giáo viên.</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Tần suất: 1 học kỳ hoặc khi có sự thay đổi giáo viên.</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Nơi sử dụng: Ban giám hiệu</w:t>
      </w:r>
    </w:p>
    <w:p w:rsidR="00563CEB" w:rsidRPr="00F308A4" w:rsidRDefault="00563CEB" w:rsidP="00F42AA5">
      <w:pPr>
        <w:pStyle w:val="Heading6"/>
        <w:numPr>
          <w:ilvl w:val="2"/>
          <w:numId w:val="42"/>
        </w:numPr>
        <w:spacing w:before="160"/>
        <w:ind w:left="1800"/>
        <w:rPr>
          <w:rFonts w:cstheme="minorHAnsi"/>
          <w:b/>
        </w:rPr>
      </w:pPr>
      <w:r w:rsidRPr="00F308A4">
        <w:rPr>
          <w:rFonts w:cstheme="minorHAnsi"/>
          <w:b/>
        </w:rPr>
        <w:t>Nhập bảng điểm môn:</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Điều kiện ban đầu: khi tổng kết điểm cả học</w:t>
      </w:r>
      <w:r w:rsidRPr="00F308A4">
        <w:rPr>
          <w:rFonts w:cstheme="minorHAnsi"/>
          <w:spacing w:val="-27"/>
          <w:sz w:val="22"/>
          <w:szCs w:val="22"/>
        </w:rPr>
        <w:t xml:space="preserve"> </w:t>
      </w:r>
      <w:r w:rsidRPr="00F308A4">
        <w:rPr>
          <w:rFonts w:cstheme="minorHAnsi"/>
          <w:sz w:val="22"/>
          <w:szCs w:val="22"/>
        </w:rPr>
        <w:t>kỳ.</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 xml:space="preserve">Thông tin đầu vào: GVCN chuyển sổ điểm cho các GVBM để GVBM chuyển điểm vào sổ. Điểm số của môn học được GVBM cập nhật bằng hình thức (miệng, 15’, </w:t>
      </w:r>
      <w:r w:rsidRPr="00F308A4">
        <w:rPr>
          <w:rFonts w:cstheme="minorHAnsi"/>
          <w:sz w:val="22"/>
          <w:szCs w:val="22"/>
        </w:rPr>
        <w:lastRenderedPageBreak/>
        <w:t>1 tiết, học kỳ). Mỗi loại điểm có hệ số tính riêng dành cho môn đó. GVBM sẽ tổng kết</w:t>
      </w:r>
      <w:r w:rsidRPr="00F308A4">
        <w:rPr>
          <w:rFonts w:cstheme="minorHAnsi"/>
          <w:spacing w:val="-1"/>
          <w:sz w:val="22"/>
          <w:szCs w:val="22"/>
        </w:rPr>
        <w:t xml:space="preserve"> </w:t>
      </w:r>
      <w:r w:rsidRPr="00F308A4">
        <w:rPr>
          <w:rFonts w:cstheme="minorHAnsi"/>
          <w:sz w:val="22"/>
          <w:szCs w:val="22"/>
        </w:rPr>
        <w:t>điểm</w:t>
      </w:r>
      <w:r w:rsidRPr="00F308A4">
        <w:rPr>
          <w:rFonts w:cstheme="minorHAnsi"/>
          <w:spacing w:val="-8"/>
          <w:sz w:val="22"/>
          <w:szCs w:val="22"/>
        </w:rPr>
        <w:t xml:space="preserve"> </w:t>
      </w:r>
      <w:r w:rsidRPr="00F308A4">
        <w:rPr>
          <w:rFonts w:cstheme="minorHAnsi"/>
          <w:sz w:val="22"/>
          <w:szCs w:val="22"/>
        </w:rPr>
        <w:t>trung</w:t>
      </w:r>
      <w:r w:rsidRPr="00F308A4">
        <w:rPr>
          <w:rFonts w:cstheme="minorHAnsi"/>
          <w:spacing w:val="-5"/>
          <w:sz w:val="22"/>
          <w:szCs w:val="22"/>
        </w:rPr>
        <w:t xml:space="preserve"> </w:t>
      </w:r>
      <w:r w:rsidRPr="00F308A4">
        <w:rPr>
          <w:rFonts w:cstheme="minorHAnsi"/>
          <w:sz w:val="22"/>
          <w:szCs w:val="22"/>
        </w:rPr>
        <w:t>bình học</w:t>
      </w:r>
      <w:r w:rsidRPr="00F308A4">
        <w:rPr>
          <w:rFonts w:cstheme="minorHAnsi"/>
          <w:spacing w:val="-1"/>
          <w:sz w:val="22"/>
          <w:szCs w:val="22"/>
        </w:rPr>
        <w:t xml:space="preserve"> </w:t>
      </w:r>
      <w:r w:rsidRPr="00F308A4">
        <w:rPr>
          <w:rFonts w:cstheme="minorHAnsi"/>
          <w:sz w:val="22"/>
          <w:szCs w:val="22"/>
        </w:rPr>
        <w:t>kỳ</w:t>
      </w:r>
      <w:r w:rsidRPr="00F308A4">
        <w:rPr>
          <w:rFonts w:cstheme="minorHAnsi"/>
          <w:spacing w:val="-8"/>
          <w:sz w:val="22"/>
          <w:szCs w:val="22"/>
        </w:rPr>
        <w:t xml:space="preserve"> </w:t>
      </w:r>
      <w:r w:rsidRPr="00F308A4">
        <w:rPr>
          <w:rFonts w:cstheme="minorHAnsi"/>
          <w:sz w:val="22"/>
          <w:szCs w:val="22"/>
        </w:rPr>
        <w:t>cho</w:t>
      </w:r>
      <w:r w:rsidRPr="00F308A4">
        <w:rPr>
          <w:rFonts w:cstheme="minorHAnsi"/>
          <w:spacing w:val="-1"/>
          <w:sz w:val="22"/>
          <w:szCs w:val="22"/>
        </w:rPr>
        <w:t xml:space="preserve"> </w:t>
      </w:r>
      <w:r w:rsidRPr="00F308A4">
        <w:rPr>
          <w:rFonts w:cstheme="minorHAnsi"/>
          <w:sz w:val="22"/>
          <w:szCs w:val="22"/>
        </w:rPr>
        <w:t>học</w:t>
      </w:r>
      <w:r w:rsidRPr="00F308A4">
        <w:rPr>
          <w:rFonts w:cstheme="minorHAnsi"/>
          <w:spacing w:val="4"/>
          <w:sz w:val="22"/>
          <w:szCs w:val="22"/>
        </w:rPr>
        <w:t xml:space="preserve"> </w:t>
      </w:r>
      <w:r w:rsidRPr="00F308A4">
        <w:rPr>
          <w:rFonts w:cstheme="minorHAnsi"/>
          <w:sz w:val="22"/>
          <w:szCs w:val="22"/>
        </w:rPr>
        <w:t>sinh</w:t>
      </w:r>
      <w:r w:rsidRPr="00F308A4">
        <w:rPr>
          <w:rFonts w:cstheme="minorHAnsi"/>
          <w:spacing w:val="-1"/>
          <w:sz w:val="22"/>
          <w:szCs w:val="22"/>
        </w:rPr>
        <w:t xml:space="preserve"> </w:t>
      </w:r>
      <w:r w:rsidRPr="00F308A4">
        <w:rPr>
          <w:rFonts w:cstheme="minorHAnsi"/>
          <w:sz w:val="22"/>
          <w:szCs w:val="22"/>
        </w:rPr>
        <w:t>sau</w:t>
      </w:r>
      <w:r w:rsidRPr="00F308A4">
        <w:rPr>
          <w:rFonts w:cstheme="minorHAnsi"/>
          <w:spacing w:val="1"/>
          <w:sz w:val="22"/>
          <w:szCs w:val="22"/>
        </w:rPr>
        <w:t xml:space="preserve"> </w:t>
      </w:r>
      <w:r w:rsidRPr="00F308A4">
        <w:rPr>
          <w:rFonts w:cstheme="minorHAnsi"/>
          <w:sz w:val="22"/>
          <w:szCs w:val="22"/>
        </w:rPr>
        <w:t>đó</w:t>
      </w:r>
      <w:r w:rsidRPr="00F308A4">
        <w:rPr>
          <w:rFonts w:cstheme="minorHAnsi"/>
          <w:spacing w:val="-1"/>
          <w:sz w:val="22"/>
          <w:szCs w:val="22"/>
        </w:rPr>
        <w:t xml:space="preserve"> </w:t>
      </w:r>
      <w:r w:rsidRPr="00F308A4">
        <w:rPr>
          <w:rFonts w:cstheme="minorHAnsi"/>
          <w:sz w:val="22"/>
          <w:szCs w:val="22"/>
        </w:rPr>
        <w:t>chuyển</w:t>
      </w:r>
      <w:r w:rsidRPr="00F308A4">
        <w:rPr>
          <w:rFonts w:cstheme="minorHAnsi"/>
          <w:spacing w:val="1"/>
          <w:sz w:val="22"/>
          <w:szCs w:val="22"/>
        </w:rPr>
        <w:t xml:space="preserve"> </w:t>
      </w:r>
      <w:r w:rsidRPr="00F308A4">
        <w:rPr>
          <w:rFonts w:cstheme="minorHAnsi"/>
          <w:sz w:val="22"/>
          <w:szCs w:val="22"/>
        </w:rPr>
        <w:t>điểm</w:t>
      </w:r>
      <w:r w:rsidRPr="00F308A4">
        <w:rPr>
          <w:rFonts w:cstheme="minorHAnsi"/>
          <w:spacing w:val="-9"/>
          <w:sz w:val="22"/>
          <w:szCs w:val="22"/>
        </w:rPr>
        <w:t xml:space="preserve"> </w:t>
      </w:r>
      <w:r w:rsidRPr="00F308A4">
        <w:rPr>
          <w:rFonts w:cstheme="minorHAnsi"/>
          <w:sz w:val="22"/>
          <w:szCs w:val="22"/>
        </w:rPr>
        <w:t>tổng</w:t>
      </w:r>
      <w:r w:rsidRPr="00F308A4">
        <w:rPr>
          <w:rFonts w:cstheme="minorHAnsi"/>
          <w:spacing w:val="-4"/>
          <w:sz w:val="22"/>
          <w:szCs w:val="22"/>
        </w:rPr>
        <w:t xml:space="preserve"> </w:t>
      </w:r>
      <w:r w:rsidRPr="00F308A4">
        <w:rPr>
          <w:rFonts w:cstheme="minorHAnsi"/>
          <w:sz w:val="22"/>
          <w:szCs w:val="22"/>
        </w:rPr>
        <w:t>kết</w:t>
      </w:r>
      <w:r w:rsidRPr="00F308A4">
        <w:rPr>
          <w:rFonts w:cstheme="minorHAnsi"/>
          <w:spacing w:val="2"/>
          <w:sz w:val="22"/>
          <w:szCs w:val="22"/>
        </w:rPr>
        <w:t xml:space="preserve"> </w:t>
      </w:r>
      <w:r w:rsidRPr="00F308A4">
        <w:rPr>
          <w:rFonts w:cstheme="minorHAnsi"/>
          <w:sz w:val="22"/>
          <w:szCs w:val="22"/>
        </w:rPr>
        <w:t>học</w:t>
      </w:r>
      <w:r w:rsidRPr="00F308A4">
        <w:rPr>
          <w:rFonts w:cstheme="minorHAnsi"/>
          <w:spacing w:val="2"/>
          <w:sz w:val="22"/>
          <w:szCs w:val="22"/>
        </w:rPr>
        <w:t xml:space="preserve"> </w:t>
      </w:r>
      <w:r w:rsidRPr="00F308A4">
        <w:rPr>
          <w:rFonts w:cstheme="minorHAnsi"/>
          <w:spacing w:val="3"/>
          <w:sz w:val="22"/>
          <w:szCs w:val="22"/>
        </w:rPr>
        <w:t>kỳ</w:t>
      </w:r>
      <w:r w:rsidRPr="00F308A4">
        <w:rPr>
          <w:rFonts w:cstheme="minorHAnsi"/>
          <w:spacing w:val="-31"/>
          <w:sz w:val="22"/>
          <w:szCs w:val="22"/>
        </w:rPr>
        <w:t xml:space="preserve"> </w:t>
      </w:r>
      <w:r w:rsidRPr="00F308A4">
        <w:rPr>
          <w:rFonts w:cstheme="minorHAnsi"/>
          <w:sz w:val="22"/>
          <w:szCs w:val="22"/>
        </w:rPr>
        <w:t>cho GVCN.</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Kết</w:t>
      </w:r>
      <w:r w:rsidRPr="00F308A4">
        <w:rPr>
          <w:rFonts w:cstheme="minorHAnsi"/>
          <w:spacing w:val="-3"/>
          <w:sz w:val="22"/>
          <w:szCs w:val="22"/>
        </w:rPr>
        <w:t xml:space="preserve"> </w:t>
      </w:r>
      <w:r w:rsidRPr="00F308A4">
        <w:rPr>
          <w:rFonts w:cstheme="minorHAnsi"/>
          <w:sz w:val="22"/>
          <w:szCs w:val="22"/>
        </w:rPr>
        <w:t>quả</w:t>
      </w:r>
      <w:r w:rsidRPr="00F308A4">
        <w:rPr>
          <w:rFonts w:cstheme="minorHAnsi"/>
          <w:spacing w:val="-1"/>
          <w:sz w:val="22"/>
          <w:szCs w:val="22"/>
        </w:rPr>
        <w:t xml:space="preserve"> </w:t>
      </w:r>
      <w:r w:rsidRPr="00F308A4">
        <w:rPr>
          <w:rFonts w:cstheme="minorHAnsi"/>
          <w:sz w:val="22"/>
          <w:szCs w:val="22"/>
        </w:rPr>
        <w:t>đầu</w:t>
      </w:r>
      <w:r w:rsidRPr="00F308A4">
        <w:rPr>
          <w:rFonts w:cstheme="minorHAnsi"/>
          <w:spacing w:val="1"/>
          <w:sz w:val="22"/>
          <w:szCs w:val="22"/>
        </w:rPr>
        <w:t xml:space="preserve"> </w:t>
      </w:r>
      <w:r w:rsidRPr="00F308A4">
        <w:rPr>
          <w:rFonts w:cstheme="minorHAnsi"/>
          <w:sz w:val="22"/>
          <w:szCs w:val="22"/>
        </w:rPr>
        <w:t>ra:</w:t>
      </w:r>
      <w:r w:rsidRPr="00F308A4">
        <w:rPr>
          <w:rFonts w:cstheme="minorHAnsi"/>
          <w:spacing w:val="-6"/>
          <w:sz w:val="22"/>
          <w:szCs w:val="22"/>
        </w:rPr>
        <w:t xml:space="preserve"> </w:t>
      </w:r>
      <w:r w:rsidRPr="00F308A4">
        <w:rPr>
          <w:rFonts w:cstheme="minorHAnsi"/>
          <w:sz w:val="22"/>
          <w:szCs w:val="22"/>
        </w:rPr>
        <w:t>xuất ra</w:t>
      </w:r>
      <w:r w:rsidRPr="00F308A4">
        <w:rPr>
          <w:rFonts w:cstheme="minorHAnsi"/>
          <w:spacing w:val="-1"/>
          <w:sz w:val="22"/>
          <w:szCs w:val="22"/>
        </w:rPr>
        <w:t xml:space="preserve"> </w:t>
      </w:r>
      <w:r w:rsidRPr="00F308A4">
        <w:rPr>
          <w:rFonts w:cstheme="minorHAnsi"/>
          <w:sz w:val="22"/>
          <w:szCs w:val="22"/>
        </w:rPr>
        <w:t>Bảng</w:t>
      </w:r>
      <w:r w:rsidRPr="00F308A4">
        <w:rPr>
          <w:rFonts w:cstheme="minorHAnsi"/>
          <w:spacing w:val="-4"/>
          <w:sz w:val="22"/>
          <w:szCs w:val="22"/>
        </w:rPr>
        <w:t xml:space="preserve"> </w:t>
      </w:r>
      <w:r w:rsidRPr="00F308A4">
        <w:rPr>
          <w:rFonts w:cstheme="minorHAnsi"/>
          <w:sz w:val="22"/>
          <w:szCs w:val="22"/>
        </w:rPr>
        <w:t>điểm</w:t>
      </w:r>
      <w:r w:rsidRPr="00F308A4">
        <w:rPr>
          <w:rFonts w:cstheme="minorHAnsi"/>
          <w:spacing w:val="-1"/>
          <w:sz w:val="22"/>
          <w:szCs w:val="22"/>
        </w:rPr>
        <w:t xml:space="preserve"> </w:t>
      </w:r>
      <w:r w:rsidRPr="00F308A4">
        <w:rPr>
          <w:rFonts w:cstheme="minorHAnsi"/>
          <w:sz w:val="22"/>
          <w:szCs w:val="22"/>
        </w:rPr>
        <w:t>môn</w:t>
      </w:r>
      <w:r w:rsidRPr="00F308A4">
        <w:rPr>
          <w:rFonts w:cstheme="minorHAnsi"/>
          <w:spacing w:val="-1"/>
          <w:sz w:val="22"/>
          <w:szCs w:val="22"/>
        </w:rPr>
        <w:t xml:space="preserve"> </w:t>
      </w:r>
      <w:r w:rsidRPr="00F308A4">
        <w:rPr>
          <w:rFonts w:cstheme="minorHAnsi"/>
          <w:sz w:val="22"/>
          <w:szCs w:val="22"/>
        </w:rPr>
        <w:t>học,</w:t>
      </w:r>
      <w:r w:rsidRPr="00F308A4">
        <w:rPr>
          <w:rFonts w:cstheme="minorHAnsi"/>
          <w:spacing w:val="-2"/>
          <w:sz w:val="22"/>
          <w:szCs w:val="22"/>
        </w:rPr>
        <w:t xml:space="preserve"> </w:t>
      </w:r>
      <w:r w:rsidRPr="00F308A4">
        <w:rPr>
          <w:rFonts w:cstheme="minorHAnsi"/>
          <w:sz w:val="22"/>
          <w:szCs w:val="22"/>
        </w:rPr>
        <w:t>gồm</w:t>
      </w:r>
      <w:r w:rsidRPr="00F308A4">
        <w:rPr>
          <w:rFonts w:cstheme="minorHAnsi"/>
          <w:spacing w:val="-5"/>
          <w:sz w:val="22"/>
          <w:szCs w:val="22"/>
        </w:rPr>
        <w:t xml:space="preserve"> </w:t>
      </w:r>
      <w:r w:rsidRPr="00F308A4">
        <w:rPr>
          <w:rFonts w:cstheme="minorHAnsi"/>
          <w:sz w:val="22"/>
          <w:szCs w:val="22"/>
        </w:rPr>
        <w:t>các thông</w:t>
      </w:r>
      <w:r w:rsidRPr="00F308A4">
        <w:rPr>
          <w:rFonts w:cstheme="minorHAnsi"/>
          <w:spacing w:val="-5"/>
          <w:sz w:val="22"/>
          <w:szCs w:val="22"/>
        </w:rPr>
        <w:t xml:space="preserve"> </w:t>
      </w:r>
      <w:r w:rsidRPr="00F308A4">
        <w:rPr>
          <w:rFonts w:cstheme="minorHAnsi"/>
          <w:sz w:val="22"/>
          <w:szCs w:val="22"/>
        </w:rPr>
        <w:t>tin:</w:t>
      </w:r>
      <w:r w:rsidRPr="00F308A4">
        <w:rPr>
          <w:rFonts w:cstheme="minorHAnsi"/>
          <w:spacing w:val="-2"/>
          <w:sz w:val="22"/>
          <w:szCs w:val="22"/>
        </w:rPr>
        <w:t xml:space="preserve"> </w:t>
      </w:r>
      <w:r w:rsidRPr="00F308A4">
        <w:rPr>
          <w:rFonts w:cstheme="minorHAnsi"/>
          <w:sz w:val="22"/>
          <w:szCs w:val="22"/>
        </w:rPr>
        <w:t>Lớp,</w:t>
      </w:r>
      <w:r w:rsidRPr="00F308A4">
        <w:rPr>
          <w:rFonts w:cstheme="minorHAnsi"/>
          <w:spacing w:val="-4"/>
          <w:sz w:val="22"/>
          <w:szCs w:val="22"/>
        </w:rPr>
        <w:t xml:space="preserve"> </w:t>
      </w:r>
      <w:r w:rsidRPr="00F308A4">
        <w:rPr>
          <w:rFonts w:cstheme="minorHAnsi"/>
          <w:sz w:val="22"/>
          <w:szCs w:val="22"/>
        </w:rPr>
        <w:t>Môn</w:t>
      </w:r>
      <w:r w:rsidRPr="00F308A4">
        <w:rPr>
          <w:rFonts w:cstheme="minorHAnsi"/>
          <w:spacing w:val="-23"/>
          <w:sz w:val="22"/>
          <w:szCs w:val="22"/>
        </w:rPr>
        <w:t xml:space="preserve"> </w:t>
      </w:r>
      <w:r w:rsidRPr="00F308A4">
        <w:rPr>
          <w:rFonts w:cstheme="minorHAnsi"/>
          <w:sz w:val="22"/>
          <w:szCs w:val="22"/>
        </w:rPr>
        <w:t>học, Học Kỳ, Họ tên học sinh, Điểm miệng, Điểm 15’, Điểm 1 tiết, Điểm</w:t>
      </w:r>
      <w:r w:rsidRPr="00F308A4">
        <w:rPr>
          <w:rFonts w:cstheme="minorHAnsi"/>
          <w:spacing w:val="-49"/>
          <w:sz w:val="22"/>
          <w:szCs w:val="22"/>
        </w:rPr>
        <w:t xml:space="preserve"> </w:t>
      </w:r>
      <w:r w:rsidRPr="00F308A4">
        <w:rPr>
          <w:rFonts w:cstheme="minorHAnsi"/>
          <w:sz w:val="22"/>
          <w:szCs w:val="22"/>
        </w:rPr>
        <w:t>TB.</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Nơi sử dụng: phòng Đào</w:t>
      </w:r>
      <w:r w:rsidRPr="00F308A4">
        <w:rPr>
          <w:rFonts w:cstheme="minorHAnsi"/>
          <w:spacing w:val="-28"/>
          <w:sz w:val="22"/>
          <w:szCs w:val="22"/>
        </w:rPr>
        <w:t xml:space="preserve"> </w:t>
      </w:r>
      <w:r w:rsidRPr="00F308A4">
        <w:rPr>
          <w:rFonts w:cstheme="minorHAnsi"/>
          <w:sz w:val="22"/>
          <w:szCs w:val="22"/>
        </w:rPr>
        <w:t>tạo.</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Tần suất: 1 năm/lần (cuối</w:t>
      </w:r>
      <w:r w:rsidRPr="00F308A4">
        <w:rPr>
          <w:rFonts w:cstheme="minorHAnsi"/>
          <w:spacing w:val="-19"/>
          <w:sz w:val="22"/>
          <w:szCs w:val="22"/>
        </w:rPr>
        <w:t xml:space="preserve"> </w:t>
      </w:r>
      <w:r w:rsidRPr="00F308A4">
        <w:rPr>
          <w:rFonts w:cstheme="minorHAnsi"/>
          <w:sz w:val="22"/>
          <w:szCs w:val="22"/>
        </w:rPr>
        <w:t>kỳ).</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Quy</w:t>
      </w:r>
      <w:r w:rsidRPr="00F308A4">
        <w:rPr>
          <w:rFonts w:cstheme="minorHAnsi"/>
          <w:spacing w:val="-12"/>
          <w:sz w:val="22"/>
          <w:szCs w:val="22"/>
        </w:rPr>
        <w:t xml:space="preserve"> </w:t>
      </w:r>
      <w:r w:rsidRPr="00F308A4">
        <w:rPr>
          <w:rFonts w:cstheme="minorHAnsi"/>
          <w:sz w:val="22"/>
          <w:szCs w:val="22"/>
        </w:rPr>
        <w:t>định:</w:t>
      </w:r>
      <w:r w:rsidRPr="00F308A4">
        <w:rPr>
          <w:rFonts w:cstheme="minorHAnsi"/>
          <w:spacing w:val="-7"/>
          <w:sz w:val="22"/>
          <w:szCs w:val="22"/>
        </w:rPr>
        <w:t xml:space="preserve"> </w:t>
      </w:r>
      <w:r w:rsidRPr="00F308A4">
        <w:rPr>
          <w:rFonts w:cstheme="minorHAnsi"/>
          <w:sz w:val="22"/>
          <w:szCs w:val="22"/>
        </w:rPr>
        <w:t>Chỉ</w:t>
      </w:r>
      <w:r w:rsidRPr="00F308A4">
        <w:rPr>
          <w:rFonts w:cstheme="minorHAnsi"/>
          <w:spacing w:val="-2"/>
          <w:sz w:val="22"/>
          <w:szCs w:val="22"/>
        </w:rPr>
        <w:t xml:space="preserve"> </w:t>
      </w:r>
      <w:r w:rsidRPr="00F308A4">
        <w:rPr>
          <w:rFonts w:cstheme="minorHAnsi"/>
          <w:sz w:val="22"/>
          <w:szCs w:val="22"/>
        </w:rPr>
        <w:t>có</w:t>
      </w:r>
      <w:r w:rsidRPr="00F308A4">
        <w:rPr>
          <w:rFonts w:cstheme="minorHAnsi"/>
          <w:spacing w:val="2"/>
          <w:sz w:val="22"/>
          <w:szCs w:val="22"/>
        </w:rPr>
        <w:t xml:space="preserve"> </w:t>
      </w:r>
      <w:r w:rsidRPr="00F308A4">
        <w:rPr>
          <w:rFonts w:cstheme="minorHAnsi"/>
          <w:sz w:val="22"/>
          <w:szCs w:val="22"/>
        </w:rPr>
        <w:t>2</w:t>
      </w:r>
      <w:r w:rsidRPr="00F308A4">
        <w:rPr>
          <w:rFonts w:cstheme="minorHAnsi"/>
          <w:spacing w:val="-1"/>
          <w:sz w:val="22"/>
          <w:szCs w:val="22"/>
        </w:rPr>
        <w:t xml:space="preserve"> </w:t>
      </w:r>
      <w:r w:rsidRPr="00F308A4">
        <w:rPr>
          <w:rFonts w:cstheme="minorHAnsi"/>
          <w:sz w:val="22"/>
          <w:szCs w:val="22"/>
        </w:rPr>
        <w:t>học</w:t>
      </w:r>
      <w:r w:rsidRPr="00F308A4">
        <w:rPr>
          <w:rFonts w:cstheme="minorHAnsi"/>
          <w:spacing w:val="-1"/>
          <w:sz w:val="22"/>
          <w:szCs w:val="22"/>
        </w:rPr>
        <w:t xml:space="preserve"> </w:t>
      </w:r>
      <w:r w:rsidRPr="00F308A4">
        <w:rPr>
          <w:rFonts w:cstheme="minorHAnsi"/>
          <w:spacing w:val="2"/>
          <w:sz w:val="22"/>
          <w:szCs w:val="22"/>
        </w:rPr>
        <w:t>kỳ</w:t>
      </w:r>
      <w:r w:rsidRPr="00F308A4">
        <w:rPr>
          <w:rFonts w:cstheme="minorHAnsi"/>
          <w:spacing w:val="-3"/>
          <w:sz w:val="22"/>
          <w:szCs w:val="22"/>
        </w:rPr>
        <w:t xml:space="preserve"> </w:t>
      </w:r>
      <w:r w:rsidRPr="00F308A4">
        <w:rPr>
          <w:rFonts w:cstheme="minorHAnsi"/>
          <w:sz w:val="22"/>
          <w:szCs w:val="22"/>
        </w:rPr>
        <w:t>trong</w:t>
      </w:r>
      <w:r w:rsidRPr="00F308A4">
        <w:rPr>
          <w:rFonts w:cstheme="minorHAnsi"/>
          <w:spacing w:val="-5"/>
          <w:sz w:val="22"/>
          <w:szCs w:val="22"/>
        </w:rPr>
        <w:t xml:space="preserve"> </w:t>
      </w:r>
      <w:r w:rsidRPr="00F308A4">
        <w:rPr>
          <w:rFonts w:cstheme="minorHAnsi"/>
          <w:sz w:val="22"/>
          <w:szCs w:val="22"/>
        </w:rPr>
        <w:t>1</w:t>
      </w:r>
      <w:r w:rsidRPr="00F308A4">
        <w:rPr>
          <w:rFonts w:cstheme="minorHAnsi"/>
          <w:spacing w:val="-1"/>
          <w:sz w:val="22"/>
          <w:szCs w:val="22"/>
        </w:rPr>
        <w:t xml:space="preserve"> </w:t>
      </w:r>
      <w:r w:rsidRPr="00F308A4">
        <w:rPr>
          <w:rFonts w:cstheme="minorHAnsi"/>
          <w:sz w:val="22"/>
          <w:szCs w:val="22"/>
        </w:rPr>
        <w:t>năm.</w:t>
      </w:r>
      <w:r w:rsidRPr="00F308A4">
        <w:rPr>
          <w:rFonts w:cstheme="minorHAnsi"/>
          <w:spacing w:val="-4"/>
          <w:sz w:val="22"/>
          <w:szCs w:val="22"/>
        </w:rPr>
        <w:t xml:space="preserve"> </w:t>
      </w:r>
      <w:r w:rsidRPr="00F308A4">
        <w:rPr>
          <w:rFonts w:cstheme="minorHAnsi"/>
          <w:sz w:val="22"/>
          <w:szCs w:val="22"/>
        </w:rPr>
        <w:t>(I,</w:t>
      </w:r>
      <w:r w:rsidRPr="00F308A4">
        <w:rPr>
          <w:rFonts w:cstheme="minorHAnsi"/>
          <w:spacing w:val="1"/>
          <w:sz w:val="22"/>
          <w:szCs w:val="22"/>
        </w:rPr>
        <w:t xml:space="preserve"> </w:t>
      </w:r>
      <w:r w:rsidRPr="00F308A4">
        <w:rPr>
          <w:rFonts w:cstheme="minorHAnsi"/>
          <w:sz w:val="22"/>
          <w:szCs w:val="22"/>
        </w:rPr>
        <w:t>II). Có</w:t>
      </w:r>
      <w:r w:rsidRPr="00F308A4">
        <w:rPr>
          <w:rFonts w:cstheme="minorHAnsi"/>
          <w:spacing w:val="-1"/>
          <w:sz w:val="22"/>
          <w:szCs w:val="22"/>
        </w:rPr>
        <w:t xml:space="preserve"> </w:t>
      </w:r>
      <w:r w:rsidRPr="00F308A4">
        <w:rPr>
          <w:rFonts w:cstheme="minorHAnsi"/>
          <w:sz w:val="22"/>
          <w:szCs w:val="22"/>
        </w:rPr>
        <w:t>9</w:t>
      </w:r>
      <w:r w:rsidRPr="00F308A4">
        <w:rPr>
          <w:rFonts w:cstheme="minorHAnsi"/>
          <w:spacing w:val="3"/>
          <w:sz w:val="22"/>
          <w:szCs w:val="22"/>
        </w:rPr>
        <w:t xml:space="preserve"> </w:t>
      </w:r>
      <w:r w:rsidRPr="00F308A4">
        <w:rPr>
          <w:rFonts w:cstheme="minorHAnsi"/>
          <w:sz w:val="22"/>
          <w:szCs w:val="22"/>
        </w:rPr>
        <w:t>môn học</w:t>
      </w:r>
      <w:r w:rsidRPr="00F308A4">
        <w:rPr>
          <w:rFonts w:cstheme="minorHAnsi"/>
          <w:spacing w:val="-1"/>
          <w:sz w:val="22"/>
          <w:szCs w:val="22"/>
        </w:rPr>
        <w:t xml:space="preserve"> </w:t>
      </w:r>
      <w:r w:rsidRPr="00F308A4">
        <w:rPr>
          <w:rFonts w:cstheme="minorHAnsi"/>
          <w:sz w:val="22"/>
          <w:szCs w:val="22"/>
        </w:rPr>
        <w:t>(Toán, Lý,</w:t>
      </w:r>
      <w:r w:rsidRPr="00F308A4">
        <w:rPr>
          <w:rFonts w:cstheme="minorHAnsi"/>
          <w:spacing w:val="-36"/>
          <w:sz w:val="22"/>
          <w:szCs w:val="22"/>
        </w:rPr>
        <w:t xml:space="preserve"> </w:t>
      </w:r>
      <w:r w:rsidRPr="00F308A4">
        <w:rPr>
          <w:rFonts w:cstheme="minorHAnsi"/>
          <w:sz w:val="22"/>
          <w:szCs w:val="22"/>
        </w:rPr>
        <w:t>Hóa, Sinh, Sử, Địa, Văn, Đạo Đức, Thể Dục) 0 &lt;= Điểm &lt;=</w:t>
      </w:r>
      <w:r w:rsidRPr="00F308A4">
        <w:rPr>
          <w:rFonts w:cstheme="minorHAnsi"/>
          <w:spacing w:val="-47"/>
          <w:sz w:val="22"/>
          <w:szCs w:val="22"/>
        </w:rPr>
        <w:t xml:space="preserve"> </w:t>
      </w:r>
      <w:r w:rsidRPr="00F308A4">
        <w:rPr>
          <w:rFonts w:cstheme="minorHAnsi"/>
          <w:sz w:val="22"/>
          <w:szCs w:val="22"/>
        </w:rPr>
        <w:t>10.</w:t>
      </w:r>
    </w:p>
    <w:p w:rsidR="00563CEB" w:rsidRPr="00F308A4" w:rsidRDefault="00563CEB" w:rsidP="00F42AA5">
      <w:pPr>
        <w:pStyle w:val="Heading6"/>
        <w:numPr>
          <w:ilvl w:val="2"/>
          <w:numId w:val="42"/>
        </w:numPr>
        <w:spacing w:before="160"/>
        <w:ind w:left="1800"/>
        <w:rPr>
          <w:rFonts w:cstheme="minorHAnsi"/>
          <w:b/>
        </w:rPr>
      </w:pPr>
      <w:r w:rsidRPr="00F308A4">
        <w:rPr>
          <w:rFonts w:cstheme="minorHAnsi"/>
          <w:b/>
        </w:rPr>
        <w:t>Tra cứu học sinh:</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 xml:space="preserve">Xuất hiện: khi </w:t>
      </w:r>
      <w:r w:rsidRPr="00F308A4">
        <w:rPr>
          <w:rFonts w:cstheme="minorHAnsi"/>
          <w:spacing w:val="-6"/>
          <w:sz w:val="22"/>
          <w:szCs w:val="22"/>
        </w:rPr>
        <w:t xml:space="preserve">một </w:t>
      </w:r>
      <w:r w:rsidRPr="00F308A4">
        <w:rPr>
          <w:rFonts w:cstheme="minorHAnsi"/>
          <w:sz w:val="22"/>
          <w:szCs w:val="22"/>
        </w:rPr>
        <w:t>người muốn biết thông tin của học</w:t>
      </w:r>
      <w:r w:rsidRPr="00F308A4">
        <w:rPr>
          <w:rFonts w:cstheme="minorHAnsi"/>
          <w:spacing w:val="-10"/>
          <w:sz w:val="22"/>
          <w:szCs w:val="22"/>
        </w:rPr>
        <w:t xml:space="preserve"> </w:t>
      </w:r>
      <w:r w:rsidRPr="00F308A4">
        <w:rPr>
          <w:rFonts w:cstheme="minorHAnsi"/>
          <w:sz w:val="22"/>
          <w:szCs w:val="22"/>
        </w:rPr>
        <w:t>sinh</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Thông</w:t>
      </w:r>
      <w:r w:rsidRPr="00F308A4">
        <w:rPr>
          <w:rFonts w:cstheme="minorHAnsi"/>
          <w:spacing w:val="-5"/>
          <w:sz w:val="22"/>
          <w:szCs w:val="22"/>
        </w:rPr>
        <w:t xml:space="preserve"> </w:t>
      </w:r>
      <w:r w:rsidRPr="00F308A4">
        <w:rPr>
          <w:rFonts w:cstheme="minorHAnsi"/>
          <w:sz w:val="22"/>
          <w:szCs w:val="22"/>
        </w:rPr>
        <w:t>tin</w:t>
      </w:r>
      <w:r w:rsidRPr="00F308A4">
        <w:rPr>
          <w:rFonts w:cstheme="minorHAnsi"/>
          <w:spacing w:val="-1"/>
          <w:sz w:val="22"/>
          <w:szCs w:val="22"/>
        </w:rPr>
        <w:t xml:space="preserve"> </w:t>
      </w:r>
      <w:r w:rsidRPr="00F308A4">
        <w:rPr>
          <w:rFonts w:cstheme="minorHAnsi"/>
          <w:sz w:val="22"/>
          <w:szCs w:val="22"/>
        </w:rPr>
        <w:t>đầu vào:</w:t>
      </w:r>
      <w:r w:rsidRPr="00F308A4">
        <w:rPr>
          <w:rFonts w:cstheme="minorHAnsi"/>
          <w:spacing w:val="-7"/>
          <w:sz w:val="22"/>
          <w:szCs w:val="22"/>
        </w:rPr>
        <w:t xml:space="preserve"> </w:t>
      </w:r>
      <w:r w:rsidRPr="00F308A4">
        <w:rPr>
          <w:rFonts w:cstheme="minorHAnsi"/>
          <w:sz w:val="22"/>
          <w:szCs w:val="22"/>
        </w:rPr>
        <w:t>người</w:t>
      </w:r>
      <w:r w:rsidRPr="00F308A4">
        <w:rPr>
          <w:rFonts w:cstheme="minorHAnsi"/>
          <w:spacing w:val="-3"/>
          <w:sz w:val="22"/>
          <w:szCs w:val="22"/>
        </w:rPr>
        <w:t xml:space="preserve"> </w:t>
      </w:r>
      <w:r w:rsidRPr="00F308A4">
        <w:rPr>
          <w:rFonts w:cstheme="minorHAnsi"/>
          <w:sz w:val="22"/>
          <w:szCs w:val="22"/>
        </w:rPr>
        <w:t>dùng</w:t>
      </w:r>
      <w:r w:rsidRPr="00F308A4">
        <w:rPr>
          <w:rFonts w:cstheme="minorHAnsi"/>
          <w:spacing w:val="-5"/>
          <w:sz w:val="22"/>
          <w:szCs w:val="22"/>
        </w:rPr>
        <w:t xml:space="preserve"> </w:t>
      </w:r>
      <w:r w:rsidRPr="00F308A4">
        <w:rPr>
          <w:rFonts w:cstheme="minorHAnsi"/>
          <w:sz w:val="22"/>
          <w:szCs w:val="22"/>
        </w:rPr>
        <w:t>nhập</w:t>
      </w:r>
      <w:r w:rsidRPr="00F308A4">
        <w:rPr>
          <w:rFonts w:cstheme="minorHAnsi"/>
          <w:spacing w:val="-3"/>
          <w:sz w:val="22"/>
          <w:szCs w:val="22"/>
        </w:rPr>
        <w:t xml:space="preserve"> </w:t>
      </w:r>
      <w:r w:rsidRPr="00F308A4">
        <w:rPr>
          <w:rFonts w:cstheme="minorHAnsi"/>
          <w:sz w:val="22"/>
          <w:szCs w:val="22"/>
        </w:rPr>
        <w:t>tên học</w:t>
      </w:r>
      <w:r w:rsidRPr="00F308A4">
        <w:rPr>
          <w:rFonts w:cstheme="minorHAnsi"/>
          <w:spacing w:val="-1"/>
          <w:sz w:val="22"/>
          <w:szCs w:val="22"/>
        </w:rPr>
        <w:t xml:space="preserve"> </w:t>
      </w:r>
      <w:r w:rsidRPr="00F308A4">
        <w:rPr>
          <w:rFonts w:cstheme="minorHAnsi"/>
          <w:sz w:val="22"/>
          <w:szCs w:val="22"/>
        </w:rPr>
        <w:t>sinh, lớp</w:t>
      </w:r>
      <w:r w:rsidRPr="00F308A4">
        <w:rPr>
          <w:rFonts w:cstheme="minorHAnsi"/>
          <w:spacing w:val="-1"/>
          <w:sz w:val="22"/>
          <w:szCs w:val="22"/>
        </w:rPr>
        <w:t xml:space="preserve"> </w:t>
      </w:r>
      <w:r w:rsidRPr="00F308A4">
        <w:rPr>
          <w:rFonts w:cstheme="minorHAnsi"/>
          <w:sz w:val="22"/>
          <w:szCs w:val="22"/>
        </w:rPr>
        <w:t>để</w:t>
      </w:r>
      <w:r w:rsidRPr="00F308A4">
        <w:rPr>
          <w:rFonts w:cstheme="minorHAnsi"/>
          <w:spacing w:val="-1"/>
          <w:sz w:val="22"/>
          <w:szCs w:val="22"/>
        </w:rPr>
        <w:t xml:space="preserve"> </w:t>
      </w:r>
      <w:r w:rsidRPr="00F308A4">
        <w:rPr>
          <w:rFonts w:cstheme="minorHAnsi"/>
          <w:sz w:val="22"/>
          <w:szCs w:val="22"/>
        </w:rPr>
        <w:t>hiện thị</w:t>
      </w:r>
      <w:r w:rsidRPr="00F308A4">
        <w:rPr>
          <w:rFonts w:cstheme="minorHAnsi"/>
          <w:spacing w:val="-3"/>
          <w:sz w:val="22"/>
          <w:szCs w:val="22"/>
        </w:rPr>
        <w:t xml:space="preserve"> </w:t>
      </w:r>
      <w:r w:rsidRPr="00F308A4">
        <w:rPr>
          <w:rFonts w:cstheme="minorHAnsi"/>
          <w:sz w:val="22"/>
          <w:szCs w:val="22"/>
        </w:rPr>
        <w:t>thông</w:t>
      </w:r>
      <w:r w:rsidRPr="00F308A4">
        <w:rPr>
          <w:rFonts w:cstheme="minorHAnsi"/>
          <w:spacing w:val="-5"/>
          <w:sz w:val="22"/>
          <w:szCs w:val="22"/>
        </w:rPr>
        <w:t xml:space="preserve"> </w:t>
      </w:r>
      <w:r w:rsidRPr="00F308A4">
        <w:rPr>
          <w:rFonts w:cstheme="minorHAnsi"/>
          <w:sz w:val="22"/>
          <w:szCs w:val="22"/>
        </w:rPr>
        <w:t>tin</w:t>
      </w:r>
      <w:r w:rsidRPr="00F308A4">
        <w:rPr>
          <w:rFonts w:cstheme="minorHAnsi"/>
          <w:spacing w:val="-1"/>
          <w:sz w:val="22"/>
          <w:szCs w:val="22"/>
        </w:rPr>
        <w:t xml:space="preserve"> </w:t>
      </w:r>
      <w:r w:rsidRPr="00F308A4">
        <w:rPr>
          <w:rFonts w:cstheme="minorHAnsi"/>
          <w:sz w:val="22"/>
          <w:szCs w:val="22"/>
        </w:rPr>
        <w:t>người</w:t>
      </w:r>
      <w:r w:rsidRPr="00F308A4">
        <w:rPr>
          <w:rFonts w:cstheme="minorHAnsi"/>
          <w:spacing w:val="-30"/>
          <w:sz w:val="22"/>
          <w:szCs w:val="22"/>
        </w:rPr>
        <w:t xml:space="preserve"> </w:t>
      </w:r>
      <w:r w:rsidRPr="00F308A4">
        <w:rPr>
          <w:rFonts w:cstheme="minorHAnsi"/>
          <w:sz w:val="22"/>
          <w:szCs w:val="22"/>
        </w:rPr>
        <w:t>cần tìm.</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 xml:space="preserve">Kết quả đầu ra: Gồm: Họ tên, Lớp, TB Học Kỳ I, TB Học </w:t>
      </w:r>
      <w:r w:rsidRPr="00F308A4">
        <w:rPr>
          <w:rFonts w:cstheme="minorHAnsi"/>
          <w:spacing w:val="4"/>
          <w:sz w:val="22"/>
          <w:szCs w:val="22"/>
        </w:rPr>
        <w:t>Kỳ</w:t>
      </w:r>
      <w:r w:rsidRPr="00F308A4">
        <w:rPr>
          <w:rFonts w:cstheme="minorHAnsi"/>
          <w:spacing w:val="-49"/>
          <w:sz w:val="22"/>
          <w:szCs w:val="22"/>
        </w:rPr>
        <w:t xml:space="preserve"> </w:t>
      </w:r>
      <w:r w:rsidRPr="00F308A4">
        <w:rPr>
          <w:rFonts w:cstheme="minorHAnsi"/>
          <w:spacing w:val="-3"/>
          <w:sz w:val="22"/>
          <w:szCs w:val="22"/>
        </w:rPr>
        <w:t>II</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Nơi sử dụng: người</w:t>
      </w:r>
      <w:r w:rsidRPr="00F308A4">
        <w:rPr>
          <w:rFonts w:cstheme="minorHAnsi"/>
          <w:spacing w:val="-15"/>
          <w:sz w:val="22"/>
          <w:szCs w:val="22"/>
        </w:rPr>
        <w:t xml:space="preserve"> </w:t>
      </w:r>
      <w:r w:rsidRPr="00F308A4">
        <w:rPr>
          <w:rFonts w:cstheme="minorHAnsi"/>
          <w:sz w:val="22"/>
          <w:szCs w:val="22"/>
        </w:rPr>
        <w:t>dùng</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Tần suất: không cố định, tùy thuộc vào người</w:t>
      </w:r>
      <w:r w:rsidRPr="00F308A4">
        <w:rPr>
          <w:rFonts w:cstheme="minorHAnsi"/>
          <w:spacing w:val="-42"/>
          <w:sz w:val="22"/>
          <w:szCs w:val="22"/>
        </w:rPr>
        <w:t xml:space="preserve"> </w:t>
      </w:r>
      <w:r w:rsidRPr="00F308A4">
        <w:rPr>
          <w:rFonts w:cstheme="minorHAnsi"/>
          <w:sz w:val="22"/>
          <w:szCs w:val="22"/>
        </w:rPr>
        <w:t>tìm</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Quy định: Nhập đúng tên và lớp của học</w:t>
      </w:r>
      <w:r w:rsidRPr="00F308A4">
        <w:rPr>
          <w:rFonts w:cstheme="minorHAnsi"/>
          <w:spacing w:val="-32"/>
          <w:sz w:val="22"/>
          <w:szCs w:val="22"/>
        </w:rPr>
        <w:t xml:space="preserve"> </w:t>
      </w:r>
      <w:r w:rsidRPr="00F308A4">
        <w:rPr>
          <w:rFonts w:cstheme="minorHAnsi"/>
          <w:sz w:val="22"/>
          <w:szCs w:val="22"/>
        </w:rPr>
        <w:t>sinh</w:t>
      </w:r>
    </w:p>
    <w:p w:rsidR="00563CEB" w:rsidRPr="00F308A4" w:rsidRDefault="00563CEB" w:rsidP="00F42AA5">
      <w:pPr>
        <w:pStyle w:val="Heading6"/>
        <w:numPr>
          <w:ilvl w:val="2"/>
          <w:numId w:val="42"/>
        </w:numPr>
        <w:spacing w:before="160"/>
        <w:ind w:left="1800"/>
        <w:rPr>
          <w:rFonts w:cstheme="minorHAnsi"/>
          <w:b/>
        </w:rPr>
      </w:pPr>
      <w:r w:rsidRPr="00F308A4">
        <w:rPr>
          <w:rFonts w:cstheme="minorHAnsi"/>
          <w:b/>
        </w:rPr>
        <w:t>Báo cáo tổng kết:</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 xml:space="preserve">Điều kiện ban đầu: cuối </w:t>
      </w:r>
      <w:r w:rsidRPr="00F308A4">
        <w:rPr>
          <w:rFonts w:cstheme="minorHAnsi"/>
          <w:spacing w:val="-6"/>
          <w:sz w:val="22"/>
          <w:szCs w:val="22"/>
        </w:rPr>
        <w:t xml:space="preserve">mỗi </w:t>
      </w:r>
      <w:r w:rsidRPr="00F308A4">
        <w:rPr>
          <w:rFonts w:cstheme="minorHAnsi"/>
          <w:sz w:val="22"/>
          <w:szCs w:val="22"/>
        </w:rPr>
        <w:t xml:space="preserve">năm học, Phòng Đào Tạo </w:t>
      </w:r>
      <w:r w:rsidRPr="00F308A4">
        <w:rPr>
          <w:rFonts w:cstheme="minorHAnsi"/>
          <w:spacing w:val="-7"/>
          <w:sz w:val="22"/>
          <w:szCs w:val="22"/>
        </w:rPr>
        <w:t xml:space="preserve">yêu </w:t>
      </w:r>
      <w:r w:rsidRPr="00F308A4">
        <w:rPr>
          <w:rFonts w:cstheme="minorHAnsi"/>
          <w:sz w:val="22"/>
          <w:szCs w:val="22"/>
        </w:rPr>
        <w:t>cầu in báo cáo để thống kê tổng quát môn</w:t>
      </w:r>
      <w:r w:rsidRPr="00F308A4">
        <w:rPr>
          <w:rFonts w:cstheme="minorHAnsi"/>
          <w:spacing w:val="-4"/>
          <w:sz w:val="22"/>
          <w:szCs w:val="22"/>
        </w:rPr>
        <w:t xml:space="preserve"> </w:t>
      </w:r>
      <w:r w:rsidRPr="00F308A4">
        <w:rPr>
          <w:rFonts w:cstheme="minorHAnsi"/>
          <w:sz w:val="22"/>
          <w:szCs w:val="22"/>
        </w:rPr>
        <w:t>học.</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Thông tin đầu vào: thống kê tổng hợp do GVCN cung</w:t>
      </w:r>
      <w:r w:rsidRPr="00F308A4">
        <w:rPr>
          <w:rFonts w:cstheme="minorHAnsi"/>
          <w:spacing w:val="-46"/>
          <w:sz w:val="22"/>
          <w:szCs w:val="22"/>
        </w:rPr>
        <w:t xml:space="preserve"> </w:t>
      </w:r>
      <w:r w:rsidRPr="00F308A4">
        <w:rPr>
          <w:rFonts w:cstheme="minorHAnsi"/>
          <w:sz w:val="22"/>
          <w:szCs w:val="22"/>
        </w:rPr>
        <w:t>cấp</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Kết quả đầu ra: GVCN tổng kết hết điểm của lớp mình, tính số lượng học sinh</w:t>
      </w:r>
      <w:r w:rsidRPr="00F308A4">
        <w:rPr>
          <w:rFonts w:cstheme="minorHAnsi"/>
          <w:spacing w:val="-35"/>
          <w:sz w:val="22"/>
          <w:szCs w:val="22"/>
        </w:rPr>
        <w:t xml:space="preserve"> </w:t>
      </w:r>
      <w:r w:rsidRPr="00F308A4">
        <w:rPr>
          <w:rFonts w:cstheme="minorHAnsi"/>
          <w:sz w:val="22"/>
          <w:szCs w:val="22"/>
        </w:rPr>
        <w:t xml:space="preserve">đạt và không đạt, đưa ra tỉ </w:t>
      </w:r>
      <w:r w:rsidRPr="00F308A4">
        <w:rPr>
          <w:rFonts w:cstheme="minorHAnsi"/>
          <w:spacing w:val="-5"/>
          <w:sz w:val="22"/>
          <w:szCs w:val="22"/>
        </w:rPr>
        <w:t xml:space="preserve">lệ </w:t>
      </w:r>
      <w:r w:rsidRPr="00F308A4">
        <w:rPr>
          <w:rFonts w:cstheme="minorHAnsi"/>
          <w:sz w:val="22"/>
          <w:szCs w:val="22"/>
        </w:rPr>
        <w:t>để báo cáo với nhà</w:t>
      </w:r>
      <w:r w:rsidRPr="00F308A4">
        <w:rPr>
          <w:rFonts w:cstheme="minorHAnsi"/>
          <w:spacing w:val="-24"/>
          <w:sz w:val="22"/>
          <w:szCs w:val="22"/>
        </w:rPr>
        <w:t xml:space="preserve"> </w:t>
      </w:r>
      <w:r w:rsidRPr="00F308A4">
        <w:rPr>
          <w:rFonts w:cstheme="minorHAnsi"/>
          <w:sz w:val="22"/>
          <w:szCs w:val="22"/>
        </w:rPr>
        <w:t>trường</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Nơi sử dụng: phòng đào</w:t>
      </w:r>
      <w:r w:rsidRPr="00F308A4">
        <w:rPr>
          <w:rFonts w:cstheme="minorHAnsi"/>
          <w:spacing w:val="-28"/>
          <w:sz w:val="22"/>
          <w:szCs w:val="22"/>
        </w:rPr>
        <w:t xml:space="preserve"> </w:t>
      </w:r>
      <w:r w:rsidRPr="00F308A4">
        <w:rPr>
          <w:rFonts w:cstheme="minorHAnsi"/>
          <w:sz w:val="22"/>
          <w:szCs w:val="22"/>
        </w:rPr>
        <w:t>tạo</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Tần suất: 1 lần (cuối năm</w:t>
      </w:r>
      <w:r w:rsidRPr="00F308A4">
        <w:rPr>
          <w:rFonts w:cstheme="minorHAnsi"/>
          <w:spacing w:val="-22"/>
          <w:sz w:val="22"/>
          <w:szCs w:val="22"/>
        </w:rPr>
        <w:t xml:space="preserve"> </w:t>
      </w:r>
      <w:r w:rsidRPr="00F308A4">
        <w:rPr>
          <w:rFonts w:cstheme="minorHAnsi"/>
          <w:sz w:val="22"/>
          <w:szCs w:val="22"/>
        </w:rPr>
        <w:t>học)</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 xml:space="preserve">Quy tắc: Thực hiện </w:t>
      </w:r>
      <w:proofErr w:type="gramStart"/>
      <w:r w:rsidRPr="00F308A4">
        <w:rPr>
          <w:rFonts w:cstheme="minorHAnsi"/>
          <w:sz w:val="22"/>
          <w:szCs w:val="22"/>
        </w:rPr>
        <w:t>theo</w:t>
      </w:r>
      <w:proofErr w:type="gramEnd"/>
      <w:r w:rsidRPr="00F308A4">
        <w:rPr>
          <w:rFonts w:cstheme="minorHAnsi"/>
          <w:sz w:val="22"/>
          <w:szCs w:val="22"/>
        </w:rPr>
        <w:t xml:space="preserve"> đúng </w:t>
      </w:r>
      <w:r w:rsidRPr="00F308A4">
        <w:rPr>
          <w:rFonts w:cstheme="minorHAnsi"/>
          <w:spacing w:val="-7"/>
          <w:sz w:val="22"/>
          <w:szCs w:val="22"/>
        </w:rPr>
        <w:t xml:space="preserve">yêu </w:t>
      </w:r>
      <w:r w:rsidRPr="00F308A4">
        <w:rPr>
          <w:rFonts w:cstheme="minorHAnsi"/>
          <w:sz w:val="22"/>
          <w:szCs w:val="22"/>
        </w:rPr>
        <w:t xml:space="preserve">cầu báo cáo. </w:t>
      </w:r>
      <w:r w:rsidRPr="00F308A4">
        <w:rPr>
          <w:rFonts w:cstheme="minorHAnsi"/>
          <w:spacing w:val="-6"/>
          <w:sz w:val="22"/>
          <w:szCs w:val="22"/>
        </w:rPr>
        <w:t xml:space="preserve">In </w:t>
      </w:r>
      <w:r w:rsidRPr="00F308A4">
        <w:rPr>
          <w:rFonts w:cstheme="minorHAnsi"/>
          <w:sz w:val="22"/>
          <w:szCs w:val="22"/>
        </w:rPr>
        <w:t xml:space="preserve">ấn đúng </w:t>
      </w:r>
      <w:r w:rsidRPr="00F308A4">
        <w:rPr>
          <w:rFonts w:cstheme="minorHAnsi"/>
          <w:spacing w:val="-3"/>
          <w:sz w:val="22"/>
          <w:szCs w:val="22"/>
        </w:rPr>
        <w:t xml:space="preserve">mẫu </w:t>
      </w:r>
      <w:r w:rsidRPr="00F308A4">
        <w:rPr>
          <w:rFonts w:cstheme="minorHAnsi"/>
          <w:sz w:val="22"/>
          <w:szCs w:val="22"/>
        </w:rPr>
        <w:t>đã quy định trước đó. Báo cáo sạch sẽ, rõ</w:t>
      </w:r>
      <w:r w:rsidRPr="00F308A4">
        <w:rPr>
          <w:rFonts w:cstheme="minorHAnsi"/>
          <w:spacing w:val="-22"/>
          <w:sz w:val="22"/>
          <w:szCs w:val="22"/>
        </w:rPr>
        <w:t xml:space="preserve"> </w:t>
      </w:r>
      <w:r w:rsidRPr="00F308A4">
        <w:rPr>
          <w:rFonts w:cstheme="minorHAnsi"/>
          <w:sz w:val="22"/>
          <w:szCs w:val="22"/>
        </w:rPr>
        <w:t>ràng</w:t>
      </w:r>
      <w:proofErr w:type="gramStart"/>
      <w:r w:rsidRPr="00F308A4">
        <w:rPr>
          <w:rFonts w:cstheme="minorHAnsi"/>
          <w:sz w:val="22"/>
          <w:szCs w:val="22"/>
        </w:rPr>
        <w:t>,…</w:t>
      </w:r>
      <w:proofErr w:type="gramEnd"/>
    </w:p>
    <w:p w:rsidR="00563CEB" w:rsidRPr="00F308A4" w:rsidRDefault="00563CEB" w:rsidP="00F42AA5">
      <w:pPr>
        <w:pStyle w:val="Heading6"/>
        <w:numPr>
          <w:ilvl w:val="2"/>
          <w:numId w:val="42"/>
        </w:numPr>
        <w:spacing w:before="160"/>
        <w:ind w:left="1800"/>
        <w:rPr>
          <w:rFonts w:cstheme="minorHAnsi"/>
          <w:b/>
        </w:rPr>
      </w:pPr>
      <w:r w:rsidRPr="00F308A4">
        <w:rPr>
          <w:rFonts w:cstheme="minorHAnsi"/>
          <w:b/>
        </w:rPr>
        <w:t>Thay đổi quy định:</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Thay đổi tuổi tối thiểu, tuổi tối</w:t>
      </w:r>
      <w:r w:rsidRPr="00F308A4">
        <w:rPr>
          <w:rFonts w:cstheme="minorHAnsi"/>
          <w:spacing w:val="-36"/>
          <w:sz w:val="22"/>
          <w:szCs w:val="22"/>
        </w:rPr>
        <w:t xml:space="preserve"> </w:t>
      </w:r>
      <w:r w:rsidRPr="00F308A4">
        <w:rPr>
          <w:rFonts w:cstheme="minorHAnsi"/>
          <w:sz w:val="22"/>
          <w:szCs w:val="22"/>
        </w:rPr>
        <w:t>đa.</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Thay</w:t>
      </w:r>
      <w:r w:rsidRPr="00F308A4">
        <w:rPr>
          <w:rFonts w:cstheme="minorHAnsi"/>
          <w:spacing w:val="-12"/>
          <w:sz w:val="22"/>
          <w:szCs w:val="22"/>
        </w:rPr>
        <w:t xml:space="preserve"> </w:t>
      </w:r>
      <w:r w:rsidRPr="00F308A4">
        <w:rPr>
          <w:rFonts w:cstheme="minorHAnsi"/>
          <w:sz w:val="22"/>
          <w:szCs w:val="22"/>
        </w:rPr>
        <w:t>đổi</w:t>
      </w:r>
      <w:r w:rsidRPr="00F308A4">
        <w:rPr>
          <w:rFonts w:cstheme="minorHAnsi"/>
          <w:spacing w:val="-2"/>
          <w:sz w:val="22"/>
          <w:szCs w:val="22"/>
        </w:rPr>
        <w:t xml:space="preserve"> </w:t>
      </w:r>
      <w:r w:rsidRPr="00F308A4">
        <w:rPr>
          <w:rFonts w:cstheme="minorHAnsi"/>
          <w:sz w:val="22"/>
          <w:szCs w:val="22"/>
        </w:rPr>
        <w:t>sĩ</w:t>
      </w:r>
      <w:r w:rsidRPr="00F308A4">
        <w:rPr>
          <w:rFonts w:cstheme="minorHAnsi"/>
          <w:spacing w:val="1"/>
          <w:sz w:val="22"/>
          <w:szCs w:val="22"/>
        </w:rPr>
        <w:t xml:space="preserve"> </w:t>
      </w:r>
      <w:r w:rsidRPr="00F308A4">
        <w:rPr>
          <w:rFonts w:cstheme="minorHAnsi"/>
          <w:sz w:val="22"/>
          <w:szCs w:val="22"/>
        </w:rPr>
        <w:t>số</w:t>
      </w:r>
      <w:r w:rsidRPr="00F308A4">
        <w:rPr>
          <w:rFonts w:cstheme="minorHAnsi"/>
          <w:spacing w:val="-4"/>
          <w:sz w:val="22"/>
          <w:szCs w:val="22"/>
        </w:rPr>
        <w:t xml:space="preserve"> </w:t>
      </w:r>
      <w:r w:rsidRPr="00F308A4">
        <w:rPr>
          <w:rFonts w:cstheme="minorHAnsi"/>
          <w:sz w:val="22"/>
          <w:szCs w:val="22"/>
        </w:rPr>
        <w:t>tối</w:t>
      </w:r>
      <w:r w:rsidRPr="00F308A4">
        <w:rPr>
          <w:rFonts w:cstheme="minorHAnsi"/>
          <w:spacing w:val="2"/>
          <w:sz w:val="22"/>
          <w:szCs w:val="22"/>
        </w:rPr>
        <w:t xml:space="preserve"> </w:t>
      </w:r>
      <w:r w:rsidRPr="00F308A4">
        <w:rPr>
          <w:rFonts w:cstheme="minorHAnsi"/>
          <w:sz w:val="22"/>
          <w:szCs w:val="22"/>
        </w:rPr>
        <w:t>đa</w:t>
      </w:r>
      <w:r w:rsidRPr="00F308A4">
        <w:rPr>
          <w:rFonts w:cstheme="minorHAnsi"/>
          <w:spacing w:val="-1"/>
          <w:sz w:val="22"/>
          <w:szCs w:val="22"/>
        </w:rPr>
        <w:t xml:space="preserve"> </w:t>
      </w:r>
      <w:r w:rsidRPr="00F308A4">
        <w:rPr>
          <w:rFonts w:cstheme="minorHAnsi"/>
          <w:sz w:val="22"/>
          <w:szCs w:val="22"/>
        </w:rPr>
        <w:t>của lớp,</w:t>
      </w:r>
      <w:r w:rsidRPr="00F308A4">
        <w:rPr>
          <w:rFonts w:cstheme="minorHAnsi"/>
          <w:spacing w:val="-4"/>
          <w:sz w:val="22"/>
          <w:szCs w:val="22"/>
        </w:rPr>
        <w:t xml:space="preserve"> </w:t>
      </w:r>
      <w:r w:rsidRPr="00F308A4">
        <w:rPr>
          <w:rFonts w:cstheme="minorHAnsi"/>
          <w:sz w:val="22"/>
          <w:szCs w:val="22"/>
        </w:rPr>
        <w:t>thay</w:t>
      </w:r>
      <w:r w:rsidRPr="00F308A4">
        <w:rPr>
          <w:rFonts w:cstheme="minorHAnsi"/>
          <w:spacing w:val="-8"/>
          <w:sz w:val="22"/>
          <w:szCs w:val="22"/>
        </w:rPr>
        <w:t xml:space="preserve"> </w:t>
      </w:r>
      <w:r w:rsidRPr="00F308A4">
        <w:rPr>
          <w:rFonts w:cstheme="minorHAnsi"/>
          <w:sz w:val="22"/>
          <w:szCs w:val="22"/>
        </w:rPr>
        <w:t>đổi</w:t>
      </w:r>
      <w:r w:rsidRPr="00F308A4">
        <w:rPr>
          <w:rFonts w:cstheme="minorHAnsi"/>
          <w:spacing w:val="2"/>
          <w:sz w:val="22"/>
          <w:szCs w:val="22"/>
        </w:rPr>
        <w:t xml:space="preserve"> </w:t>
      </w:r>
      <w:r w:rsidRPr="00F308A4">
        <w:rPr>
          <w:rFonts w:cstheme="minorHAnsi"/>
          <w:sz w:val="22"/>
          <w:szCs w:val="22"/>
        </w:rPr>
        <w:t>số</w:t>
      </w:r>
      <w:r w:rsidRPr="00F308A4">
        <w:rPr>
          <w:rFonts w:cstheme="minorHAnsi"/>
          <w:spacing w:val="-1"/>
          <w:sz w:val="22"/>
          <w:szCs w:val="22"/>
        </w:rPr>
        <w:t xml:space="preserve"> </w:t>
      </w:r>
      <w:r w:rsidRPr="00F308A4">
        <w:rPr>
          <w:rFonts w:cstheme="minorHAnsi"/>
          <w:sz w:val="22"/>
          <w:szCs w:val="22"/>
        </w:rPr>
        <w:t>lượng và</w:t>
      </w:r>
      <w:r w:rsidRPr="00F308A4">
        <w:rPr>
          <w:rFonts w:cstheme="minorHAnsi"/>
          <w:spacing w:val="-1"/>
          <w:sz w:val="22"/>
          <w:szCs w:val="22"/>
        </w:rPr>
        <w:t xml:space="preserve"> </w:t>
      </w:r>
      <w:r w:rsidRPr="00F308A4">
        <w:rPr>
          <w:rFonts w:cstheme="minorHAnsi"/>
          <w:sz w:val="22"/>
          <w:szCs w:val="22"/>
        </w:rPr>
        <w:t>tên các</w:t>
      </w:r>
      <w:r w:rsidRPr="00F308A4">
        <w:rPr>
          <w:rFonts w:cstheme="minorHAnsi"/>
          <w:spacing w:val="3"/>
          <w:sz w:val="22"/>
          <w:szCs w:val="22"/>
        </w:rPr>
        <w:t xml:space="preserve"> </w:t>
      </w:r>
      <w:r w:rsidRPr="00F308A4">
        <w:rPr>
          <w:rFonts w:cstheme="minorHAnsi"/>
          <w:sz w:val="22"/>
          <w:szCs w:val="22"/>
        </w:rPr>
        <w:t>lớp</w:t>
      </w:r>
      <w:r w:rsidRPr="00F308A4">
        <w:rPr>
          <w:rFonts w:cstheme="minorHAnsi"/>
          <w:spacing w:val="-5"/>
          <w:sz w:val="22"/>
          <w:szCs w:val="22"/>
        </w:rPr>
        <w:t xml:space="preserve"> </w:t>
      </w:r>
      <w:r w:rsidRPr="00F308A4">
        <w:rPr>
          <w:rFonts w:cstheme="minorHAnsi"/>
          <w:sz w:val="22"/>
          <w:szCs w:val="22"/>
        </w:rPr>
        <w:t>trong</w:t>
      </w:r>
      <w:r w:rsidRPr="00F308A4">
        <w:rPr>
          <w:rFonts w:cstheme="minorHAnsi"/>
          <w:spacing w:val="-31"/>
          <w:sz w:val="22"/>
          <w:szCs w:val="22"/>
        </w:rPr>
        <w:t xml:space="preserve"> </w:t>
      </w:r>
      <w:r w:rsidRPr="00F308A4">
        <w:rPr>
          <w:rFonts w:cstheme="minorHAnsi"/>
          <w:sz w:val="22"/>
          <w:szCs w:val="22"/>
        </w:rPr>
        <w:t>trường.</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Thay đổi số lượng và tên các môn</w:t>
      </w:r>
      <w:r w:rsidRPr="00F308A4">
        <w:rPr>
          <w:rFonts w:cstheme="minorHAnsi"/>
          <w:spacing w:val="-29"/>
          <w:sz w:val="22"/>
          <w:szCs w:val="22"/>
        </w:rPr>
        <w:t xml:space="preserve"> </w:t>
      </w:r>
      <w:r w:rsidRPr="00F308A4">
        <w:rPr>
          <w:rFonts w:cstheme="minorHAnsi"/>
          <w:sz w:val="22"/>
          <w:szCs w:val="22"/>
        </w:rPr>
        <w:t>học.</w:t>
      </w:r>
    </w:p>
    <w:p w:rsidR="00563CEB" w:rsidRPr="00F308A4" w:rsidRDefault="00563CEB" w:rsidP="005858DC">
      <w:pPr>
        <w:pStyle w:val="ListParagraph"/>
        <w:numPr>
          <w:ilvl w:val="0"/>
          <w:numId w:val="6"/>
        </w:numPr>
        <w:rPr>
          <w:rFonts w:cstheme="minorHAnsi"/>
          <w:sz w:val="22"/>
          <w:szCs w:val="22"/>
        </w:rPr>
      </w:pPr>
      <w:r w:rsidRPr="00F308A4">
        <w:rPr>
          <w:rFonts w:cstheme="minorHAnsi"/>
          <w:sz w:val="22"/>
          <w:szCs w:val="22"/>
        </w:rPr>
        <w:t>Thay đổi điểm đạt/môn.</w:t>
      </w:r>
    </w:p>
    <w:p w:rsidR="005858DC" w:rsidRPr="00F308A4" w:rsidRDefault="005858DC" w:rsidP="005858DC">
      <w:pPr>
        <w:pStyle w:val="ListParagraph"/>
        <w:rPr>
          <w:rFonts w:cstheme="minorHAnsi"/>
          <w:sz w:val="22"/>
          <w:szCs w:val="22"/>
        </w:rPr>
      </w:pPr>
    </w:p>
    <w:p w:rsidR="00563CEB" w:rsidRPr="00F308A4" w:rsidRDefault="00563CEB" w:rsidP="005858DC">
      <w:pPr>
        <w:pStyle w:val="ListParagraph"/>
        <w:numPr>
          <w:ilvl w:val="0"/>
          <w:numId w:val="18"/>
        </w:numPr>
        <w:ind w:left="426"/>
        <w:jc w:val="left"/>
        <w:rPr>
          <w:rFonts w:cstheme="minorHAnsi"/>
          <w:sz w:val="22"/>
          <w:szCs w:val="22"/>
        </w:rPr>
      </w:pPr>
      <w:r w:rsidRPr="00F308A4">
        <w:rPr>
          <w:rFonts w:cstheme="minorHAnsi"/>
          <w:i/>
          <w:sz w:val="22"/>
          <w:szCs w:val="22"/>
        </w:rPr>
        <w:lastRenderedPageBreak/>
        <w:t>Một số nghiệp vụ khác:</w:t>
      </w:r>
      <w:r w:rsidRPr="00F308A4">
        <w:rPr>
          <w:rFonts w:cstheme="minorHAnsi"/>
          <w:sz w:val="22"/>
          <w:szCs w:val="22"/>
        </w:rPr>
        <w:t xml:space="preserve"> Xử lý vi phạm, khen thưởng, các hoạt động ngoại khóa</w:t>
      </w:r>
      <w:proofErr w:type="gramStart"/>
      <w:r w:rsidRPr="00F308A4">
        <w:rPr>
          <w:rFonts w:cstheme="minorHAnsi"/>
          <w:sz w:val="22"/>
          <w:szCs w:val="22"/>
        </w:rPr>
        <w:t>,…</w:t>
      </w:r>
      <w:proofErr w:type="gramEnd"/>
    </w:p>
    <w:p w:rsidR="00563CEB" w:rsidRPr="00F308A4" w:rsidRDefault="00563CEB" w:rsidP="00DD74A4">
      <w:pPr>
        <w:pStyle w:val="ListParagraph"/>
        <w:numPr>
          <w:ilvl w:val="0"/>
          <w:numId w:val="18"/>
        </w:numPr>
        <w:ind w:left="426"/>
        <w:jc w:val="left"/>
        <w:rPr>
          <w:rFonts w:cstheme="minorHAnsi"/>
          <w:sz w:val="22"/>
          <w:szCs w:val="22"/>
        </w:rPr>
      </w:pPr>
      <w:r w:rsidRPr="00F308A4">
        <w:rPr>
          <w:rFonts w:cstheme="minorHAnsi"/>
          <w:i/>
          <w:sz w:val="22"/>
          <w:szCs w:val="22"/>
        </w:rPr>
        <w:t>Khó khăn:</w:t>
      </w:r>
      <w:r w:rsidRPr="00F308A4">
        <w:rPr>
          <w:rFonts w:cstheme="minorHAnsi"/>
          <w:sz w:val="22"/>
          <w:szCs w:val="22"/>
        </w:rPr>
        <w:t xml:space="preserve"> đa số các nghiệp vụ được quản lý trên giấy tờ, điều này gây khó khăn khi tổng kết thống kê, tra cứu, hiệu chỉnh thông tin khá vất vả cho giáo viên.</w:t>
      </w:r>
    </w:p>
    <w:p w:rsidR="00563CEB" w:rsidRPr="00F308A4" w:rsidRDefault="00563CEB" w:rsidP="00F42AA5">
      <w:pPr>
        <w:pStyle w:val="Heading4"/>
        <w:numPr>
          <w:ilvl w:val="1"/>
          <w:numId w:val="42"/>
        </w:numPr>
        <w:spacing w:before="160" w:line="360" w:lineRule="auto"/>
        <w:ind w:left="1077"/>
        <w:rPr>
          <w:rFonts w:cstheme="minorHAnsi"/>
          <w:b w:val="0"/>
        </w:rPr>
      </w:pPr>
      <w:r w:rsidRPr="00F308A4">
        <w:rPr>
          <w:rFonts w:cstheme="minorHAnsi"/>
        </w:rPr>
        <w:t xml:space="preserve"> Hiện trạng tin học</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sz w:val="22"/>
          <w:szCs w:val="22"/>
        </w:rPr>
        <w:t>Đa phần tất cả các trường đều quản lý học sinh bằng các công cụ hỗ trợ của tin học văn phòng. Song vấn đề này còn gặp nhiều hạn chế.</w:t>
      </w:r>
    </w:p>
    <w:p w:rsidR="00563CEB" w:rsidRPr="00F308A4" w:rsidRDefault="00563CEB" w:rsidP="00AE53DE">
      <w:pPr>
        <w:pStyle w:val="ListParagraph"/>
        <w:numPr>
          <w:ilvl w:val="0"/>
          <w:numId w:val="6"/>
        </w:numPr>
        <w:rPr>
          <w:rFonts w:cstheme="minorHAnsi"/>
          <w:sz w:val="22"/>
          <w:szCs w:val="22"/>
        </w:rPr>
      </w:pPr>
      <w:r w:rsidRPr="00F308A4">
        <w:rPr>
          <w:rFonts w:cstheme="minorHAnsi"/>
          <w:sz w:val="22"/>
          <w:szCs w:val="22"/>
        </w:rPr>
        <w:t xml:space="preserve">Hiện nay đã có một số phần mềm quản lý học sinh, tuy nhiên việc tiếp </w:t>
      </w:r>
      <w:proofErr w:type="gramStart"/>
      <w:r w:rsidRPr="00F308A4">
        <w:rPr>
          <w:rFonts w:cstheme="minorHAnsi"/>
          <w:sz w:val="22"/>
          <w:szCs w:val="22"/>
        </w:rPr>
        <w:t>thu</w:t>
      </w:r>
      <w:proofErr w:type="gramEnd"/>
      <w:r w:rsidRPr="00F308A4">
        <w:rPr>
          <w:rFonts w:cstheme="minorHAnsi"/>
          <w:sz w:val="22"/>
          <w:szCs w:val="22"/>
        </w:rPr>
        <w:t xml:space="preserve"> và sử dụng các phần mềm đó còn gặp nhiều khó khăn.</w:t>
      </w:r>
    </w:p>
    <w:p w:rsidR="00563CEB" w:rsidRPr="00F308A4" w:rsidRDefault="00563CEB" w:rsidP="00CE2BFD">
      <w:pPr>
        <w:pStyle w:val="ListParagraph"/>
        <w:numPr>
          <w:ilvl w:val="0"/>
          <w:numId w:val="6"/>
        </w:numPr>
        <w:rPr>
          <w:rFonts w:cstheme="minorHAnsi"/>
          <w:sz w:val="22"/>
          <w:szCs w:val="22"/>
        </w:rPr>
      </w:pPr>
      <w:r w:rsidRPr="00F308A4">
        <w:rPr>
          <w:rFonts w:cstheme="minorHAnsi"/>
          <w:sz w:val="22"/>
          <w:szCs w:val="22"/>
        </w:rPr>
        <w:t>Dưới đây là hiện trạng tin học tại trường THPT Nguyễn Công Trứ thuộc quận Gò Vấp Tp Hồ Chí Minh:</w:t>
      </w:r>
    </w:p>
    <w:p w:rsidR="00563CEB" w:rsidRPr="00F308A4" w:rsidRDefault="00563CEB" w:rsidP="00F42AA5">
      <w:pPr>
        <w:pStyle w:val="Heading5"/>
        <w:numPr>
          <w:ilvl w:val="2"/>
          <w:numId w:val="42"/>
        </w:numPr>
        <w:spacing w:before="160"/>
        <w:ind w:left="1800"/>
        <w:rPr>
          <w:rFonts w:cstheme="minorHAnsi"/>
          <w:lang w:val="en-US"/>
        </w:rPr>
      </w:pPr>
      <w:r w:rsidRPr="00F308A4">
        <w:rPr>
          <w:rFonts w:cstheme="minorHAnsi"/>
        </w:rPr>
        <w:t>Về phần cứng:</w:t>
      </w:r>
    </w:p>
    <w:p w:rsidR="00DD74A4" w:rsidRPr="00F308A4" w:rsidRDefault="00DD74A4" w:rsidP="00DD74A4">
      <w:pPr>
        <w:rPr>
          <w:rFonts w:cstheme="minorHAnsi"/>
          <w:sz w:val="22"/>
          <w:szCs w:val="22"/>
          <w:lang w:eastAsia="vi-VN"/>
        </w:rPr>
      </w:pPr>
    </w:p>
    <w:tbl>
      <w:tblPr>
        <w:tblStyle w:val="TableGrid"/>
        <w:tblW w:w="10206" w:type="dxa"/>
        <w:tblInd w:w="72" w:type="dxa"/>
        <w:tblLayout w:type="fixed"/>
        <w:tblLook w:val="04A0" w:firstRow="1" w:lastRow="0" w:firstColumn="1" w:lastColumn="0" w:noHBand="0" w:noVBand="1"/>
      </w:tblPr>
      <w:tblGrid>
        <w:gridCol w:w="1638"/>
        <w:gridCol w:w="1270"/>
        <w:gridCol w:w="1538"/>
        <w:gridCol w:w="1890"/>
        <w:gridCol w:w="1530"/>
        <w:gridCol w:w="2340"/>
      </w:tblGrid>
      <w:tr w:rsidR="00563CEB" w:rsidRPr="00F308A4" w:rsidTr="00CE45BA">
        <w:tc>
          <w:tcPr>
            <w:tcW w:w="10206" w:type="dxa"/>
            <w:gridSpan w:val="6"/>
          </w:tcPr>
          <w:p w:rsidR="00563CEB" w:rsidRPr="00F308A4" w:rsidRDefault="00563CEB" w:rsidP="00DD74A4">
            <w:pPr>
              <w:jc w:val="center"/>
              <w:rPr>
                <w:rFonts w:cstheme="minorHAnsi"/>
                <w:sz w:val="22"/>
                <w:szCs w:val="22"/>
              </w:rPr>
            </w:pPr>
            <w:r w:rsidRPr="00F308A4">
              <w:rPr>
                <w:rFonts w:cstheme="minorHAnsi"/>
                <w:sz w:val="22"/>
                <w:szCs w:val="22"/>
              </w:rPr>
              <w:t>Các thiết bị hiện tại</w:t>
            </w:r>
          </w:p>
        </w:tc>
      </w:tr>
      <w:tr w:rsidR="00563CEB" w:rsidRPr="00F308A4" w:rsidTr="00CE45BA">
        <w:tc>
          <w:tcPr>
            <w:tcW w:w="1638" w:type="dxa"/>
          </w:tcPr>
          <w:p w:rsidR="00563CEB" w:rsidRPr="00F308A4" w:rsidRDefault="00563CEB" w:rsidP="00CE2BFD">
            <w:pPr>
              <w:jc w:val="center"/>
              <w:rPr>
                <w:rFonts w:cstheme="minorHAnsi"/>
                <w:sz w:val="22"/>
                <w:szCs w:val="22"/>
              </w:rPr>
            </w:pPr>
            <w:r w:rsidRPr="00F308A4">
              <w:rPr>
                <w:rFonts w:cstheme="minorHAnsi"/>
                <w:sz w:val="22"/>
                <w:szCs w:val="22"/>
              </w:rPr>
              <w:t>Màn hình</w:t>
            </w:r>
          </w:p>
        </w:tc>
        <w:tc>
          <w:tcPr>
            <w:tcW w:w="1270" w:type="dxa"/>
          </w:tcPr>
          <w:p w:rsidR="00563CEB" w:rsidRPr="00F308A4" w:rsidRDefault="00563CEB" w:rsidP="00CE2BFD">
            <w:pPr>
              <w:jc w:val="center"/>
              <w:rPr>
                <w:rFonts w:cstheme="minorHAnsi"/>
                <w:sz w:val="22"/>
                <w:szCs w:val="22"/>
              </w:rPr>
            </w:pPr>
            <w:r w:rsidRPr="00F308A4">
              <w:rPr>
                <w:rFonts w:cstheme="minorHAnsi"/>
                <w:sz w:val="22"/>
                <w:szCs w:val="22"/>
              </w:rPr>
              <w:t>Chuột</w:t>
            </w:r>
          </w:p>
        </w:tc>
        <w:tc>
          <w:tcPr>
            <w:tcW w:w="1538" w:type="dxa"/>
          </w:tcPr>
          <w:p w:rsidR="00563CEB" w:rsidRPr="00F308A4" w:rsidRDefault="00563CEB" w:rsidP="00CE2BFD">
            <w:pPr>
              <w:rPr>
                <w:rFonts w:cstheme="minorHAnsi"/>
                <w:sz w:val="22"/>
                <w:szCs w:val="22"/>
              </w:rPr>
            </w:pPr>
            <w:r w:rsidRPr="00F308A4">
              <w:rPr>
                <w:rFonts w:cstheme="minorHAnsi"/>
                <w:sz w:val="22"/>
                <w:szCs w:val="22"/>
              </w:rPr>
              <w:t>Bàn phím</w:t>
            </w:r>
          </w:p>
        </w:tc>
        <w:tc>
          <w:tcPr>
            <w:tcW w:w="1890" w:type="dxa"/>
          </w:tcPr>
          <w:p w:rsidR="00563CEB" w:rsidRPr="00F308A4" w:rsidRDefault="00563CEB" w:rsidP="00CE2BFD">
            <w:pPr>
              <w:jc w:val="center"/>
              <w:rPr>
                <w:rFonts w:cstheme="minorHAnsi"/>
                <w:sz w:val="22"/>
                <w:szCs w:val="22"/>
              </w:rPr>
            </w:pPr>
            <w:r w:rsidRPr="00F308A4">
              <w:rPr>
                <w:rFonts w:cstheme="minorHAnsi"/>
                <w:sz w:val="22"/>
                <w:szCs w:val="22"/>
              </w:rPr>
              <w:t>Vỏ máy tính</w:t>
            </w:r>
          </w:p>
        </w:tc>
        <w:tc>
          <w:tcPr>
            <w:tcW w:w="1530" w:type="dxa"/>
          </w:tcPr>
          <w:p w:rsidR="00563CEB" w:rsidRPr="00F308A4" w:rsidRDefault="00563CEB" w:rsidP="00CE2BFD">
            <w:pPr>
              <w:jc w:val="center"/>
              <w:rPr>
                <w:rFonts w:cstheme="minorHAnsi"/>
                <w:sz w:val="22"/>
                <w:szCs w:val="22"/>
              </w:rPr>
            </w:pPr>
            <w:r w:rsidRPr="00F308A4">
              <w:rPr>
                <w:rFonts w:cstheme="minorHAnsi"/>
                <w:sz w:val="22"/>
                <w:szCs w:val="22"/>
              </w:rPr>
              <w:t>Bộ nguồn</w:t>
            </w:r>
          </w:p>
        </w:tc>
        <w:tc>
          <w:tcPr>
            <w:tcW w:w="2340" w:type="dxa"/>
          </w:tcPr>
          <w:p w:rsidR="00563CEB" w:rsidRPr="00F308A4" w:rsidRDefault="00563CEB" w:rsidP="00CE2BFD">
            <w:pPr>
              <w:jc w:val="center"/>
              <w:rPr>
                <w:rFonts w:cstheme="minorHAnsi"/>
                <w:sz w:val="22"/>
                <w:szCs w:val="22"/>
              </w:rPr>
            </w:pPr>
            <w:r w:rsidRPr="00F308A4">
              <w:rPr>
                <w:rFonts w:cstheme="minorHAnsi"/>
                <w:sz w:val="22"/>
                <w:szCs w:val="22"/>
              </w:rPr>
              <w:t>Bộ vi xử lý CPU</w:t>
            </w:r>
          </w:p>
        </w:tc>
      </w:tr>
    </w:tbl>
    <w:p w:rsidR="00563CEB" w:rsidRPr="00F308A4" w:rsidRDefault="00563CEB" w:rsidP="00CE2BFD">
      <w:pPr>
        <w:rPr>
          <w:rFonts w:cstheme="minorHAnsi"/>
          <w:sz w:val="22"/>
          <w:szCs w:val="22"/>
        </w:rPr>
      </w:pPr>
    </w:p>
    <w:p w:rsidR="00563CEB" w:rsidRPr="00F308A4" w:rsidRDefault="00563CEB" w:rsidP="00AE53DE">
      <w:pPr>
        <w:pStyle w:val="ListParagraph"/>
        <w:numPr>
          <w:ilvl w:val="0"/>
          <w:numId w:val="6"/>
        </w:numPr>
        <w:rPr>
          <w:rFonts w:cstheme="minorHAnsi"/>
          <w:sz w:val="22"/>
          <w:szCs w:val="22"/>
        </w:rPr>
      </w:pPr>
      <w:r w:rsidRPr="00F308A4">
        <w:rPr>
          <w:rFonts w:cstheme="minorHAnsi"/>
          <w:i/>
          <w:sz w:val="22"/>
          <w:szCs w:val="22"/>
        </w:rPr>
        <w:t>Số lượng:</w:t>
      </w:r>
      <w:r w:rsidRPr="00F308A4">
        <w:rPr>
          <w:rFonts w:cstheme="minorHAnsi"/>
          <w:sz w:val="22"/>
          <w:szCs w:val="22"/>
        </w:rPr>
        <w:t xml:space="preserve"> </w:t>
      </w:r>
      <w:proofErr w:type="gramStart"/>
      <w:r w:rsidRPr="00F308A4">
        <w:rPr>
          <w:rFonts w:cstheme="minorHAnsi"/>
          <w:sz w:val="22"/>
          <w:szCs w:val="22"/>
        </w:rPr>
        <w:t>40 máy/phòng, 2 phòng</w:t>
      </w:r>
      <w:proofErr w:type="gramEnd"/>
      <w:r w:rsidRPr="00F308A4">
        <w:rPr>
          <w:rFonts w:cstheme="minorHAnsi"/>
          <w:sz w:val="22"/>
          <w:szCs w:val="22"/>
        </w:rPr>
        <w:t>.</w:t>
      </w:r>
    </w:p>
    <w:p w:rsidR="00563CEB" w:rsidRPr="00F308A4" w:rsidRDefault="00563CEB" w:rsidP="00AE53DE">
      <w:pPr>
        <w:pStyle w:val="ListParagraph"/>
        <w:numPr>
          <w:ilvl w:val="0"/>
          <w:numId w:val="6"/>
        </w:numPr>
        <w:rPr>
          <w:rFonts w:cstheme="minorHAnsi"/>
          <w:i/>
          <w:sz w:val="22"/>
          <w:szCs w:val="22"/>
        </w:rPr>
      </w:pPr>
      <w:r w:rsidRPr="00F308A4">
        <w:rPr>
          <w:rFonts w:cstheme="minorHAnsi"/>
          <w:i/>
          <w:sz w:val="22"/>
          <w:szCs w:val="22"/>
        </w:rPr>
        <w:t>Cấu hình:</w:t>
      </w:r>
    </w:p>
    <w:p w:rsidR="00563CEB" w:rsidRPr="00F308A4" w:rsidRDefault="00563CEB" w:rsidP="00CE2BFD">
      <w:pPr>
        <w:pStyle w:val="ListParagraph"/>
        <w:ind w:left="0"/>
        <w:rPr>
          <w:rFonts w:cstheme="minorHAnsi"/>
          <w:sz w:val="22"/>
          <w:szCs w:val="22"/>
        </w:rPr>
      </w:pPr>
    </w:p>
    <w:tbl>
      <w:tblPr>
        <w:tblStyle w:val="TableGrid"/>
        <w:tblW w:w="10080" w:type="dxa"/>
        <w:tblInd w:w="108" w:type="dxa"/>
        <w:tblLook w:val="04A0" w:firstRow="1" w:lastRow="0" w:firstColumn="1" w:lastColumn="0" w:noHBand="0" w:noVBand="1"/>
      </w:tblPr>
      <w:tblGrid>
        <w:gridCol w:w="2843"/>
        <w:gridCol w:w="7237"/>
      </w:tblGrid>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Chíp xử lý</w:t>
            </w:r>
          </w:p>
        </w:tc>
        <w:tc>
          <w:tcPr>
            <w:tcW w:w="7237" w:type="dxa"/>
          </w:tcPr>
          <w:p w:rsidR="00563CEB" w:rsidRPr="00F308A4" w:rsidRDefault="00563CEB" w:rsidP="00CE2BFD">
            <w:pPr>
              <w:rPr>
                <w:rFonts w:cstheme="minorHAnsi"/>
                <w:sz w:val="22"/>
                <w:szCs w:val="22"/>
              </w:rPr>
            </w:pPr>
            <w:r w:rsidRPr="00F308A4">
              <w:rPr>
                <w:rFonts w:cstheme="minorHAnsi"/>
                <w:color w:val="222222"/>
                <w:sz w:val="22"/>
                <w:szCs w:val="22"/>
                <w:shd w:val="clear" w:color="auto" w:fill="FFFFFF"/>
              </w:rPr>
              <w:t>Intel Dual-Core Pentium E5700 3.0Ghz / 800Mhz / 2Mb.</w:t>
            </w:r>
          </w:p>
        </w:tc>
      </w:tr>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Bộ mạch chủ</w:t>
            </w:r>
          </w:p>
        </w:tc>
        <w:tc>
          <w:tcPr>
            <w:tcW w:w="7237" w:type="dxa"/>
          </w:tcPr>
          <w:p w:rsidR="00563CEB" w:rsidRPr="00F308A4" w:rsidRDefault="00563CEB" w:rsidP="00CE2BFD">
            <w:pPr>
              <w:rPr>
                <w:rFonts w:cstheme="minorHAnsi"/>
                <w:color w:val="222222"/>
                <w:sz w:val="22"/>
                <w:szCs w:val="22"/>
                <w:shd w:val="clear" w:color="auto" w:fill="FFFFFF"/>
              </w:rPr>
            </w:pPr>
            <w:r w:rsidRPr="00F308A4">
              <w:rPr>
                <w:rFonts w:cstheme="minorHAnsi"/>
                <w:color w:val="222222"/>
                <w:sz w:val="22"/>
                <w:szCs w:val="22"/>
                <w:shd w:val="clear" w:color="auto" w:fill="FFFFFF"/>
              </w:rPr>
              <w:t>Chipset Intel G41 Express.</w:t>
            </w:r>
          </w:p>
        </w:tc>
      </w:tr>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Bộ nhớ RAM</w:t>
            </w:r>
          </w:p>
        </w:tc>
        <w:tc>
          <w:tcPr>
            <w:tcW w:w="7237"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Kingston 2GB DDR3 bus 1333 Mhz.</w:t>
            </w:r>
          </w:p>
        </w:tc>
      </w:tr>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Chiếc ổ cứng</w:t>
            </w:r>
          </w:p>
        </w:tc>
        <w:tc>
          <w:tcPr>
            <w:tcW w:w="7237" w:type="dxa"/>
          </w:tcPr>
          <w:p w:rsidR="00563CEB" w:rsidRPr="00F308A4" w:rsidRDefault="00563CEB" w:rsidP="00CE2BFD">
            <w:pPr>
              <w:rPr>
                <w:rFonts w:cstheme="minorHAnsi"/>
                <w:color w:val="222222"/>
                <w:sz w:val="22"/>
                <w:szCs w:val="22"/>
                <w:shd w:val="clear" w:color="auto" w:fill="FFFFFF"/>
              </w:rPr>
            </w:pPr>
            <w:r w:rsidRPr="00F308A4">
              <w:rPr>
                <w:rFonts w:cstheme="minorHAnsi"/>
                <w:color w:val="222222"/>
                <w:sz w:val="22"/>
                <w:szCs w:val="22"/>
                <w:shd w:val="clear" w:color="auto" w:fill="FFFFFF"/>
              </w:rPr>
              <w:t>Western Digital Caviar Blue HDD 500GB / 8MB cache / SATA3.</w:t>
            </w:r>
          </w:p>
        </w:tc>
      </w:tr>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Chiếc ổ đĩa quang</w:t>
            </w:r>
          </w:p>
        </w:tc>
        <w:tc>
          <w:tcPr>
            <w:tcW w:w="7237"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ASUS DVDRW-24B1LT.</w:t>
            </w:r>
          </w:p>
        </w:tc>
      </w:tr>
      <w:tr w:rsidR="00563CEB" w:rsidRPr="00F308A4" w:rsidTr="00CE45BA">
        <w:tc>
          <w:tcPr>
            <w:tcW w:w="2843" w:type="dxa"/>
          </w:tcPr>
          <w:p w:rsidR="00563CEB" w:rsidRPr="00F308A4" w:rsidRDefault="00563CEB" w:rsidP="00CE2BFD">
            <w:pPr>
              <w:pStyle w:val="ListParagraph"/>
              <w:ind w:left="0"/>
              <w:rPr>
                <w:rFonts w:cstheme="minorHAnsi"/>
                <w:sz w:val="22"/>
                <w:szCs w:val="22"/>
              </w:rPr>
            </w:pPr>
            <w:r w:rsidRPr="00F308A4">
              <w:rPr>
                <w:rFonts w:cstheme="minorHAnsi"/>
                <w:color w:val="222222"/>
                <w:sz w:val="22"/>
                <w:szCs w:val="22"/>
                <w:shd w:val="clear" w:color="auto" w:fill="FFFFFF"/>
              </w:rPr>
              <w:t>Nguồn</w:t>
            </w:r>
          </w:p>
        </w:tc>
        <w:tc>
          <w:tcPr>
            <w:tcW w:w="7237" w:type="dxa"/>
          </w:tcPr>
          <w:p w:rsidR="00563CEB" w:rsidRPr="00F308A4" w:rsidRDefault="00563CEB" w:rsidP="00CE2BFD">
            <w:pPr>
              <w:rPr>
                <w:rFonts w:cstheme="minorHAnsi"/>
                <w:color w:val="222222"/>
                <w:sz w:val="22"/>
                <w:szCs w:val="22"/>
                <w:shd w:val="clear" w:color="auto" w:fill="FFFFFF"/>
              </w:rPr>
            </w:pPr>
            <w:r w:rsidRPr="00F308A4">
              <w:rPr>
                <w:rFonts w:cstheme="minorHAnsi"/>
                <w:color w:val="222222"/>
                <w:sz w:val="22"/>
                <w:szCs w:val="22"/>
                <w:shd w:val="clear" w:color="auto" w:fill="FFFFFF"/>
              </w:rPr>
              <w:t>CoolerMaster Elite 350W.</w:t>
            </w:r>
          </w:p>
        </w:tc>
      </w:tr>
      <w:tr w:rsidR="00563CEB" w:rsidRPr="00F308A4" w:rsidTr="00CE45BA">
        <w:tc>
          <w:tcPr>
            <w:tcW w:w="2843" w:type="dxa"/>
          </w:tcPr>
          <w:p w:rsidR="00563CEB" w:rsidRPr="00F308A4" w:rsidRDefault="00563CEB" w:rsidP="00CE2BFD">
            <w:pPr>
              <w:pStyle w:val="ListParagraph"/>
              <w:ind w:left="0"/>
              <w:rPr>
                <w:rFonts w:cstheme="minorHAnsi"/>
                <w:color w:val="222222"/>
                <w:sz w:val="22"/>
                <w:szCs w:val="22"/>
                <w:shd w:val="clear" w:color="auto" w:fill="FFFFFF"/>
              </w:rPr>
            </w:pPr>
            <w:r w:rsidRPr="00F308A4">
              <w:rPr>
                <w:rFonts w:cstheme="minorHAnsi"/>
                <w:color w:val="222222"/>
                <w:sz w:val="22"/>
                <w:szCs w:val="22"/>
                <w:shd w:val="clear" w:color="auto" w:fill="FFFFFF"/>
              </w:rPr>
              <w:t>Thùng máy</w:t>
            </w:r>
          </w:p>
        </w:tc>
        <w:tc>
          <w:tcPr>
            <w:tcW w:w="7237" w:type="dxa"/>
          </w:tcPr>
          <w:p w:rsidR="00563CEB" w:rsidRPr="00F308A4" w:rsidRDefault="00563CEB" w:rsidP="00CE2BFD">
            <w:pPr>
              <w:rPr>
                <w:rFonts w:cstheme="minorHAnsi"/>
                <w:color w:val="222222"/>
                <w:sz w:val="22"/>
                <w:szCs w:val="22"/>
                <w:shd w:val="clear" w:color="auto" w:fill="FFFFFF"/>
              </w:rPr>
            </w:pPr>
            <w:r w:rsidRPr="00F308A4">
              <w:rPr>
                <w:rFonts w:cstheme="minorHAnsi"/>
                <w:color w:val="222222"/>
                <w:sz w:val="22"/>
                <w:szCs w:val="22"/>
                <w:shd w:val="clear" w:color="auto" w:fill="FFFFFF"/>
              </w:rPr>
              <w:t>Cooler Plus G603.</w:t>
            </w:r>
          </w:p>
        </w:tc>
      </w:tr>
    </w:tbl>
    <w:p w:rsidR="00563CEB" w:rsidRPr="00F308A4" w:rsidRDefault="00563CEB" w:rsidP="00CE2BFD">
      <w:pPr>
        <w:pStyle w:val="ListParagraph"/>
        <w:ind w:left="0"/>
        <w:rPr>
          <w:rFonts w:cstheme="minorHAnsi"/>
          <w:sz w:val="22"/>
          <w:szCs w:val="22"/>
        </w:rPr>
      </w:pPr>
    </w:p>
    <w:p w:rsidR="00563CEB" w:rsidRPr="00F308A4" w:rsidRDefault="00563CEB" w:rsidP="00CE2BFD">
      <w:pPr>
        <w:pStyle w:val="ListParagraph"/>
        <w:ind w:left="0"/>
        <w:rPr>
          <w:rFonts w:cstheme="minorHAnsi"/>
          <w:sz w:val="22"/>
          <w:szCs w:val="22"/>
        </w:rPr>
      </w:pPr>
    </w:p>
    <w:p w:rsidR="00563CEB" w:rsidRPr="00F308A4" w:rsidRDefault="00563CEB" w:rsidP="00AE53DE">
      <w:pPr>
        <w:pStyle w:val="ListParagraph"/>
        <w:numPr>
          <w:ilvl w:val="0"/>
          <w:numId w:val="6"/>
        </w:numPr>
        <w:rPr>
          <w:rFonts w:cstheme="minorHAnsi"/>
          <w:sz w:val="22"/>
          <w:szCs w:val="22"/>
        </w:rPr>
      </w:pPr>
      <w:r w:rsidRPr="00F308A4">
        <w:rPr>
          <w:rFonts w:cstheme="minorHAnsi"/>
          <w:i/>
          <w:sz w:val="22"/>
          <w:szCs w:val="22"/>
        </w:rPr>
        <w:t xml:space="preserve">Vị trí (vật lý): </w:t>
      </w:r>
      <w:r w:rsidRPr="00F308A4">
        <w:rPr>
          <w:rFonts w:cstheme="minorHAnsi"/>
          <w:sz w:val="22"/>
          <w:szCs w:val="22"/>
        </w:rPr>
        <w:t>Phòng máy chủ của trường.</w:t>
      </w:r>
    </w:p>
    <w:p w:rsidR="00563CEB" w:rsidRPr="00F308A4" w:rsidRDefault="00563CEB" w:rsidP="00AE53DE">
      <w:pPr>
        <w:pStyle w:val="ListParagraph"/>
        <w:numPr>
          <w:ilvl w:val="0"/>
          <w:numId w:val="6"/>
        </w:numPr>
        <w:rPr>
          <w:rFonts w:cstheme="minorHAnsi"/>
          <w:sz w:val="22"/>
          <w:szCs w:val="22"/>
        </w:rPr>
      </w:pPr>
      <w:r w:rsidRPr="00F308A4">
        <w:rPr>
          <w:rFonts w:cstheme="minorHAnsi"/>
          <w:i/>
          <w:sz w:val="22"/>
          <w:szCs w:val="22"/>
        </w:rPr>
        <w:t>Tình hình kết nối mạng:</w:t>
      </w:r>
      <w:r w:rsidRPr="00F308A4">
        <w:rPr>
          <w:rFonts w:cstheme="minorHAnsi"/>
          <w:sz w:val="22"/>
          <w:szCs w:val="22"/>
        </w:rPr>
        <w:t xml:space="preserve"> Tầm trung – 20Mbps.</w:t>
      </w:r>
    </w:p>
    <w:p w:rsidR="00563CEB" w:rsidRPr="00F308A4" w:rsidRDefault="00563CEB" w:rsidP="00DD74A4">
      <w:pPr>
        <w:pStyle w:val="ListParagraph"/>
        <w:numPr>
          <w:ilvl w:val="0"/>
          <w:numId w:val="6"/>
        </w:numPr>
        <w:rPr>
          <w:rFonts w:cstheme="minorHAnsi"/>
          <w:sz w:val="22"/>
          <w:szCs w:val="22"/>
        </w:rPr>
      </w:pPr>
      <w:r w:rsidRPr="00F308A4">
        <w:rPr>
          <w:rFonts w:cstheme="minorHAnsi"/>
          <w:i/>
          <w:sz w:val="22"/>
          <w:szCs w:val="22"/>
        </w:rPr>
        <w:t>Loại kết nối:</w:t>
      </w:r>
      <w:r w:rsidRPr="00F308A4">
        <w:rPr>
          <w:rFonts w:cstheme="minorHAnsi"/>
          <w:sz w:val="22"/>
          <w:szCs w:val="22"/>
        </w:rPr>
        <w:t xml:space="preserve"> Cáp.</w:t>
      </w:r>
    </w:p>
    <w:p w:rsidR="00563CEB" w:rsidRPr="00F308A4" w:rsidRDefault="00563CEB" w:rsidP="00F42AA5">
      <w:pPr>
        <w:pStyle w:val="Heading5"/>
        <w:numPr>
          <w:ilvl w:val="2"/>
          <w:numId w:val="42"/>
        </w:numPr>
        <w:spacing w:before="160"/>
        <w:ind w:left="1800"/>
        <w:rPr>
          <w:rFonts w:cstheme="minorHAnsi"/>
          <w:b/>
        </w:rPr>
      </w:pPr>
      <w:r w:rsidRPr="00F308A4">
        <w:rPr>
          <w:rFonts w:cstheme="minorHAnsi"/>
          <w:b/>
        </w:rPr>
        <w:t>Về phần mềm:</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i/>
          <w:sz w:val="22"/>
          <w:szCs w:val="22"/>
        </w:rPr>
        <w:t>Hệ điều hành:</w:t>
      </w:r>
      <w:r w:rsidRPr="00F308A4">
        <w:rPr>
          <w:rFonts w:cstheme="minorHAnsi"/>
          <w:sz w:val="22"/>
          <w:szCs w:val="22"/>
        </w:rPr>
        <w:t xml:space="preserve"> Windows 7.</w:t>
      </w:r>
    </w:p>
    <w:p w:rsidR="00563CEB" w:rsidRPr="00F308A4" w:rsidRDefault="00563CEB" w:rsidP="00AE53DE">
      <w:pPr>
        <w:pStyle w:val="ListParagraph"/>
        <w:numPr>
          <w:ilvl w:val="0"/>
          <w:numId w:val="6"/>
        </w:numPr>
        <w:rPr>
          <w:rFonts w:cstheme="minorHAnsi"/>
          <w:sz w:val="22"/>
          <w:szCs w:val="22"/>
        </w:rPr>
      </w:pPr>
      <w:r w:rsidRPr="00F308A4">
        <w:rPr>
          <w:rFonts w:cstheme="minorHAnsi"/>
          <w:i/>
          <w:sz w:val="22"/>
          <w:szCs w:val="22"/>
        </w:rPr>
        <w:t>Phần mềm hiện dùng:</w:t>
      </w:r>
      <w:r w:rsidRPr="00F308A4">
        <w:rPr>
          <w:rFonts w:cstheme="minorHAnsi"/>
          <w:sz w:val="22"/>
          <w:szCs w:val="22"/>
        </w:rPr>
        <w:t xml:space="preserve"> Word, Excel, </w:t>
      </w:r>
      <w:proofErr w:type="gramStart"/>
      <w:r w:rsidRPr="00F308A4">
        <w:rPr>
          <w:rFonts w:cstheme="minorHAnsi"/>
          <w:sz w:val="22"/>
          <w:szCs w:val="22"/>
        </w:rPr>
        <w:t>Powerpoint,..</w:t>
      </w:r>
      <w:proofErr w:type="gramEnd"/>
    </w:p>
    <w:p w:rsidR="00563CEB" w:rsidRPr="00F308A4" w:rsidRDefault="00563CEB" w:rsidP="00AE53DE">
      <w:pPr>
        <w:pStyle w:val="ListParagraph"/>
        <w:numPr>
          <w:ilvl w:val="0"/>
          <w:numId w:val="6"/>
        </w:numPr>
        <w:rPr>
          <w:rFonts w:cstheme="minorHAnsi"/>
          <w:sz w:val="22"/>
          <w:szCs w:val="22"/>
        </w:rPr>
      </w:pPr>
      <w:r w:rsidRPr="00F308A4">
        <w:rPr>
          <w:rFonts w:cstheme="minorHAnsi"/>
          <w:i/>
          <w:sz w:val="22"/>
          <w:szCs w:val="22"/>
        </w:rPr>
        <w:lastRenderedPageBreak/>
        <w:t>Hệ quản trị CSDL:</w:t>
      </w:r>
      <w:r w:rsidRPr="00F308A4">
        <w:rPr>
          <w:rFonts w:cstheme="minorHAnsi"/>
          <w:sz w:val="22"/>
          <w:szCs w:val="22"/>
        </w:rPr>
        <w:t xml:space="preserve"> </w:t>
      </w:r>
      <w:r w:rsidRPr="00F308A4">
        <w:rPr>
          <w:rFonts w:cstheme="minorHAnsi"/>
          <w:sz w:val="22"/>
          <w:szCs w:val="22"/>
          <w:lang w:bidi="en-US"/>
        </w:rPr>
        <w:t>SQL</w:t>
      </w:r>
      <w:r w:rsidRPr="00F308A4">
        <w:rPr>
          <w:rFonts w:cstheme="minorHAnsi"/>
          <w:spacing w:val="-27"/>
          <w:sz w:val="22"/>
          <w:szCs w:val="22"/>
          <w:lang w:bidi="en-US"/>
        </w:rPr>
        <w:t xml:space="preserve"> </w:t>
      </w:r>
      <w:r w:rsidRPr="00F308A4">
        <w:rPr>
          <w:rFonts w:cstheme="minorHAnsi"/>
          <w:sz w:val="22"/>
          <w:szCs w:val="22"/>
          <w:lang w:bidi="en-US"/>
        </w:rPr>
        <w:t>Server.</w:t>
      </w:r>
    </w:p>
    <w:p w:rsidR="00563CEB" w:rsidRPr="00F308A4" w:rsidRDefault="00563CEB" w:rsidP="00CE2BFD">
      <w:pPr>
        <w:rPr>
          <w:rFonts w:cstheme="minorHAnsi"/>
          <w:sz w:val="22"/>
          <w:szCs w:val="22"/>
        </w:rPr>
      </w:pPr>
    </w:p>
    <w:tbl>
      <w:tblPr>
        <w:tblStyle w:val="TableGrid"/>
        <w:tblW w:w="0" w:type="auto"/>
        <w:tblInd w:w="432" w:type="dxa"/>
        <w:tblLook w:val="04A0" w:firstRow="1" w:lastRow="0" w:firstColumn="1" w:lastColumn="0" w:noHBand="0" w:noVBand="1"/>
      </w:tblPr>
      <w:tblGrid>
        <w:gridCol w:w="1566"/>
        <w:gridCol w:w="5670"/>
      </w:tblGrid>
      <w:tr w:rsidR="00563CEB" w:rsidRPr="00F308A4" w:rsidTr="00CE45BA">
        <w:tc>
          <w:tcPr>
            <w:tcW w:w="1566" w:type="dxa"/>
            <w:vMerge w:val="restart"/>
          </w:tcPr>
          <w:p w:rsidR="00563CEB" w:rsidRPr="00F308A4" w:rsidRDefault="00563CEB" w:rsidP="00CE2BFD">
            <w:pPr>
              <w:pStyle w:val="ListParagraph"/>
              <w:ind w:left="0"/>
              <w:jc w:val="center"/>
              <w:rPr>
                <w:rFonts w:cstheme="minorHAnsi"/>
                <w:sz w:val="22"/>
                <w:szCs w:val="22"/>
              </w:rPr>
            </w:pPr>
          </w:p>
          <w:p w:rsidR="00563CEB" w:rsidRPr="00F308A4" w:rsidRDefault="00563CEB" w:rsidP="00CE2BFD">
            <w:pPr>
              <w:rPr>
                <w:rFonts w:cstheme="minorHAnsi"/>
                <w:sz w:val="22"/>
                <w:szCs w:val="22"/>
              </w:rPr>
            </w:pPr>
          </w:p>
          <w:p w:rsidR="00563CEB" w:rsidRPr="00F308A4" w:rsidRDefault="00563CEB" w:rsidP="00CE2BFD">
            <w:pPr>
              <w:rPr>
                <w:rFonts w:cstheme="minorHAnsi"/>
                <w:sz w:val="22"/>
                <w:szCs w:val="22"/>
              </w:rPr>
            </w:pPr>
          </w:p>
          <w:p w:rsidR="00563CEB" w:rsidRPr="00F308A4" w:rsidRDefault="00563CEB" w:rsidP="00CE2BFD">
            <w:pPr>
              <w:tabs>
                <w:tab w:val="left" w:pos="1290"/>
              </w:tabs>
              <w:rPr>
                <w:rFonts w:cstheme="minorHAnsi"/>
                <w:sz w:val="22"/>
                <w:szCs w:val="22"/>
              </w:rPr>
            </w:pPr>
          </w:p>
          <w:p w:rsidR="00563CEB" w:rsidRPr="00F308A4" w:rsidRDefault="00563CEB" w:rsidP="00CE2BFD">
            <w:pPr>
              <w:jc w:val="center"/>
              <w:rPr>
                <w:rFonts w:cstheme="minorHAnsi"/>
                <w:sz w:val="22"/>
                <w:szCs w:val="22"/>
              </w:rPr>
            </w:pPr>
          </w:p>
          <w:p w:rsidR="00563CEB" w:rsidRPr="00F308A4" w:rsidRDefault="00563CEB" w:rsidP="00CE2BFD">
            <w:pPr>
              <w:jc w:val="center"/>
              <w:rPr>
                <w:rFonts w:cstheme="minorHAnsi"/>
                <w:sz w:val="22"/>
                <w:szCs w:val="22"/>
              </w:rPr>
            </w:pPr>
            <w:r w:rsidRPr="00F308A4">
              <w:rPr>
                <w:rFonts w:cstheme="minorHAnsi"/>
                <w:sz w:val="22"/>
                <w:szCs w:val="22"/>
              </w:rPr>
              <w:t>Các phần mềm tiện ích khác</w:t>
            </w:r>
          </w:p>
          <w:p w:rsidR="00563CEB" w:rsidRPr="00F308A4" w:rsidRDefault="00563CEB" w:rsidP="00CE2BFD">
            <w:pPr>
              <w:rPr>
                <w:rFonts w:cstheme="minorHAnsi"/>
                <w:sz w:val="22"/>
                <w:szCs w:val="22"/>
              </w:rPr>
            </w:pPr>
          </w:p>
          <w:p w:rsidR="00563CEB" w:rsidRPr="00F308A4" w:rsidRDefault="00563CEB" w:rsidP="00CE2BFD">
            <w:pPr>
              <w:ind w:firstLine="72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Geogebra</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Typing Master</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Free Pascal</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Turbo Pascal</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Office 365</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Unikey</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Chrome</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Mario Teachs Typing</w:t>
            </w:r>
          </w:p>
        </w:tc>
      </w:tr>
      <w:tr w:rsidR="00563CEB" w:rsidRPr="00F308A4" w:rsidTr="00CE45BA">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Solar System 3D Simulator</w:t>
            </w:r>
          </w:p>
        </w:tc>
      </w:tr>
      <w:tr w:rsidR="00563CEB" w:rsidRPr="00F308A4" w:rsidTr="00CE45BA">
        <w:trPr>
          <w:trHeight w:val="161"/>
        </w:trPr>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Earth Explorer Toolkit Math</w:t>
            </w:r>
          </w:p>
        </w:tc>
      </w:tr>
      <w:tr w:rsidR="00563CEB" w:rsidRPr="00F308A4" w:rsidTr="00CE45BA">
        <w:trPr>
          <w:trHeight w:val="332"/>
        </w:trPr>
        <w:tc>
          <w:tcPr>
            <w:tcW w:w="1566" w:type="dxa"/>
            <w:vMerge/>
          </w:tcPr>
          <w:p w:rsidR="00563CEB" w:rsidRPr="00F308A4" w:rsidRDefault="00563CEB" w:rsidP="00CE2BFD">
            <w:pPr>
              <w:pStyle w:val="ListParagraph"/>
              <w:ind w:left="0"/>
              <w:rPr>
                <w:rFonts w:cstheme="minorHAnsi"/>
                <w:sz w:val="22"/>
                <w:szCs w:val="22"/>
              </w:rPr>
            </w:pPr>
          </w:p>
        </w:tc>
        <w:tc>
          <w:tcPr>
            <w:tcW w:w="5670" w:type="dxa"/>
          </w:tcPr>
          <w:p w:rsidR="00563CEB" w:rsidRPr="00F308A4" w:rsidRDefault="00563CEB" w:rsidP="00CE2BFD">
            <w:pPr>
              <w:pStyle w:val="ListParagraph"/>
              <w:ind w:left="0"/>
              <w:rPr>
                <w:rFonts w:cstheme="minorHAnsi"/>
                <w:sz w:val="22"/>
                <w:szCs w:val="22"/>
              </w:rPr>
            </w:pPr>
            <w:r w:rsidRPr="00F308A4">
              <w:rPr>
                <w:rFonts w:cstheme="minorHAnsi"/>
                <w:sz w:val="22"/>
                <w:szCs w:val="22"/>
              </w:rPr>
              <w:t>…</w:t>
            </w:r>
          </w:p>
        </w:tc>
      </w:tr>
    </w:tbl>
    <w:p w:rsidR="00563CEB" w:rsidRPr="00F308A4" w:rsidRDefault="00563CEB" w:rsidP="00CE2BFD">
      <w:pPr>
        <w:rPr>
          <w:rFonts w:cstheme="minorHAnsi"/>
          <w:sz w:val="22"/>
          <w:szCs w:val="22"/>
        </w:rPr>
      </w:pPr>
    </w:p>
    <w:p w:rsidR="00563CEB" w:rsidRPr="00F308A4" w:rsidRDefault="00563CEB" w:rsidP="00F42AA5">
      <w:pPr>
        <w:pStyle w:val="Heading5"/>
        <w:numPr>
          <w:ilvl w:val="2"/>
          <w:numId w:val="42"/>
        </w:numPr>
        <w:spacing w:before="160"/>
        <w:ind w:left="1800"/>
        <w:rPr>
          <w:rFonts w:cstheme="minorHAnsi"/>
          <w:b/>
        </w:rPr>
      </w:pPr>
      <w:r w:rsidRPr="00F308A4">
        <w:rPr>
          <w:rFonts w:cstheme="minorHAnsi"/>
          <w:b/>
        </w:rPr>
        <w:t xml:space="preserve">Về phía người dùng: </w:t>
      </w:r>
    </w:p>
    <w:p w:rsidR="00563CEB" w:rsidRPr="00F308A4" w:rsidRDefault="00563CEB" w:rsidP="00F42AA5">
      <w:pPr>
        <w:pStyle w:val="ListParagraph"/>
        <w:numPr>
          <w:ilvl w:val="0"/>
          <w:numId w:val="6"/>
        </w:numPr>
        <w:spacing w:before="160"/>
        <w:rPr>
          <w:rFonts w:cstheme="minorHAnsi"/>
          <w:sz w:val="22"/>
          <w:szCs w:val="22"/>
        </w:rPr>
      </w:pPr>
      <w:r w:rsidRPr="00F308A4">
        <w:rPr>
          <w:rFonts w:cstheme="minorHAnsi"/>
          <w:i/>
          <w:sz w:val="22"/>
          <w:szCs w:val="22"/>
        </w:rPr>
        <w:t>Người quản lý học sinh:</w:t>
      </w:r>
      <w:r w:rsidRPr="00F308A4">
        <w:rPr>
          <w:rFonts w:cstheme="minorHAnsi"/>
          <w:sz w:val="22"/>
          <w:szCs w:val="22"/>
        </w:rPr>
        <w:t xml:space="preserve"> Thành thạo về tin học văn phòng, có thể tiếp </w:t>
      </w:r>
      <w:proofErr w:type="gramStart"/>
      <w:r w:rsidRPr="00F308A4">
        <w:rPr>
          <w:rFonts w:cstheme="minorHAnsi"/>
          <w:sz w:val="22"/>
          <w:szCs w:val="22"/>
        </w:rPr>
        <w:t>thu</w:t>
      </w:r>
      <w:proofErr w:type="gramEnd"/>
      <w:r w:rsidRPr="00F308A4">
        <w:rPr>
          <w:rFonts w:cstheme="minorHAnsi"/>
          <w:sz w:val="22"/>
          <w:szCs w:val="22"/>
        </w:rPr>
        <w:t xml:space="preserve"> học hỏi các phần mềm về quản lý học sinh. Tuy nhiên việc sử dụng còn nhiều khó khăn.</w:t>
      </w:r>
    </w:p>
    <w:p w:rsidR="00563CEB" w:rsidRPr="00F308A4" w:rsidRDefault="00563CEB" w:rsidP="00CE2BFD">
      <w:pPr>
        <w:pStyle w:val="ListParagraph"/>
        <w:ind w:left="0"/>
        <w:rPr>
          <w:rFonts w:cstheme="minorHAnsi"/>
          <w:sz w:val="22"/>
          <w:szCs w:val="22"/>
        </w:rPr>
      </w:pPr>
    </w:p>
    <w:p w:rsidR="00DD74A4" w:rsidRPr="00F308A4" w:rsidRDefault="00DD74A4" w:rsidP="00F42AA5">
      <w:pPr>
        <w:pStyle w:val="ListParagraph"/>
        <w:spacing w:before="160"/>
        <w:ind w:left="0"/>
        <w:rPr>
          <w:rFonts w:cstheme="minorHAnsi"/>
          <w:sz w:val="22"/>
          <w:szCs w:val="22"/>
        </w:rPr>
      </w:pPr>
      <w:r w:rsidRPr="00F308A4">
        <w:rPr>
          <w:rFonts w:cstheme="minorHAnsi"/>
          <w:sz w:val="22"/>
          <w:szCs w:val="22"/>
        </w:rPr>
        <w:t>Chương 2: Phân tích</w:t>
      </w:r>
    </w:p>
    <w:p w:rsidR="00DD74A4" w:rsidRPr="00F308A4" w:rsidRDefault="00DD74A4" w:rsidP="00F42AA5">
      <w:pPr>
        <w:pStyle w:val="ListParagraph"/>
        <w:numPr>
          <w:ilvl w:val="0"/>
          <w:numId w:val="43"/>
        </w:numPr>
        <w:spacing w:before="160"/>
        <w:ind w:left="723"/>
        <w:rPr>
          <w:rFonts w:cstheme="minorHAnsi"/>
          <w:sz w:val="22"/>
          <w:szCs w:val="22"/>
        </w:rPr>
      </w:pPr>
      <w:r w:rsidRPr="00F308A4">
        <w:rPr>
          <w:rFonts w:cstheme="minorHAnsi"/>
          <w:sz w:val="22"/>
          <w:szCs w:val="22"/>
        </w:rPr>
        <w:t>Lược đồ phân chức năng (FDD)</w:t>
      </w:r>
    </w:p>
    <w:p w:rsidR="00A811E4" w:rsidRPr="00F308A4" w:rsidRDefault="00293A9F" w:rsidP="00F42AA5">
      <w:pPr>
        <w:pStyle w:val="ListParagraph"/>
        <w:numPr>
          <w:ilvl w:val="0"/>
          <w:numId w:val="44"/>
        </w:numPr>
        <w:spacing w:before="160"/>
        <w:ind w:left="1443"/>
        <w:rPr>
          <w:rFonts w:cstheme="minorHAnsi"/>
          <w:sz w:val="22"/>
          <w:szCs w:val="22"/>
          <w:lang w:eastAsia="vi-VN"/>
        </w:rPr>
      </w:pPr>
      <w:r w:rsidRPr="00F308A4">
        <w:rPr>
          <w:rFonts w:cs="Times New Roman"/>
          <w:noProof/>
          <w:sz w:val="26"/>
          <w:szCs w:val="26"/>
        </w:rPr>
        <mc:AlternateContent>
          <mc:Choice Requires="wpg">
            <w:drawing>
              <wp:anchor distT="0" distB="0" distL="114300" distR="114300" simplePos="0" relativeHeight="251659264" behindDoc="0" locked="0" layoutInCell="1" allowOverlap="1" wp14:anchorId="11992CF1" wp14:editId="3C5DCA68">
                <wp:simplePos x="0" y="0"/>
                <wp:positionH relativeFrom="column">
                  <wp:posOffset>85725</wp:posOffset>
                </wp:positionH>
                <wp:positionV relativeFrom="paragraph">
                  <wp:posOffset>281940</wp:posOffset>
                </wp:positionV>
                <wp:extent cx="6057900" cy="4163695"/>
                <wp:effectExtent l="57150" t="0" r="19050" b="27305"/>
                <wp:wrapSquare wrapText="bothSides"/>
                <wp:docPr id="3" name="Group 3"/>
                <wp:cNvGraphicFramePr/>
                <a:graphic xmlns:a="http://schemas.openxmlformats.org/drawingml/2006/main">
                  <a:graphicData uri="http://schemas.microsoft.com/office/word/2010/wordprocessingGroup">
                    <wpg:wgp>
                      <wpg:cNvGrpSpPr/>
                      <wpg:grpSpPr>
                        <a:xfrm>
                          <a:off x="0" y="0"/>
                          <a:ext cx="6057900" cy="4163695"/>
                          <a:chOff x="0" y="0"/>
                          <a:chExt cx="7173595" cy="3879850"/>
                        </a:xfrm>
                      </wpg:grpSpPr>
                      <wps:wsp>
                        <wps:cNvPr id="4" name="Rectangle 4"/>
                        <wps:cNvSpPr/>
                        <wps:spPr>
                          <a:xfrm>
                            <a:off x="163830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Lập danh sách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6230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55295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bảng điểm, hạnh kiểm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953125"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Báo cáo tổng kết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43075" y="2171700"/>
                            <a:ext cx="1099820" cy="75565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Phân chia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43075" y="3152775"/>
                            <a:ext cx="1099820" cy="60515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sz w:val="22"/>
                                  <w:szCs w:val="22"/>
                                </w:rPr>
                              </w:pPr>
                              <w:r w:rsidRPr="00293A9F">
                                <w:rPr>
                                  <w:rFonts w:ascii="Times New Roman" w:hAnsi="Times New Roman" w:cs="Times New Roman"/>
                                  <w:sz w:val="22"/>
                                  <w:szCs w:val="22"/>
                                </w:rPr>
                                <w:t>Chuyển</w:t>
                              </w:r>
                              <w:r w:rsidRPr="00293A9F">
                                <w:rPr>
                                  <w:sz w:val="22"/>
                                  <w:szCs w:val="22"/>
                                </w:rPr>
                                <w:t xml:space="preserve"> </w:t>
                              </w:r>
                              <w:r w:rsidRPr="00293A9F">
                                <w:rPr>
                                  <w:rFonts w:ascii="Times New Roman" w:hAnsi="Times New Roman" w:cs="Times New Roman"/>
                                  <w:sz w:val="22"/>
                                  <w:szCs w:val="22"/>
                                </w:rPr>
                                <w:t>lớp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48025" y="2171700"/>
                            <a:ext cx="1125220" cy="75565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thông tin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648200" y="2209800"/>
                            <a:ext cx="1118870" cy="71755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648200" y="3105150"/>
                            <a:ext cx="1118870" cy="65595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hạnh kiểm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105525" y="2209800"/>
                            <a:ext cx="1068070" cy="71755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105525" y="3105150"/>
                            <a:ext cx="1068070" cy="77470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học 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647825" y="1905000"/>
                            <a:ext cx="6350" cy="1581150"/>
                          </a:xfrm>
                          <a:prstGeom prst="line">
                            <a:avLst/>
                          </a:prstGeom>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a:off x="3162300" y="1905000"/>
                            <a:ext cx="0" cy="698500"/>
                          </a:xfrm>
                          <a:prstGeom prst="line">
                            <a:avLst/>
                          </a:prstGeom>
                        </wps:spPr>
                        <wps:style>
                          <a:lnRef idx="2">
                            <a:schemeClr val="dk1"/>
                          </a:lnRef>
                          <a:fillRef idx="0">
                            <a:schemeClr val="dk1"/>
                          </a:fillRef>
                          <a:effectRef idx="1">
                            <a:schemeClr val="dk1"/>
                          </a:effectRef>
                          <a:fontRef idx="minor">
                            <a:schemeClr val="tx1"/>
                          </a:fontRef>
                        </wps:style>
                        <wps:bodyPr/>
                      </wps:wsp>
                      <wps:wsp>
                        <wps:cNvPr id="17" name="Straight Connector 17"/>
                        <wps:cNvCnPr/>
                        <wps:spPr>
                          <a:xfrm flipH="1">
                            <a:off x="4552950" y="1905000"/>
                            <a:ext cx="0" cy="1606550"/>
                          </a:xfrm>
                          <a:prstGeom prst="line">
                            <a:avLst/>
                          </a:prstGeom>
                        </wps:spPr>
                        <wps:style>
                          <a:lnRef idx="2">
                            <a:schemeClr val="dk1"/>
                          </a:lnRef>
                          <a:fillRef idx="0">
                            <a:schemeClr val="dk1"/>
                          </a:fillRef>
                          <a:effectRef idx="1">
                            <a:schemeClr val="dk1"/>
                          </a:effectRef>
                          <a:fontRef idx="minor">
                            <a:schemeClr val="tx1"/>
                          </a:fontRef>
                        </wps:style>
                        <wps:bodyPr/>
                      </wps:wsp>
                      <wps:wsp>
                        <wps:cNvPr id="18" name="Straight Connector 18"/>
                        <wps:cNvCnPr/>
                        <wps:spPr>
                          <a:xfrm>
                            <a:off x="5953125" y="1905000"/>
                            <a:ext cx="0" cy="1752600"/>
                          </a:xfrm>
                          <a:prstGeom prst="line">
                            <a:avLst/>
                          </a:prstGeom>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4552950" y="3514725"/>
                            <a:ext cx="102235" cy="0"/>
                          </a:xfrm>
                          <a:prstGeom prst="line">
                            <a:avLst/>
                          </a:prstGeom>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a:off x="4552950" y="2571750"/>
                            <a:ext cx="102235" cy="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3162300" y="2600325"/>
                            <a:ext cx="88900" cy="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1657350" y="2571750"/>
                            <a:ext cx="88900"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Straight Connector 23"/>
                        <wps:cNvCnPr/>
                        <wps:spPr>
                          <a:xfrm>
                            <a:off x="5953125" y="2476500"/>
                            <a:ext cx="146050" cy="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a:off x="5953125" y="3648075"/>
                            <a:ext cx="146050" cy="0"/>
                          </a:xfrm>
                          <a:prstGeom prst="line">
                            <a:avLst/>
                          </a:prstGeom>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flipV="1">
                            <a:off x="1638300" y="3467100"/>
                            <a:ext cx="107950" cy="3175"/>
                          </a:xfrm>
                          <a:prstGeom prst="line">
                            <a:avLst/>
                          </a:prstGeom>
                        </wps:spPr>
                        <wps:style>
                          <a:lnRef idx="2">
                            <a:schemeClr val="dk1"/>
                          </a:lnRef>
                          <a:fillRef idx="0">
                            <a:schemeClr val="dk1"/>
                          </a:fillRef>
                          <a:effectRef idx="1">
                            <a:schemeClr val="dk1"/>
                          </a:effectRef>
                          <a:fontRef idx="minor">
                            <a:schemeClr val="tx1"/>
                          </a:fontRef>
                        </wps:style>
                        <wps:bodyPr/>
                      </wps:wsp>
                      <wps:wsp>
                        <wps:cNvPr id="26" name="Rectangle 26"/>
                        <wps:cNvSpPr/>
                        <wps:spPr>
                          <a:xfrm>
                            <a:off x="3248025" y="3105150"/>
                            <a:ext cx="1125220" cy="65595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3162300" y="2600325"/>
                            <a:ext cx="0" cy="889000"/>
                          </a:xfrm>
                          <a:prstGeom prst="line">
                            <a:avLst/>
                          </a:prstGeom>
                        </wps:spPr>
                        <wps:style>
                          <a:lnRef idx="2">
                            <a:schemeClr val="dk1"/>
                          </a:lnRef>
                          <a:fillRef idx="0">
                            <a:schemeClr val="dk1"/>
                          </a:fillRef>
                          <a:effectRef idx="1">
                            <a:schemeClr val="dk1"/>
                          </a:effectRef>
                          <a:fontRef idx="minor">
                            <a:schemeClr val="tx1"/>
                          </a:fontRef>
                        </wps:style>
                        <wps:bodyPr/>
                      </wps:wsp>
                      <wps:wsp>
                        <wps:cNvPr id="28" name="Straight Connector 63"/>
                        <wps:cNvCnPr/>
                        <wps:spPr>
                          <a:xfrm>
                            <a:off x="3162300" y="3486150"/>
                            <a:ext cx="88900" cy="0"/>
                          </a:xfrm>
                          <a:prstGeom prst="line">
                            <a:avLst/>
                          </a:prstGeom>
                        </wps:spPr>
                        <wps:style>
                          <a:lnRef idx="2">
                            <a:schemeClr val="dk1"/>
                          </a:lnRef>
                          <a:fillRef idx="0">
                            <a:schemeClr val="dk1"/>
                          </a:fillRef>
                          <a:effectRef idx="1">
                            <a:schemeClr val="dk1"/>
                          </a:effectRef>
                          <a:fontRef idx="minor">
                            <a:schemeClr val="tx1"/>
                          </a:fontRef>
                        </wps:style>
                        <wps:bodyPr/>
                      </wps:wsp>
                      <wpg:grpSp>
                        <wpg:cNvPr id="29" name="Group 29"/>
                        <wpg:cNvGrpSpPr/>
                        <wpg:grpSpPr>
                          <a:xfrm>
                            <a:off x="0" y="0"/>
                            <a:ext cx="6677025" cy="3754755"/>
                            <a:chOff x="0" y="0"/>
                            <a:chExt cx="6677025" cy="3754755"/>
                          </a:xfrm>
                        </wpg:grpSpPr>
                        <wps:wsp>
                          <wps:cNvPr id="30" name="Rectangle 30"/>
                          <wps:cNvSpPr/>
                          <wps:spPr>
                            <a:xfrm>
                              <a:off x="3009900" y="0"/>
                              <a:ext cx="1543507" cy="658368"/>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Quản Lý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104900"/>
                              <a:ext cx="1214120" cy="80454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Tiếp nhận hồ sơ 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3781425" y="666750"/>
                              <a:ext cx="5715" cy="234315"/>
                            </a:xfrm>
                            <a:prstGeom prst="line">
                              <a:avLst/>
                            </a:prstGeom>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flipH="1" flipV="1">
                              <a:off x="485775" y="857250"/>
                              <a:ext cx="6188660" cy="229"/>
                            </a:xfrm>
                            <a:prstGeom prst="line">
                              <a:avLst/>
                            </a:prstGeom>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485775"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2209800"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3790950"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5153025"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8" name="Straight Connector 38"/>
                          <wps:cNvCnPr/>
                          <wps:spPr>
                            <a:xfrm>
                              <a:off x="6677025" y="857250"/>
                              <a:ext cx="0" cy="241402"/>
                            </a:xfrm>
                            <a:prstGeom prst="line">
                              <a:avLst/>
                            </a:prstGeom>
                          </wps:spPr>
                          <wps:style>
                            <a:lnRef idx="2">
                              <a:schemeClr val="dk1"/>
                            </a:lnRef>
                            <a:fillRef idx="0">
                              <a:schemeClr val="dk1"/>
                            </a:fillRef>
                            <a:effectRef idx="1">
                              <a:schemeClr val="dk1"/>
                            </a:effectRef>
                            <a:fontRef idx="minor">
                              <a:schemeClr val="tx1"/>
                            </a:fontRef>
                          </wps:style>
                          <wps:bodyPr/>
                        </wps:wsp>
                        <wps:wsp>
                          <wps:cNvPr id="39" name="Rectangle 39"/>
                          <wps:cNvSpPr/>
                          <wps:spPr>
                            <a:xfrm>
                              <a:off x="85725" y="2171700"/>
                              <a:ext cx="1137920" cy="692150"/>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Nhân và lưu trữ hồ sơ HS</w:t>
                                </w:r>
                              </w:p>
                              <w:p w:rsidR="0032542D" w:rsidRDefault="0032542D" w:rsidP="00293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85725" y="3048000"/>
                              <a:ext cx="1137920" cy="706755"/>
                            </a:xfrm>
                            <a:prstGeom prst="rect">
                              <a:avLst/>
                            </a:prstGeom>
                          </wps:spPr>
                          <wps:style>
                            <a:lnRef idx="2">
                              <a:schemeClr val="dk1"/>
                            </a:lnRef>
                            <a:fillRef idx="1">
                              <a:schemeClr val="lt1"/>
                            </a:fillRef>
                            <a:effectRef idx="0">
                              <a:schemeClr val="dk1"/>
                            </a:effectRef>
                            <a:fontRef idx="minor">
                              <a:schemeClr val="dk1"/>
                            </a:fontRef>
                          </wps:style>
                          <wps:txbx>
                            <w:txbxContent>
                              <w:p w:rsidR="0032542D" w:rsidRPr="00293A9F" w:rsidRDefault="0032542D" w:rsidP="00293A9F">
                                <w:pPr>
                                  <w:jc w:val="center"/>
                                  <w:rPr>
                                    <w:rFonts w:ascii="Times New Roman" w:hAnsi="Times New Roman" w:cs="Times New Roman"/>
                                    <w:sz w:val="22"/>
                                    <w:szCs w:val="22"/>
                                  </w:rPr>
                                </w:pPr>
                                <w:r w:rsidRPr="00293A9F">
                                  <w:rPr>
                                    <w:rFonts w:ascii="Times New Roman" w:hAnsi="Times New Roman" w:cs="Times New Roman"/>
                                    <w:sz w:val="22"/>
                                    <w:szCs w:val="22"/>
                                  </w:rPr>
                                  <w:t>Chỉnh sửa hồ sơ HS (xóa,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9525" y="1905000"/>
                              <a:ext cx="3810" cy="1498600"/>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Connector 42"/>
                          <wps:cNvCnPr/>
                          <wps:spPr>
                            <a:xfrm>
                              <a:off x="28575" y="2466975"/>
                              <a:ext cx="51562" cy="0"/>
                            </a:xfrm>
                            <a:prstGeom prst="line">
                              <a:avLst/>
                            </a:prstGeom>
                          </wps:spPr>
                          <wps:style>
                            <a:lnRef idx="2">
                              <a:schemeClr val="dk1"/>
                            </a:lnRef>
                            <a:fillRef idx="0">
                              <a:schemeClr val="dk1"/>
                            </a:fillRef>
                            <a:effectRef idx="1">
                              <a:schemeClr val="dk1"/>
                            </a:effectRef>
                            <a:fontRef idx="minor">
                              <a:schemeClr val="tx1"/>
                            </a:fontRef>
                          </wps:style>
                          <wps:bodyPr/>
                        </wps:wsp>
                        <wps:wsp>
                          <wps:cNvPr id="43" name="Straight Connector 63"/>
                          <wps:cNvCnPr/>
                          <wps:spPr>
                            <a:xfrm>
                              <a:off x="9525" y="3390900"/>
                              <a:ext cx="8890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3" o:spid="_x0000_s1026" style="position:absolute;left:0;text-align:left;margin-left:6.75pt;margin-top:22.2pt;width:477pt;height:327.85pt;z-index:251659264;mso-width-relative:margin;mso-height-relative:margin" coordsize="71735,3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">
                <v:rect id="Rectangle 4" o:spid="_x0000_s1027" style="position:absolute;left:16383;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Lập danh sách lớp</w:t>
                        </w:r>
                      </w:p>
                    </w:txbxContent>
                  </v:textbox>
                </v:rect>
                <v:rect id="Rectangle 5" o:spid="_x0000_s1028" style="position:absolute;left:31623;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học sinh</w:t>
                        </w:r>
                      </w:p>
                    </w:txbxContent>
                  </v:textbox>
                </v:rect>
                <v:rect id="Rectangle 6" o:spid="_x0000_s1029" style="position:absolute;left:45529;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bảng điểm, hạnh kiểm</w:t>
                        </w:r>
                      </w:p>
                    </w:txbxContent>
                  </v:textbox>
                </v:rect>
                <v:rect id="Rectangle 7" o:spid="_x0000_s1030" style="position:absolute;left:59531;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Báo cáo tổng kết</w:t>
                        </w:r>
                      </w:p>
                    </w:txbxContent>
                  </v:textbox>
                </v:rect>
                <v:rect id="Rectangle 8" o:spid="_x0000_s1031" style="position:absolute;left:17430;top:21717;width:10998;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Phân chia lớp</w:t>
                        </w:r>
                      </w:p>
                    </w:txbxContent>
                  </v:textbox>
                </v:rect>
                <v:rect id="Rectangle 9" o:spid="_x0000_s1032" style="position:absolute;left:17430;top:31527;width:10998;height:6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293A9F" w:rsidRPr="00293A9F" w:rsidRDefault="00293A9F" w:rsidP="00293A9F">
                        <w:pPr>
                          <w:jc w:val="center"/>
                          <w:rPr>
                            <w:sz w:val="22"/>
                            <w:szCs w:val="22"/>
                          </w:rPr>
                        </w:pPr>
                        <w:r w:rsidRPr="00293A9F">
                          <w:rPr>
                            <w:rFonts w:ascii="Times New Roman" w:hAnsi="Times New Roman" w:cs="Times New Roman"/>
                            <w:sz w:val="22"/>
                            <w:szCs w:val="22"/>
                          </w:rPr>
                          <w:t>Chuyển</w:t>
                        </w:r>
                        <w:r w:rsidRPr="00293A9F">
                          <w:rPr>
                            <w:sz w:val="22"/>
                            <w:szCs w:val="22"/>
                          </w:rPr>
                          <w:t xml:space="preserve"> </w:t>
                        </w:r>
                        <w:r w:rsidRPr="00293A9F">
                          <w:rPr>
                            <w:rFonts w:ascii="Times New Roman" w:hAnsi="Times New Roman" w:cs="Times New Roman"/>
                            <w:sz w:val="22"/>
                            <w:szCs w:val="22"/>
                          </w:rPr>
                          <w:t>lớp</w:t>
                        </w:r>
                      </w:p>
                    </w:txbxContent>
                  </v:textbox>
                </v:rect>
                <v:rect id="Rectangle 10" o:spid="_x0000_s1033" style="position:absolute;left:32480;top:21717;width:11252;height:7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thông tin học sinh</w:t>
                        </w:r>
                      </w:p>
                    </w:txbxContent>
                  </v:textbox>
                </v:rect>
                <v:rect id="Rectangle 11" o:spid="_x0000_s1034" style="position:absolute;left:46482;top:22098;width:11188;height: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điểm</w:t>
                        </w:r>
                      </w:p>
                    </w:txbxContent>
                  </v:textbox>
                </v:rect>
                <v:rect id="Rectangle 12" o:spid="_x0000_s1035" style="position:absolute;left:46482;top:31051;width:11188;height:6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Nhập hạnh kiểm</w:t>
                        </w:r>
                      </w:p>
                    </w:txbxContent>
                  </v:textbox>
                </v:rect>
                <v:rect id="Rectangle 13" o:spid="_x0000_s1036" style="position:absolute;left:61055;top:22098;width:10680;height: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môn</w:t>
                        </w:r>
                      </w:p>
                    </w:txbxContent>
                  </v:textbox>
                </v:rect>
                <v:rect id="Rectangle 14" o:spid="_x0000_s1037" style="position:absolute;left:61055;top:31051;width:10680;height:7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Báo cáo tổng kết học kỳ</w:t>
                        </w:r>
                      </w:p>
                    </w:txbxContent>
                  </v:textbox>
                </v:rect>
                <v:line id="Straight Connector 15" o:spid="_x0000_s1038" style="position:absolute;visibility:visible;mso-wrap-style:square" from="16478,19050" to="16541,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rhMEAAADbAAAADwAAAGRycy9kb3ducmV2LnhtbERP3WrCMBS+H+wdwhl4p6kFh+uMMgRF&#10;h6B2e4Cz5qwNa05KErW+vRGE3Z2P7/fMFr1txZl8MI4VjEcZCOLKacO1gu+v1XAKIkRkja1jUnCl&#10;AIv589MMC+0ufKRzGWuRQjgUqKCJsSukDFVDFsPIdcSJ+3XeYkzQ11J7vKRw28o8y16lRcOpocGO&#10;lg1Vf+XJKjA/x/Yz32z33pRv42mcrHfLQ67U4KX/eAcRqY//4od7o9P8C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D6uEwQAAANsAAAAPAAAAAAAAAAAAAAAA&#10;AKECAABkcnMvZG93bnJldi54bWxQSwUGAAAAAAQABAD5AAAAjwMAAAAA&#10;" strokecolor="black [3200]" strokeweight="2pt">
                  <v:shadow on="t" color="black" opacity="24903f" origin=",.5" offset="0,.55556mm"/>
                </v:line>
                <v:line id="Straight Connector 16" o:spid="_x0000_s1039" style="position:absolute;visibility:visible;mso-wrap-style:square" from="31623,19050" to="31623,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188EAAADbAAAADwAAAGRycy9kb3ducmV2LnhtbERP3WrCMBS+H+wdwhnsTlMLE1eNMgTF&#10;iaB2PsCxObZhzUlJMq1vbwaD3Z2P7/fMFr1txZV8MI4VjIYZCOLKacO1gtPXajABESKyxtYxKbhT&#10;gMX8+WmGhXY3PtK1jLVIIRwKVNDE2BVShqohi2HoOuLEXZy3GBP0tdQebynctjLPsrG0aDg1NNjR&#10;sqHqu/yxCsz52G7zzefem/J9NIlv693ykCv1+tJ/TEFE6uO/+M+90Wn+GH5/S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3TXzwQAAANsAAAAPAAAAAAAAAAAAAAAA&#10;AKECAABkcnMvZG93bnJldi54bWxQSwUGAAAAAAQABAD5AAAAjwMAAAAA&#10;" strokecolor="black [3200]" strokeweight="2pt">
                  <v:shadow on="t" color="black" opacity="24903f" origin=",.5" offset="0,.55556mm"/>
                </v:line>
                <v:line id="Straight Connector 17" o:spid="_x0000_s1040" style="position:absolute;flip:x;visibility:visible;mso-wrap-style:square" from="45529,19050" to="45529,3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Wvk8EAAADbAAAADwAAAGRycy9kb3ducmV2LnhtbERPTWvCQBC9F/oflin0Vjda0JC6igiC&#10;ByE29dLbkB2T1Oxs2F1N8u9doeBtHu9zluvBtOJGzjeWFUwnCQji0uqGKwWnn91HCsIHZI2tZVIw&#10;kof16vVliZm2PX/TrQiViCHsM1RQh9BlUvqyJoN+YjviyJ2tMxgidJXUDvsYblo5S5K5NNhwbKix&#10;o21N5aW4GgW/ps0dHcZz+XmaHtGn7i/NnVLvb8PmC0SgITzF/+69jvMX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Ra+TwQAAANsAAAAPAAAAAAAAAAAAAAAA&#10;AKECAABkcnMvZG93bnJldi54bWxQSwUGAAAAAAQABAD5AAAAjwMAAAAA&#10;" strokecolor="black [3200]" strokeweight="2pt">
                  <v:shadow on="t" color="black" opacity="24903f" origin=",.5" offset="0,.55556mm"/>
                </v:line>
                <v:line id="Straight Connector 18" o:spid="_x0000_s1041" style="position:absolute;visibility:visible;mso-wrap-style:square" from="59531,19050" to="59531,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4EGsUAAADbAAAADwAAAGRycy9kb3ducmV2LnhtbESP0UoDMRBF34X+Q5iCbzbbBaWuTYsU&#10;WqoItqsfMN1Md4ObyZLEdv1750HwbYZ7594zy/Xoe3WhmFxgA/NZAYq4CdZxa+DzY3u3AJUyssU+&#10;MBn4oQTr1eRmiZUNVz7Spc6tkhBOFRroch4qrVPTkcc0CwOxaOcQPWZZY6ttxKuE+16XRfGgPTqW&#10;hg4H2nTUfNXf3oA7HfvXcv/yHl39OF/k+93b5lAaczsdn59AZRrzv/nvem8FX2DlFx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4EGsUAAADbAAAADwAAAAAAAAAA&#10;AAAAAAChAgAAZHJzL2Rvd25yZXYueG1sUEsFBgAAAAAEAAQA+QAAAJMDAAAAAA==&#10;" strokecolor="black [3200]" strokeweight="2pt">
                  <v:shadow on="t" color="black" opacity="24903f" origin=",.5" offset="0,.55556mm"/>
                </v:line>
                <v:line id="Straight Connector 19" o:spid="_x0000_s1042" style="position:absolute;visibility:visible;mso-wrap-style:square" from="45529,35147" to="46551,35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KhgcEAAADbAAAADwAAAGRycy9kb3ducmV2LnhtbERP3WrCMBS+F/YO4Qy809SCQzujDEFR&#10;ETa7PcBZc9aGNScliVrffhEG3p2P7/csVr1txYV8MI4VTMYZCOLKacO1gq/PzWgGIkRkja1jUnCj&#10;AKvl02CBhXZXPtGljLVIIRwKVNDE2BVShqohi2HsOuLE/ThvMSboa6k9XlO4bWWeZS/SouHU0GBH&#10;64aq3/JsFZjvU3vId/t3b8r5ZBan2+P6I1dq+Ny/vYKI1MeH+N+902n+HO6/p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QqGBwQAAANsAAAAPAAAAAAAAAAAAAAAA&#10;AKECAABkcnMvZG93bnJldi54bWxQSwUGAAAAAAQABAD5AAAAjwMAAAAA&#10;" strokecolor="black [3200]" strokeweight="2pt">
                  <v:shadow on="t" color="black" opacity="24903f" origin=",.5" offset="0,.55556mm"/>
                </v:line>
                <v:line id="Straight Connector 20" o:spid="_x0000_s1043" style="position:absolute;visibility:visible;mso-wrap-style:square" from="45529,25717" to="46551,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TCocEAAADbAAAADwAAAGRycy9kb3ducmV2LnhtbERP3WrCMBS+F3yHcITdadrChuuMZQiK&#10;GwO12wMcm2Mb1pyUJNPu7ZeLgZcf3/+qGm0vruSDcawgX2QgiBunDbcKvj638yWIEJE19o5JwS8F&#10;qNbTyQpL7W58omsdW5FCOJSooItxKKUMTUcWw8INxIm7OG8xJuhbqT3eUrjtZZFlT9Ki4dTQ4UCb&#10;jprv+scqMOdT/17s3w7e1M/5Mj7uPjbHQqmH2fj6AiLSGO/if/deKyjS+v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FMKhwQAAANsAAAAPAAAAAAAAAAAAAAAA&#10;AKECAABkcnMvZG93bnJldi54bWxQSwUGAAAAAAQABAD5AAAAjwMAAAAA&#10;" strokecolor="black [3200]" strokeweight="2pt">
                  <v:shadow on="t" color="black" opacity="24903f" origin=",.5" offset="0,.55556mm"/>
                </v:line>
                <v:line id="Straight Connector 21" o:spid="_x0000_s1044" style="position:absolute;visibility:visible;mso-wrap-style:square" from="31623,26003" to="32512,26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nOsQAAADbAAAADwAAAGRycy9kb3ducmV2LnhtbESPUWvCMBSF3wf+h3AHe5tpCxtajTIE&#10;hxuDafUHXJtrG2xuSpJp9+8XQdjj4ZzzHc58OdhOXMgH41hBPs5AENdOG24UHPbr5wmIEJE1do5J&#10;wS8FWC5GD3Mstbvyji5VbESCcChRQRtjX0oZ6pYshrHriZN3ct5iTNI3Unu8JrjtZJFlr9Ki4bTQ&#10;Yk+rlupz9WMVmOOu+yw2H9/eVNN8El/ev1bbQqmnx+FtBiLSEP/D9/ZGKyhyuH1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WGc6xAAAANsAAAAPAAAAAAAAAAAA&#10;AAAAAKECAABkcnMvZG93bnJldi54bWxQSwUGAAAAAAQABAD5AAAAkgMAAAAA&#10;" strokecolor="black [3200]" strokeweight="2pt">
                  <v:shadow on="t" color="black" opacity="24903f" origin=",.5" offset="0,.55556mm"/>
                </v:line>
                <v:line id="Straight Connector 22" o:spid="_x0000_s1045" style="position:absolute;visibility:visible;mso-wrap-style:square" from="16573,25717" to="17462,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Straight Connector 23" o:spid="_x0000_s1046" style="position:absolute;visibility:visible;mso-wrap-style:square" from="59531,24765" to="60991,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Zc1sQAAADbAAAADwAAAGRycy9kb3ducmV2LnhtbESP0WoCMRRE3wv+Q7iCb5p1i8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lzWxAAAANsAAAAPAAAAAAAAAAAA&#10;AAAAAKECAABkcnMvZG93bnJldi54bWxQSwUGAAAAAAQABAD5AAAAkgMAAAAA&#10;" strokecolor="black [3200]" strokeweight="2pt">
                  <v:shadow on="t" color="black" opacity="24903f" origin=",.5" offset="0,.55556mm"/>
                </v:line>
                <v:line id="Straight Connector 24" o:spid="_x0000_s1047" style="position:absolute;visibility:visible;mso-wrap-style:square" from="59531,36480" to="60991,3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osQAAADbAAAADwAAAGRycy9kb3ducmV2LnhtbESP0WoCMRRE3wv+Q7iCb5p1qc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8SixAAAANsAAAAPAAAAAAAAAAAA&#10;AAAAAKECAABkcnMvZG93bnJldi54bWxQSwUGAAAAAAQABAD5AAAAkgMAAAAA&#10;" strokecolor="black [3200]" strokeweight="2pt">
                  <v:shadow on="t" color="black" opacity="24903f" origin=",.5" offset="0,.55556mm"/>
                </v:line>
                <v:line id="Straight Connector 25" o:spid="_x0000_s1048" style="position:absolute;flip:y;visibility:visible;mso-wrap-style:square" from="16383,34671" to="17462,34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dewsIAAADbAAAADwAAAGRycy9kb3ducmV2LnhtbESPT4vCMBTE74LfIbwFb5qqKKWalkUQ&#10;9rDg+ufi7dE82+42LyWJWr/9RhA8DjPzG2Zd9KYVN3K+saxgOklAEJdWN1wpOB234xSED8gaW8uk&#10;4EEeinw4WGOm7Z33dDuESkQI+wwV1CF0mZS+rMmgn9iOOHoX6wyGKF0ltcN7hJtWzpJkKQ02HBdq&#10;7GhTU/l3uBoFZ9PuHH0/LuX8NP1Bn7rfdOeUGn30nysQgfrwDr/aX1rBbAHPL/E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dewsIAAADbAAAADwAAAAAAAAAAAAAA&#10;AAChAgAAZHJzL2Rvd25yZXYueG1sUEsFBgAAAAAEAAQA+QAAAJADAAAAAA==&#10;" strokecolor="black [3200]" strokeweight="2pt">
                  <v:shadow on="t" color="black" opacity="24903f" origin=",.5" offset="0,.55556mm"/>
                </v:line>
                <v:rect id="Rectangle 26" o:spid="_x0000_s1049" style="position:absolute;left:32480;top:31051;width:11252;height:6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Tra cứu điểm</w:t>
                        </w:r>
                      </w:p>
                    </w:txbxContent>
                  </v:textbox>
                </v:rect>
                <v:line id="Straight Connector 27" o:spid="_x0000_s1050" style="position:absolute;visibility:visible;mso-wrap-style:square" from="31623,26003" to="31623,34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1a1cQAAADbAAAADwAAAGRycy9kb3ducmV2LnhtbESP0WoCMRRE3wv+Q7iCb5p1odZujSKC&#10;RUvBuu0H3G5ud0M3N0sSdf17UxD6OMzMGWax6m0rzuSDcaxgOslAEFdOG64VfH1ux3MQISJrbB2T&#10;gisFWC0HDwsstLvwkc5lrEWCcChQQRNjV0gZqoYshonriJP347zFmKSvpfZ4SXDbyjzLZtKi4bTQ&#10;YEebhqrf8mQVmO9j+5bv9gdvyufpPD6+vm8+cqVGw379AiJSH//D9/ZOK8if4O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rVxAAAANsAAAAPAAAAAAAAAAAA&#10;AAAAAKECAABkcnMvZG93bnJldi54bWxQSwUGAAAAAAQABAD5AAAAkgMAAAAA&#10;" strokecolor="black [3200]" strokeweight="2pt">
                  <v:shadow on="t" color="black" opacity="24903f" origin=",.5" offset="0,.55556mm"/>
                </v:line>
                <v:line id="Straight Connector 63" o:spid="_x0000_s1051" style="position:absolute;visibility:visible;mso-wrap-style:square" from="31623,34861" to="32512,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LOp8EAAADbAAAADwAAAGRycy9kb3ducmV2LnhtbERP3WrCMBS+F3yHcITdadrChuuMZQiK&#10;GwO12wMcm2Mb1pyUJNPu7ZeLgZcf3/+qGm0vruSDcawgX2QgiBunDbcKvj638yWIEJE19o5JwS8F&#10;qNbTyQpL7W58omsdW5FCOJSooItxKKUMTUcWw8INxIm7OG8xJuhbqT3eUrjtZZFlT9Ki4dTQ4UCb&#10;jprv+scqMOdT/17s3w7e1M/5Mj7uPjbHQqmH2fj6AiLSGO/if/deKyjS2P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6nwQAAANsAAAAPAAAAAAAAAAAAAAAA&#10;AKECAABkcnMvZG93bnJldi54bWxQSwUGAAAAAAQABAD5AAAAjwMAAAAA&#10;" strokecolor="black [3200]" strokeweight="2pt">
                  <v:shadow on="t" color="black" opacity="24903f" origin=",.5" offset="0,.55556mm"/>
                </v:line>
                <v:group id="Group 29" o:spid="_x0000_s1052" style="position:absolute;width:66770;height:37547" coordsize="66770,37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53" style="position:absolute;left:30099;width:15435;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Quản Lý Học Sinh</w:t>
                          </w:r>
                        </w:p>
                      </w:txbxContent>
                    </v:textbox>
                  </v:rect>
                  <v:rect id="Rectangle 31" o:spid="_x0000_s1054" style="position:absolute;top:11049;width:12141;height:8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Tiếp nhận hồ sơ HS</w:t>
                          </w:r>
                        </w:p>
                      </w:txbxContent>
                    </v:textbox>
                  </v:rect>
                  <v:line id="Straight Connector 32" o:spid="_x0000_s1055" style="position:absolute;visibility:visible;mso-wrap-style:square" from="37814,6667" to="37871,9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NvkMQAAADbAAAADwAAAGRycy9kb3ducmV2LnhtbESP0WoCMRRE3wv+Q7iCb5p1i8VujSKC&#10;RUvBuu0H3G5ud0M3N0sSdf17UxD6OMzMGWax6m0rzuSDcaxgOslAEFdOG64VfH1ux3MQISJrbB2T&#10;gisFWC0HDwsstLvwkc5lrEWCcChQQRNjV0gZqoYshonriJP347zFmKSvpfZ4SXDbyjzLnqRFw2mh&#10;wY42DVW/5ckqMN/H9i3f7Q/elM/TeZy9vm8+cqVGw379AiJSH//D9/ZOK3jM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2+QxAAAANsAAAAPAAAAAAAAAAAA&#10;AAAAAKECAABkcnMvZG93bnJldi54bWxQSwUGAAAAAAQABAD5AAAAkgMAAAAA&#10;" strokecolor="black [3200]" strokeweight="2pt">
                    <v:shadow on="t" color="black" opacity="24903f" origin=",.5" offset="0,.55556mm"/>
                  </v:line>
                  <v:line id="Straight Connector 33" o:spid="_x0000_s1056" style="position:absolute;flip:x y;visibility:visible;mso-wrap-style:square" from="4857,8572" to="66744,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CHmsMAAADbAAAADwAAAGRycy9kb3ducmV2LnhtbESPQWuDQBSE74X8h+UFeinJWqUabDYh&#10;BEI9qg30+nBfVeK+FXdr7L/vFgo9DjPzDbM/LmYQM02ut6zgeRuBIG6s7rlVcH2/bHYgnEfWOFgm&#10;Bd/k4HhYPewx1/bOFc21b0WAsMtRQef9mEvpmo4Muq0diYP3aSeDPsiplXrCe4CbQcZRlEqDPYeF&#10;Dkc6d9Tc6i+jIEvTa1Vns/+IivjprcxeyrYalXpcL6dXEJ4W/x/+axdaQZLA75fwA+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wh5rDAAAA2wAAAA8AAAAAAAAAAAAA&#10;AAAAoQIAAGRycy9kb3ducmV2LnhtbFBLBQYAAAAABAAEAPkAAACRAwAAAAA=&#10;" strokecolor="black [3200]" strokeweight="2pt">
                    <v:shadow on="t" color="black" opacity="24903f" origin=",.5" offset="0,.55556mm"/>
                  </v:line>
                  <v:line id="Straight Connector 34" o:spid="_x0000_s1057" style="position:absolute;visibility:visible;mso-wrap-style:square" from="4857,8572" to="4857,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Sf8UAAADbAAAADwAAAGRycy9kb3ducmV2LnhtbESP0WoCMRRE3wv+Q7hC3zTraovdGkUE&#10;xUqhddsPuN3c7gY3N0uS6vbvTUHo4zAzZ5jFqretOJMPxrGCyTgDQVw5bbhW8PmxHc1BhIissXVM&#10;Cn4pwGo5uFtgod2Fj3QuYy0ShEOBCpoYu0LKUDVkMYxdR5y8b+ctxiR9LbXHS4LbVuZZ9igtGk4L&#10;DXa0aag6lT9Wgfk6tod8//LmTfk0mceH3evmPVfqftivn0FE6uN/+NbeawXTG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ZSf8UAAADbAAAADwAAAAAAAAAA&#10;AAAAAAChAgAAZHJzL2Rvd25yZXYueG1sUEsFBgAAAAAEAAQA+QAAAJMDAAAAAA==&#10;" strokecolor="black [3200]" strokeweight="2pt">
                    <v:shadow on="t" color="black" opacity="24903f" origin=",.5" offset="0,.55556mm"/>
                  </v:line>
                  <v:line id="Straight Connector 35" o:spid="_x0000_s1058" style="position:absolute;visibility:visible;mso-wrap-style:square" from="22098,8572" to="22098,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35MQAAADbAAAADwAAAGRycy9kb3ducmV2LnhtbESP0WoCMRRE3wv+Q7iFvmnWLRa7NYoI&#10;LSoFddsPuN3c7oZubpYk6vr3RhD6OMzMGWa26G0rTuSDcaxgPMpAEFdOG64VfH+9D6cgQkTW2Dom&#10;BRcKsJgPHmZYaHfmA53KWIsE4VCggibGrpAyVA1ZDCPXESfv13mLMUlfS+3xnOC2lXmWvUiLhtNC&#10;gx2tGqr+yqNVYH4O7TZfb3belK/jaZx8fK72uVJPj/3yDUSkPv6H7+21VvA8gduX9A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uvfkxAAAANsAAAAPAAAAAAAAAAAA&#10;AAAAAKECAABkcnMvZG93bnJldi54bWxQSwUGAAAAAAQABAD5AAAAkgMAAAAA&#10;" strokecolor="black [3200]" strokeweight="2pt">
                    <v:shadow on="t" color="black" opacity="24903f" origin=",.5" offset="0,.55556mm"/>
                  </v:line>
                  <v:line id="Straight Connector 36" o:spid="_x0000_s1059" style="position:absolute;visibility:visible;mso-wrap-style:square" from="37909,8572" to="37909,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hpk8QAAADbAAAADwAAAGRycy9kb3ducmV2LnhtbESP0WoCMRRE3wv+Q7iFvmnWLYrdGkWE&#10;FhWhddsPuN3c7oZubpYk6vr3RhD6OMzMGWa+7G0rTuSDcaxgPMpAEFdOG64VfH+9DWcgQkTW2Dom&#10;BRcKsFwMHuZYaHfmA53KWIsE4VCggibGrpAyVA1ZDCPXESfv13mLMUlfS+3xnOC2lXmWTaVFw2mh&#10;wY7WDVV/5dEqMD+Hdpdvth/elC/jWZy879efuVJPj/3qFUSkPv6H7+2NVvA8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GmTxAAAANsAAAAPAAAAAAAAAAAA&#10;AAAAAKECAABkcnMvZG93bnJldi54bWxQSwUGAAAAAAQABAD5AAAAkgMAAAAA&#10;" strokecolor="black [3200]" strokeweight="2pt">
                    <v:shadow on="t" color="black" opacity="24903f" origin=",.5" offset="0,.55556mm"/>
                  </v:line>
                  <v:line id="Straight Connector 37" o:spid="_x0000_s1060" style="position:absolute;visibility:visible;mso-wrap-style:square" from="51530,8572" to="51530,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MCMUAAADbAAAADwAAAGRycy9kb3ducmV2LnhtbESP0WoCMRRE3wv+Q7hC3zTriq3dGkUE&#10;xUqhddsPuN3c7gY3N0uS6vbvTUHo4zAzZ5jFqretOJMPxrGCyTgDQVw5bbhW8PmxHc1BhIissXVM&#10;Cn4pwGo5uFtgod2Fj3QuYy0ShEOBCpoYu0LKUDVkMYxdR5y8b+ctxiR9LbXHS4LbVuZZ9iAtGk4L&#10;DXa0aag6lT9Wgfk6tod8//LmTfk0mcfZ7nXznit1P+zXzyAi9fE/fGvvtYLpI/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TMCMUAAADbAAAADwAAAAAAAAAA&#10;AAAAAAChAgAAZHJzL2Rvd25yZXYueG1sUEsFBgAAAAAEAAQA+QAAAJMDAAAAAA==&#10;" strokecolor="black [3200]" strokeweight="2pt">
                    <v:shadow on="t" color="black" opacity="24903f" origin=",.5" offset="0,.55556mm"/>
                  </v:line>
                  <v:line id="Straight Connector 38" o:spid="_x0000_s1061" style="position:absolute;visibility:visible;mso-wrap-style:square" from="66770,8572" to="66770,1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YesEAAADbAAAADwAAAGRycy9kb3ducmV2LnhtbERP3WrCMBS+F3yHcAa709SOiatGEWFD&#10;ZbDZ+QDH5tiGNSclidq9vbkYePnx/S9WvW3FlXwwjhVMxhkI4sppw7WC48/7aAYiRGSNrWNS8EcB&#10;VsvhYIGFdjc+0LWMtUghHApU0MTYFVKGqiGLYew64sSdnbcYE/S11B5vKdy2Ms+yqbRoODU02NGm&#10;oeq3vFgF5nRo9/l29+VN+TaZxdePz813rtTzU7+eg4jUx4f4373VCl7S2PQl/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u1h6wQAAANsAAAAPAAAAAAAAAAAAAAAA&#10;AKECAABkcnMvZG93bnJldi54bWxQSwUGAAAAAAQABAD5AAAAjwMAAAAA&#10;" strokecolor="black [3200]" strokeweight="2pt">
                    <v:shadow on="t" color="black" opacity="24903f" origin=",.5" offset="0,.55556mm"/>
                  </v:line>
                  <v:rect id="Rectangle 39" o:spid="_x0000_s1062" style="position:absolute;left:857;top:21717;width:11379;height:6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Nhân và lưu trữ hồ sơ HS</w:t>
                          </w:r>
                        </w:p>
                        <w:p w:rsidR="00293A9F" w:rsidRDefault="00293A9F" w:rsidP="00293A9F">
                          <w:pPr>
                            <w:jc w:val="center"/>
                          </w:pPr>
                        </w:p>
                      </w:txbxContent>
                    </v:textbox>
                  </v:rect>
                  <v:rect id="Rectangle 40" o:spid="_x0000_s1063" style="position:absolute;left:857;top:30480;width:11379;height:7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RYsAA&#10;AADbAAAADwAAAGRycy9kb3ducmV2LnhtbERPTYvCMBC9C/6HMII3TRUR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IRYsAAAADbAAAADwAAAAAAAAAAAAAAAACYAgAAZHJzL2Rvd25y&#10;ZXYueG1sUEsFBgAAAAAEAAQA9QAAAIUDAAAAAA==&#10;" fillcolor="white [3201]" strokecolor="black [3200]" strokeweight="2pt">
                    <v:textbox>
                      <w:txbxContent>
                        <w:p w:rsidR="00293A9F" w:rsidRPr="00293A9F" w:rsidRDefault="00293A9F" w:rsidP="00293A9F">
                          <w:pPr>
                            <w:jc w:val="center"/>
                            <w:rPr>
                              <w:rFonts w:ascii="Times New Roman" w:hAnsi="Times New Roman" w:cs="Times New Roman"/>
                              <w:sz w:val="22"/>
                              <w:szCs w:val="22"/>
                            </w:rPr>
                          </w:pPr>
                          <w:r w:rsidRPr="00293A9F">
                            <w:rPr>
                              <w:rFonts w:ascii="Times New Roman" w:hAnsi="Times New Roman" w:cs="Times New Roman"/>
                              <w:sz w:val="22"/>
                              <w:szCs w:val="22"/>
                            </w:rPr>
                            <w:t>Chỉnh sửa hồ sơ HS (xóa, sửa)</w:t>
                          </w:r>
                        </w:p>
                      </w:txbxContent>
                    </v:textbox>
                  </v:rect>
                  <v:line id="Straight Connector 41" o:spid="_x0000_s1064" style="position:absolute;visibility:visible;mso-wrap-style:square" from="95,19050" to="133,34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CmsUAAADbAAAADwAAAGRycy9kb3ducmV2LnhtbESPUWvCMBSF3wf7D+EOfNO0ZRuuGmUI&#10;G24MnNUfcG2ubbC5KUnU7t8vA2GPh3POdzjz5WA7cSEfjGMF+SQDQVw7bbhRsN+9jacgQkTW2Dkm&#10;BT8UYLm4v5tjqd2Vt3SpYiMShEOJCtoY+1LKULdkMUxcT5y8o/MWY5K+kdrjNcFtJ4sse5YWDaeF&#10;FntatVSfqrNVYA7b7rNYf2y8qV7yaXx6/1p9F0qNHobXGYhIQ/wP39prreAxh78v6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eCmsUAAADbAAAADwAAAAAAAAAA&#10;AAAAAAChAgAAZHJzL2Rvd25yZXYueG1sUEsFBgAAAAAEAAQA+QAAAJMDAAAAAA==&#10;" strokecolor="black [3200]" strokeweight="2pt">
                    <v:shadow on="t" color="black" opacity="24903f" origin=",.5" offset="0,.55556mm"/>
                  </v:line>
                  <v:line id="Straight Connector 42" o:spid="_x0000_s1065" style="position:absolute;visibility:visible;mso-wrap-style:square" from="285,24669" to="801,2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Uc7cQAAADbAAAADwAAAGRycy9kb3ducmV2LnhtbESP0WoCMRRE3wv+Q7iCb5p1qcVujSKC&#10;RUvBuu0H3G5ud0M3N0sSdf17UxD6OMzMGWax6m0rzuSDcaxgOslAEFdOG64VfH1ux3MQISJrbB2T&#10;gisFWC0HDwsstLvwkc5lrEWCcChQQRNjV0gZqoYshonriJP347zFmKSvpfZ4SXDbyjzLnqRFw2mh&#10;wY42DVW/5ckqMN/H9i3f7Q/elM/TeZy9vm8+cqVGw379AiJSH//D9/ZOK3jM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VRztxAAAANsAAAAPAAAAAAAAAAAA&#10;AAAAAKECAABkcnMvZG93bnJldi54bWxQSwUGAAAAAAQABAD5AAAAkgMAAAAA&#10;" strokecolor="black [3200]" strokeweight="2pt">
                    <v:shadow on="t" color="black" opacity="24903f" origin=",.5" offset="0,.55556mm"/>
                  </v:line>
                  <v:line id="Straight Connector 63" o:spid="_x0000_s1066" style="position:absolute;visibility:visible;mso-wrap-style:square" from="95,33909" to="984,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5dsUAAADbAAAADwAAAGRycy9kb3ducmV2LnhtbESP0WoCMRRE3wv+Q7hC3zTraovdGkUE&#10;xUqhddsPuN3c7gY3N0uS6vbvTUHo4zAzZ5jFqretOJMPxrGCyTgDQVw5bbhW8PmxHc1BhIissXVM&#10;Cn4pwGo5uFtgod2Fj3QuYy0ShEOBCpoYu0LKUDVkMYxdR5y8b+ctxiR9LbXHS4LbVuZZ9igtGk4L&#10;DXa0aag6lT9Wgfk6tod8//LmTfk0mceH3evmPVfqftivn0FE6uN/+NbeawWzK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5dsUAAADbAAAADwAAAAAAAAAA&#10;AAAAAAChAgAAZHJzL2Rvd25yZXYueG1sUEsFBgAAAAAEAAQA+QAAAJMDAAAAAA==&#10;" strokecolor="black [3200]" strokeweight="2pt">
                    <v:shadow on="t" color="black" opacity="24903f" origin=",.5" offset="0,.55556mm"/>
                  </v:line>
                </v:group>
                <w10:wrap type="square"/>
              </v:group>
            </w:pict>
          </mc:Fallback>
        </mc:AlternateContent>
      </w:r>
      <w:r w:rsidR="00DD74A4" w:rsidRPr="00F308A4">
        <w:rPr>
          <w:rFonts w:cstheme="minorHAnsi"/>
          <w:sz w:val="22"/>
          <w:szCs w:val="22"/>
          <w:lang w:eastAsia="vi-VN"/>
        </w:rPr>
        <w:t>Lược đồ FDD</w:t>
      </w:r>
    </w:p>
    <w:p w:rsidR="00293A9F" w:rsidRPr="00F308A4" w:rsidRDefault="00293A9F" w:rsidP="00293A9F">
      <w:pPr>
        <w:pStyle w:val="ListParagraph"/>
        <w:spacing w:before="160"/>
        <w:ind w:left="1443"/>
        <w:rPr>
          <w:rFonts w:cstheme="minorHAnsi"/>
          <w:sz w:val="22"/>
          <w:szCs w:val="22"/>
          <w:lang w:eastAsia="vi-VN"/>
        </w:rPr>
      </w:pPr>
    </w:p>
    <w:p w:rsidR="00DD74A4" w:rsidRPr="00F308A4" w:rsidRDefault="00DD74A4" w:rsidP="00F42AA5">
      <w:pPr>
        <w:pStyle w:val="ListParagraph"/>
        <w:numPr>
          <w:ilvl w:val="0"/>
          <w:numId w:val="44"/>
        </w:numPr>
        <w:spacing w:before="160"/>
        <w:ind w:left="1443"/>
        <w:rPr>
          <w:rFonts w:cstheme="minorHAnsi"/>
          <w:sz w:val="22"/>
          <w:szCs w:val="22"/>
          <w:lang w:eastAsia="vi-VN"/>
        </w:rPr>
      </w:pPr>
      <w:r w:rsidRPr="00F308A4">
        <w:rPr>
          <w:rFonts w:cstheme="minorHAnsi"/>
          <w:sz w:val="22"/>
          <w:szCs w:val="22"/>
          <w:lang w:eastAsia="vi-VN"/>
        </w:rPr>
        <w:t>Bảng giải thích/ mô tả các chức năng</w:t>
      </w:r>
    </w:p>
    <w:p w:rsidR="00DD74A4" w:rsidRPr="00F308A4" w:rsidRDefault="00DD74A4" w:rsidP="00D201E7">
      <w:pPr>
        <w:pStyle w:val="ListParagraph"/>
        <w:numPr>
          <w:ilvl w:val="0"/>
          <w:numId w:val="43"/>
        </w:numPr>
        <w:spacing w:before="160"/>
        <w:outlineLvl w:val="0"/>
        <w:rPr>
          <w:rFonts w:cstheme="minorHAnsi"/>
          <w:sz w:val="22"/>
          <w:szCs w:val="22"/>
          <w:lang w:eastAsia="vi-VN"/>
        </w:rPr>
      </w:pPr>
      <w:r w:rsidRPr="00F308A4">
        <w:rPr>
          <w:rFonts w:cstheme="minorHAnsi"/>
          <w:sz w:val="22"/>
          <w:szCs w:val="22"/>
          <w:lang w:eastAsia="vi-VN"/>
        </w:rPr>
        <w:t>Đặc tả và Mô hình hóa nghiệp vụ (DFD Model)</w:t>
      </w:r>
    </w:p>
    <w:p w:rsidR="006B2DBC" w:rsidRPr="00F308A4" w:rsidRDefault="006B2DBC" w:rsidP="00E53BF6">
      <w:pPr>
        <w:pStyle w:val="ListParagraph"/>
        <w:numPr>
          <w:ilvl w:val="1"/>
          <w:numId w:val="43"/>
        </w:numPr>
        <w:spacing w:after="160" w:line="259" w:lineRule="auto"/>
        <w:ind w:left="1443"/>
        <w:jc w:val="left"/>
        <w:rPr>
          <w:rFonts w:cstheme="minorHAnsi"/>
          <w:b/>
          <w:sz w:val="22"/>
          <w:szCs w:val="22"/>
        </w:rPr>
      </w:pPr>
      <w:r w:rsidRPr="00F308A4">
        <w:rPr>
          <w:rFonts w:cstheme="minorHAnsi"/>
          <w:noProof/>
          <w:sz w:val="22"/>
          <w:szCs w:val="22"/>
        </w:rPr>
        <mc:AlternateContent>
          <mc:Choice Requires="wpg">
            <w:drawing>
              <wp:anchor distT="0" distB="0" distL="114300" distR="114300" simplePos="0" relativeHeight="251662336" behindDoc="0" locked="0" layoutInCell="1" allowOverlap="1" wp14:anchorId="752ABBBD" wp14:editId="03713833">
                <wp:simplePos x="0" y="0"/>
                <wp:positionH relativeFrom="column">
                  <wp:posOffset>601980</wp:posOffset>
                </wp:positionH>
                <wp:positionV relativeFrom="paragraph">
                  <wp:posOffset>558165</wp:posOffset>
                </wp:positionV>
                <wp:extent cx="3585845" cy="2802255"/>
                <wp:effectExtent l="38100" t="57150" r="52705" b="93345"/>
                <wp:wrapTopAndBottom/>
                <wp:docPr id="125" name="Nhóm 125"/>
                <wp:cNvGraphicFramePr/>
                <a:graphic xmlns:a="http://schemas.openxmlformats.org/drawingml/2006/main">
                  <a:graphicData uri="http://schemas.microsoft.com/office/word/2010/wordprocessingGroup">
                    <wpg:wgp>
                      <wpg:cNvGrpSpPr/>
                      <wpg:grpSpPr>
                        <a:xfrm>
                          <a:off x="0" y="0"/>
                          <a:ext cx="3585845" cy="2802255"/>
                          <a:chOff x="0" y="0"/>
                          <a:chExt cx="4425950" cy="3200400"/>
                        </a:xfrm>
                      </wpg:grpSpPr>
                      <wps:wsp>
                        <wps:cNvPr id="126" name="Hình Bầu dục 126"/>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6B2DBC" w:rsidRDefault="0032542D"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Nhận và lưu trữ hồ sơ học sinh</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 name="Nhóm 127"/>
                        <wpg:cNvGrpSpPr/>
                        <wpg:grpSpPr>
                          <a:xfrm>
                            <a:off x="0" y="0"/>
                            <a:ext cx="4425950" cy="3200400"/>
                            <a:chOff x="0" y="0"/>
                            <a:chExt cx="4425950" cy="3200400"/>
                          </a:xfrm>
                        </wpg:grpSpPr>
                        <wps:wsp>
                          <wps:cNvPr id="128" name="Đường nối Thẳng 128"/>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29" name="Đường nối Thẳng 129"/>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30" name="Hình chữ nhật: Góc Tròn 130"/>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6B2DBC" w:rsidRDefault="0032542D"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Hình chữ nhật: Góc Tròn 131"/>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6B2DBC" w:rsidRDefault="0032542D"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3" name="Nhóm 133"/>
                        <wpg:cNvGrpSpPr/>
                        <wpg:grpSpPr>
                          <a:xfrm>
                            <a:off x="1587500" y="762000"/>
                            <a:ext cx="2527300" cy="2038350"/>
                            <a:chOff x="0" y="0"/>
                            <a:chExt cx="2527300" cy="2038350"/>
                          </a:xfrm>
                        </wpg:grpSpPr>
                        <wps:wsp>
                          <wps:cNvPr id="134" name="Mũi tên: Xuống 134"/>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Mũi tên: Xuống 135"/>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Mũi tên: Xuống 136"/>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Mũi tên: Xuống 138"/>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Mũi tên: Xuống 139"/>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 name="Nhóm 140"/>
                          <wpg:cNvGrpSpPr/>
                          <wpg:grpSpPr>
                            <a:xfrm>
                              <a:off x="0" y="50800"/>
                              <a:ext cx="2527300" cy="1898650"/>
                              <a:chOff x="0" y="0"/>
                              <a:chExt cx="2527300" cy="1898650"/>
                            </a:xfrm>
                          </wpg:grpSpPr>
                          <wpg:grpSp>
                            <wpg:cNvPr id="141" name="Nhóm 141"/>
                            <wpg:cNvGrpSpPr/>
                            <wpg:grpSpPr>
                              <a:xfrm>
                                <a:off x="0" y="0"/>
                                <a:ext cx="2527300" cy="939800"/>
                                <a:chOff x="0" y="0"/>
                                <a:chExt cx="2527300" cy="939800"/>
                              </a:xfrm>
                            </wpg:grpSpPr>
                            <wps:wsp>
                              <wps:cNvPr id="142" name="Hộp Văn bản 142"/>
                              <wps:cNvSpPr txBox="1"/>
                              <wps:spPr>
                                <a:xfrm>
                                  <a:off x="641350" y="0"/>
                                  <a:ext cx="425450" cy="330200"/>
                                </a:xfrm>
                                <a:prstGeom prst="rect">
                                  <a:avLst/>
                                </a:prstGeom>
                                <a:noFill/>
                                <a:ln>
                                  <a:noFill/>
                                </a:ln>
                              </wps:spPr>
                              <wps:txbx>
                                <w:txbxContent>
                                  <w:p w:rsidR="0032542D" w:rsidRPr="006B2DBC"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Hộp Văn bản 143"/>
                              <wps:cNvSpPr txBox="1"/>
                              <wps:spPr>
                                <a:xfrm>
                                  <a:off x="0" y="609600"/>
                                  <a:ext cx="425450" cy="330200"/>
                                </a:xfrm>
                                <a:prstGeom prst="rect">
                                  <a:avLst/>
                                </a:prstGeom>
                                <a:noFill/>
                                <a:ln>
                                  <a:noFill/>
                                </a:ln>
                              </wps:spPr>
                              <wps:txbx>
                                <w:txbxContent>
                                  <w:p w:rsidR="0032542D" w:rsidRPr="006B2DBC"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Hộp Văn bản 144"/>
                              <wps:cNvSpPr txBox="1"/>
                              <wps:spPr>
                                <a:xfrm>
                                  <a:off x="2101850" y="0"/>
                                  <a:ext cx="425450" cy="330200"/>
                                </a:xfrm>
                                <a:prstGeom prst="rect">
                                  <a:avLst/>
                                </a:prstGeom>
                                <a:noFill/>
                                <a:ln>
                                  <a:noFill/>
                                </a:ln>
                              </wps:spPr>
                              <wps:txbx>
                                <w:txbxContent>
                                  <w:p w:rsidR="0032542D" w:rsidRPr="006B2DBC"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5" name="Nhóm 145"/>
                            <wpg:cNvGrpSpPr/>
                            <wpg:grpSpPr>
                              <a:xfrm>
                                <a:off x="641350" y="1568450"/>
                                <a:ext cx="1854200" cy="330200"/>
                                <a:chOff x="0" y="946150"/>
                                <a:chExt cx="1854200" cy="330200"/>
                              </a:xfrm>
                            </wpg:grpSpPr>
                            <wps:wsp>
                              <wps:cNvPr id="146" name="Hộp Văn bản 146"/>
                              <wps:cNvSpPr txBox="1"/>
                              <wps:spPr>
                                <a:xfrm>
                                  <a:off x="1428750" y="946150"/>
                                  <a:ext cx="425450" cy="330200"/>
                                </a:xfrm>
                                <a:prstGeom prst="rect">
                                  <a:avLst/>
                                </a:prstGeom>
                                <a:noFill/>
                                <a:ln>
                                  <a:noFill/>
                                </a:ln>
                              </wps:spPr>
                              <wps:txbx>
                                <w:txbxContent>
                                  <w:p w:rsidR="0032542D" w:rsidRPr="006B2DBC"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Hộp Văn bản 147"/>
                              <wps:cNvSpPr txBox="1"/>
                              <wps:spPr>
                                <a:xfrm>
                                  <a:off x="0" y="946150"/>
                                  <a:ext cx="425450" cy="330200"/>
                                </a:xfrm>
                                <a:prstGeom prst="rect">
                                  <a:avLst/>
                                </a:prstGeom>
                                <a:noFill/>
                                <a:ln>
                                  <a:noFill/>
                                </a:ln>
                              </wps:spPr>
                              <wps:txbx>
                                <w:txbxContent>
                                  <w:p w:rsidR="0032542D" w:rsidRPr="006B2DBC"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25" o:spid="_x0000_s1067" style="position:absolute;left:0;text-align:left;margin-left:47.4pt;margin-top:43.95pt;width:282.35pt;height:220.65pt;z-index:251662336;mso-width-relative:margin;mso-height-relative:margin" coordsize="4425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">
                <v:oval id="Hình Bầu dục 126" o:spid="_x0000_s1068"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EIMIA&#10;AADcAAAADwAAAGRycy9kb3ducmV2LnhtbERPS4vCMBC+C/sfwix4kTX1gSxdoywFRRCFVg97HJqx&#10;LdtMSpNq/fdGELzNx/ec5bo3tbhS6yrLCibjCARxbnXFhYLzafP1DcJ5ZI21ZVJwJwfr1cdgibG2&#10;N07pmvlChBB2MSoovW9iKV1ekkE3tg1x4C62NegDbAupW7yFcFPLaRQtpMGKQ0OJDSUl5f9ZZxR0&#10;F3M8jDr622+SDKt5MqN0y0oNP/vfHxCeev8Wv9w7HeZPF/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QgwgAAANwAAAAPAAAAAAAAAAAAAAAAAJgCAABkcnMvZG93&#10;bnJldi54bWxQSwUGAAAAAAQABAD1AAAAhwMAAAAA&#10;" fillcolor="#4f81bd [3204]" stroked="f" strokeweight="2pt">
                  <v:textbo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Nhận và lưu trữ hồ sơ học sinh</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127" o:spid="_x0000_s1069" style="position:absolute;width:44259;height:32004" coordsize="4425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line id="Đường nối Thẳng 128" o:spid="_x0000_s1070"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GcyscAAADcAAAADwAAAGRycy9kb3ducmV2LnhtbESPQUsDMRCF70L/Q5iCl2KzFpGyNi2l&#10;UFAQ0baIx2Ez3SzdTJZNuhv99c5B8DbDe/PeN6tN9q0aqI9NYAP38wIUcRVsw7WB03F/twQVE7LF&#10;NjAZ+KYIm/XkZoWlDSN/0HBItZIQjiUacCl1pdaxcuQxzkNHLNo59B6TrH2tbY+jhPtWL4riUXts&#10;WBocdrRzVF0OV2/g682dZtf8834ZPvPsYXxZ5nx8NeZ2mrdPoBLl9G/+u362gr8QWnlGJt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oZzKxwAAANwAAAAPAAAAAAAA&#10;AAAAAAAAAKECAABkcnMvZG93bnJldi54bWxQSwUGAAAAAAQABAD5AAAAlQMAAAAA&#10;" strokecolor="black [3200]" strokeweight="3pt">
                    <v:shadow on="t" color="black" opacity="22937f" origin=",.5" offset="0,.63889mm"/>
                  </v:line>
                  <v:line id="Đường nối Thẳng 129" o:spid="_x0000_s1071"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05UcQAAADcAAAADwAAAGRycy9kb3ducmV2LnhtbERP32vCMBB+F/wfwgm+yEyVIa4zyhgI&#10;CmNsKmOPR3Nris2lNLGN/vVmMNjbfXw/b7WJthYdtb5yrGA2zUAQF05XXCo4HbcPSxA+IGusHZOC&#10;K3nYrIeDFeba9fxJ3SGUIoWwz1GBCaHJpfSFIYt+6hrixP241mJIsC2lbrFP4baW8yxbSIsVpwaD&#10;Db0aKs6Hi1Xw/W5Ok0u8fZy7rzh57PfLGI9vSo1H8eUZRKAY/sV/7p1O8+dP8PtMuk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7TlRxAAAANwAAAAPAAAAAAAAAAAA&#10;AAAAAKECAABkcnMvZG93bnJldi54bWxQSwUGAAAAAAQABAD5AAAAkgMAAAAA&#10;" strokecolor="black [3200]" strokeweight="3pt">
                    <v:shadow on="t" color="black" opacity="22937f" origin=",.5" offset="0,.63889mm"/>
                  </v:line>
                  <v:roundrect id="Hình chữ nhật: Góc Tròn 130" o:spid="_x0000_s1072"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Aw8UA&#10;AADcAAAADwAAAGRycy9kb3ducmV2LnhtbESP0WrCQBBF3wv+wzKCb3WjQimpq4hatCAU037ANDvN&#10;pmZnQ3aryd87D4W+zXDv3Htmue59o67UxTqwgdk0A0VcBltzZeDz4/XxGVRMyBabwGRgoAjr1ehh&#10;ibkNNz7TtUiVkhCOORpwKbW51rF05DFOQ0ss2nfoPCZZu0rbDm8S7hs9z7In7bFmaXDY0tZReSl+&#10;vQH6eit2x/7A+1PxfnY/w7bkxWDMZNxvXkAl6tO/+e/6aAV/IfjyjE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ADDxQAAANwAAAAPAAAAAAAAAAAAAAAAAJgCAABkcnMv&#10;ZG93bnJldi54bWxQSwUGAAAAAAQABAD1AAAAigMAAAAA&#10;" fillcolor="#4f81bd [3204]" stroked="f" strokeweight="2pt">
                    <v:textbo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Nhân viên Giáo vụ</w:t>
                          </w:r>
                        </w:p>
                      </w:txbxContent>
                    </v:textbox>
                  </v:roundrect>
                  <v:roundrect id="Hình chữ nhật: Góc Tròn 131" o:spid="_x0000_s1073"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SlWMIA&#10;AADcAAAADwAAAGRycy9kb3ducmV2LnhtbERP3WrCMBS+H/gO4QjezdQJQzrTMnRDB4JY9wDH5th0&#10;NielybR9ezMYeHc+vt+zzHvbiCt1vnasYDZNQBCXTtdcKfg+fj4vQPiArLFxTAoG8pBno6clptrd&#10;+EDXIlQihrBPUYEJoU2l9KUhi37qWuLInV1nMUTYVVJ3eIvhtpEvSfIqLdYcGwy2tDJUXopfq4BO&#10;X8V622/4Y1fsD+ZnWJU8H5SajPv3NxCB+vAQ/7u3Os6fz+DvmXiB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KVYwgAAANwAAAAPAAAAAAAAAAAAAAAAAJgCAABkcnMvZG93&#10;bnJldi54bWxQSwUGAAAAAAQABAD1AAAAhwMAAAAA&#10;" fillcolor="#4f81bd [3204]" stroked="f" strokeweight="2pt">
                    <v:textbox>
                      <w:txbxContent>
                        <w:p w:rsidR="006B2DBC" w:rsidRPr="006B2DBC" w:rsidRDefault="006B2DBC" w:rsidP="006B2DBC">
                          <w:pPr>
                            <w:jc w:val="center"/>
                            <w:rPr>
                              <w:rFonts w:asciiTheme="minorHAnsi" w:hAnsiTheme="minorHAnsi" w:cstheme="minorHAnsi"/>
                              <w:color w:val="000000" w:themeColor="text1"/>
                              <w:sz w:val="22"/>
                              <w:szCs w:val="22"/>
                            </w:rPr>
                          </w:pPr>
                          <w:r w:rsidRPr="006B2DBC">
                            <w:rPr>
                              <w:rFonts w:asciiTheme="minorHAnsi" w:hAnsiTheme="minorHAnsi" w:cstheme="minorHAnsi"/>
                              <w:color w:val="000000" w:themeColor="text1"/>
                              <w:sz w:val="22"/>
                              <w:szCs w:val="22"/>
                            </w:rPr>
                            <w:t>Hồ sơ</w:t>
                          </w:r>
                        </w:p>
                      </w:txbxContent>
                    </v:textbox>
                  </v:roundrect>
                </v:group>
                <v:group id="Nhóm 133" o:spid="_x0000_s1074" style="position:absolute;left:15875;top:7620;width:25273;height:20383" coordsize="25273,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134" o:spid="_x0000_s107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T28IA&#10;AADcAAAADwAAAGRycy9kb3ducmV2LnhtbERPTWsCMRC9C/0PYQq9SM1qRcrWKFUQelKrHnqcbsbN&#10;spvJkkSN/74pFHqbx/uc+TLZTlzJh8axgvGoAEFcOd1wreB03Dy/gggRWWPnmBTcKcBy8TCYY6nd&#10;jT/peoi1yCEcSlRgYuxLKUNlyGIYuZ44c2fnLcYMfS21x1sOt52cFMVMWmw4NxjsaW2oag8Xq8Bv&#10;Vrv6a/dtUpptuT3vW7ceFko9Pab3NxCRUvwX/7k/dJ7/MoXfZ/IF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YRPbwgAAANwAAAAPAAAAAAAAAAAAAAAAAJgCAABkcnMvZG93&#10;bnJldi54bWxQSwUGAAAAAAQABAD1AAAAhwMAAAAA&#10;" adj="17876" fillcolor="#4f81bd [3204]" strokecolor="#243f60 [1604]" strokeweight="2pt"/>
                  <v:shape id="Mũi tên: Xuống 135" o:spid="_x0000_s107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OkcQA&#10;AADcAAAADwAAAGRycy9kb3ducmV2LnhtbERP22rCQBB9L/Qflin4VjdVFImuoiWlShHqhT5Ps2OS&#10;bnY2ZLca/94tCH2bw7nObNHZWpyp9ZVjBS/9BARx7nTFhYLj4e15AsIHZI21Y1JwJQ+L+ePDDFPt&#10;Lryj8z4UIoawT1FBGUKTSunzkiz6vmuII3dyrcUQYVtI3eIlhttaDpJkLC1WHBtKbOi1pNzsf62C&#10;YmM+vlefJptkP8YMRl+r923WKdV76pZTEIG68C++u9c6zh+O4O+ZeIG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ozpHEAAAA3AAAAA8AAAAAAAAAAAAAAAAAmAIAAGRycy9k&#10;b3ducmV2LnhtbFBLBQYAAAAABAAEAPUAAACJAwAAAAA=&#10;" adj="17876" fillcolor="#4f81bd [3204]" strokecolor="#243f60 [1604]" strokeweight="2pt"/>
                  <v:shape id="Mũi tên: Xuống 136" o:spid="_x0000_s107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pQ5sQA&#10;AADcAAAADwAAAGRycy9kb3ducmV2LnhtbERP22rCQBB9F/oPyxT6pptaKhJdRUtKKyLUC32eZsck&#10;3exsyG41/r0rCH2bw7nOdN7ZWpyo9ZVjBc+DBARx7nTFhYLD/r0/BuEDssbaMSm4kIf57KE3xVS7&#10;M2/ptAuFiCHsU1RQhtCkUvq8JIt+4BriyB1dazFE2BZSt3iO4baWwyQZSYsVx4YSG3orKTe7P6ug&#10;WJn1z/LLZOPs15jh6/fyY5N1Sj09dosJiEBd+Bff3Z86zn8Zwe2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6UObEAAAA3AAAAA8AAAAAAAAAAAAAAAAAmAIAAGRycy9k&#10;b3ducmV2LnhtbFBLBQYAAAAABAAEAPUAAACJAwAAAAA=&#10;" adj="17876" fillcolor="#4f81bd [3204]" strokecolor="#243f60 [1604]" strokeweight="2pt"/>
                  <v:shape id="Mũi tên: Xuống 138" o:spid="_x0000_s1078"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3Y8QA&#10;AADcAAAADwAAAGRycy9kb3ducmV2LnhtbESP0WrCQBBF3wv+wzKCL0U3WmgluooECkWEUusHDNkx&#10;icnOht1V4987D4W+zXDv3HtmvR1cp24UYuPZwHyWgSIuvW24MnD6/ZwuQcWEbLHzTAYeFGG7Gb2s&#10;Mbf+zj90O6ZKSQjHHA3UKfW51rGsyWGc+Z5YtLMPDpOsodI24F3CXacXWfauHTYsDTX2VNRUtser&#10;M6D3i9OlbQ/ZrvhuQ3FpXj/wQMZMxsNuBSrRkP7Nf9dfVvDfhFaekQn0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IN2PEAAAA3AAAAA8AAAAAAAAAAAAAAAAAmAIAAGRycy9k&#10;b3ducmV2LnhtbFBLBQYAAAAABAAEAPUAAACJAwAAAAA=&#10;" adj="16925" fillcolor="#4f81bd [3204]" strokecolor="#243f60 [1604]" strokeweight="2pt"/>
                  <v:shape id="Mũi tên: Xuống 139" o:spid="_x0000_s1079"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C8RcIA&#10;AADcAAAADwAAAGRycy9kb3ducmV2LnhtbERPTWsCMRC9C/0PYYReimZbQepqlFYQeqqteuhxuhk3&#10;y24mS5Jq+u+NIHibx/ucxSrZTpzIh8axgudxAYK4crrhWsFhvxm9gggRWWPnmBT8U4DV8mGwwFK7&#10;M3/TaRdrkUM4lKjAxNiXUobKkMUwdj1x5o7OW4wZ+lpqj+ccbjv5UhRTabHh3GCwp7Whqt39WQV+&#10;876tf7a/JqXpJ7fHr9atnwqlHofpbQ4iUop38c39ofP8yQyuz+QL5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LxFwgAAANwAAAAPAAAAAAAAAAAAAAAAAJgCAABkcnMvZG93&#10;bnJldi54bWxQSwUGAAAAAAQABAD1AAAAhwMAAAAA&#10;" adj="17876" fillcolor="#4f81bd [3204]" strokecolor="#243f60 [1604]" strokeweight="2pt"/>
                  <v:group id="Nhóm 140" o:spid="_x0000_s1080" style="position:absolute;top:508;width:25273;height:18986" coordsize="25273,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Nhóm 141" o:spid="_x0000_s1081"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type id="_x0000_t202" coordsize="21600,21600" o:spt="202" path="m,l,21600r21600,l21600,xe">
                        <v:stroke joinstyle="miter"/>
                        <v:path gradientshapeok="t" o:connecttype="rect"/>
                      </v:shapetype>
                      <v:shape id="Hộp Văn bản 142" o:spid="_x0000_s1082"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143" o:spid="_x0000_s1083"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144" o:spid="_x0000_s1084"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group>
                    <v:group id="Nhóm 145" o:spid="_x0000_s1085" style="position:absolute;left:6413;top:15684;width:18542;height:3302" coordorigin=",9461" coordsize="18542,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Hộp Văn bản 146" o:spid="_x0000_s1086"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shape id="Hộp Văn bản 147" o:spid="_x0000_s1087"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6B2DBC" w:rsidRPr="006B2DBC"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DB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group>
                  </v:group>
                </v:group>
                <w10:wrap type="topAndBottom"/>
              </v:group>
            </w:pict>
          </mc:Fallback>
        </mc:AlternateContent>
      </w:r>
      <w:r w:rsidRPr="00F308A4">
        <w:rPr>
          <w:rFonts w:cstheme="minorHAnsi"/>
          <w:b/>
          <w:sz w:val="22"/>
          <w:szCs w:val="22"/>
        </w:rPr>
        <w:t>Sơ đồ DFD về công việc nhận và lưu trữ Hồ sơ học sinh</w:t>
      </w:r>
    </w:p>
    <w:p w:rsidR="006B2DBC" w:rsidRPr="00F308A4" w:rsidRDefault="006B2DBC" w:rsidP="006B2DBC">
      <w:pPr>
        <w:rPr>
          <w:rFonts w:cstheme="majorHAnsi"/>
          <w:b/>
          <w:sz w:val="22"/>
          <w:szCs w:val="22"/>
        </w:rPr>
      </w:pPr>
    </w:p>
    <w:p w:rsidR="006B2DBC" w:rsidRPr="00F308A4" w:rsidRDefault="006B2DBC" w:rsidP="006B2DBC">
      <w:pPr>
        <w:jc w:val="center"/>
        <w:rPr>
          <w:rFonts w:cstheme="majorHAnsi"/>
          <w:sz w:val="22"/>
          <w:szCs w:val="22"/>
        </w:rPr>
      </w:pPr>
      <w:r w:rsidRPr="00F308A4">
        <w:rPr>
          <w:rFonts w:cstheme="majorHAnsi"/>
          <w:sz w:val="22"/>
          <w:szCs w:val="22"/>
        </w:rPr>
        <w:t>Kho dữ liệu hồ sơ</w:t>
      </w:r>
    </w:p>
    <w:p w:rsidR="006B2DBC" w:rsidRPr="00F308A4" w:rsidRDefault="006B2DBC" w:rsidP="006B2DBC">
      <w:pPr>
        <w:rPr>
          <w:rFonts w:cstheme="majorHAnsi"/>
          <w:sz w:val="22"/>
          <w:szCs w:val="22"/>
        </w:rPr>
      </w:pPr>
    </w:p>
    <w:p w:rsidR="006B2DBC" w:rsidRPr="00F308A4" w:rsidRDefault="006B2DBC" w:rsidP="006B2DBC">
      <w:pPr>
        <w:rPr>
          <w:rFonts w:cstheme="minorHAnsi"/>
          <w:b/>
          <w:sz w:val="22"/>
          <w:szCs w:val="22"/>
        </w:rPr>
      </w:pPr>
      <w:r w:rsidRPr="00F308A4">
        <w:rPr>
          <w:rFonts w:cstheme="minorHAnsi"/>
          <w:b/>
          <w:sz w:val="22"/>
          <w:szCs w:val="22"/>
        </w:rPr>
        <w:t>Giải thích:</w:t>
      </w:r>
    </w:p>
    <w:p w:rsidR="006B2DBC" w:rsidRPr="00F308A4" w:rsidRDefault="006B2DBC" w:rsidP="00CF365E">
      <w:pPr>
        <w:ind w:left="720"/>
        <w:jc w:val="left"/>
        <w:rPr>
          <w:rFonts w:cstheme="minorHAnsi"/>
          <w:sz w:val="22"/>
          <w:szCs w:val="22"/>
        </w:rPr>
      </w:pPr>
      <w:r w:rsidRPr="00F308A4">
        <w:rPr>
          <w:rFonts w:cstheme="minorHAnsi"/>
          <w:sz w:val="22"/>
          <w:szCs w:val="22"/>
        </w:rPr>
        <w:t>D1: Thông tin hồ sơ học sinh</w:t>
      </w:r>
    </w:p>
    <w:p w:rsidR="006B2DBC" w:rsidRPr="00F308A4" w:rsidRDefault="006B2DBC" w:rsidP="00CF365E">
      <w:pPr>
        <w:ind w:left="720"/>
        <w:jc w:val="left"/>
        <w:rPr>
          <w:rFonts w:cstheme="minorHAnsi"/>
          <w:sz w:val="22"/>
          <w:szCs w:val="22"/>
        </w:rPr>
      </w:pPr>
      <w:proofErr w:type="gramStart"/>
      <w:r w:rsidRPr="00F308A4">
        <w:rPr>
          <w:rFonts w:cstheme="minorHAnsi"/>
          <w:sz w:val="22"/>
          <w:szCs w:val="22"/>
        </w:rPr>
        <w:t>HOCSINH(</w:t>
      </w:r>
      <w:proofErr w:type="gramEnd"/>
      <w:r w:rsidRPr="00F308A4">
        <w:rPr>
          <w:rFonts w:cstheme="minorHAnsi"/>
          <w:sz w:val="22"/>
          <w:szCs w:val="22"/>
        </w:rPr>
        <w:t>MaHS, HoTen, GioiTinh, NgaySinh, ĐiaChi, TenCha, NgheNghiepCha, TenMe, NgheNghepMe, TonGiao, DanToc…)</w:t>
      </w:r>
    </w:p>
    <w:p w:rsidR="006B2DBC" w:rsidRPr="00F308A4" w:rsidRDefault="006B2DBC" w:rsidP="00CF365E">
      <w:pPr>
        <w:ind w:left="720"/>
        <w:jc w:val="left"/>
        <w:rPr>
          <w:rFonts w:cstheme="minorHAnsi"/>
          <w:sz w:val="22"/>
          <w:szCs w:val="22"/>
        </w:rPr>
      </w:pPr>
      <w:r w:rsidRPr="00F308A4">
        <w:rPr>
          <w:rFonts w:cstheme="minorHAnsi"/>
          <w:sz w:val="22"/>
          <w:szCs w:val="22"/>
        </w:rPr>
        <w:t>D3: Hồ sơ nhập học (đơn xin nhập học, thông tin học bạ cấp 2…)</w:t>
      </w:r>
    </w:p>
    <w:p w:rsidR="006B2DBC" w:rsidRPr="00F308A4" w:rsidRDefault="006B2DBC" w:rsidP="00CF365E">
      <w:pPr>
        <w:ind w:left="720"/>
        <w:jc w:val="left"/>
        <w:rPr>
          <w:rFonts w:cstheme="minorHAnsi"/>
          <w:sz w:val="22"/>
          <w:szCs w:val="22"/>
        </w:rPr>
      </w:pPr>
      <w:r w:rsidRPr="00F308A4">
        <w:rPr>
          <w:rFonts w:cstheme="minorHAnsi"/>
          <w:sz w:val="22"/>
          <w:szCs w:val="22"/>
        </w:rPr>
        <w:t>D4: Thông tin độ tuổi (15-20).</w:t>
      </w:r>
    </w:p>
    <w:p w:rsidR="006B2DBC" w:rsidRPr="00F308A4" w:rsidRDefault="006B2DBC" w:rsidP="00CF365E">
      <w:pPr>
        <w:ind w:left="720"/>
        <w:jc w:val="left"/>
        <w:rPr>
          <w:rFonts w:cstheme="minorHAnsi"/>
          <w:sz w:val="22"/>
          <w:szCs w:val="22"/>
        </w:rPr>
      </w:pPr>
      <w:r w:rsidRPr="00F308A4">
        <w:rPr>
          <w:rFonts w:cstheme="minorHAnsi"/>
          <w:sz w:val="22"/>
          <w:szCs w:val="22"/>
        </w:rPr>
        <w:t>D4: Dữ liệu học sinh về thông tin cá nhân, học bạ và điểm đầu vào</w:t>
      </w:r>
    </w:p>
    <w:p w:rsidR="006B2DBC" w:rsidRPr="00F308A4" w:rsidRDefault="006B2DBC" w:rsidP="00CF365E">
      <w:pPr>
        <w:ind w:left="720"/>
        <w:jc w:val="left"/>
        <w:rPr>
          <w:rFonts w:cstheme="minorHAnsi"/>
          <w:sz w:val="22"/>
          <w:szCs w:val="22"/>
        </w:rPr>
      </w:pPr>
      <w:r w:rsidRPr="00F308A4">
        <w:rPr>
          <w:rFonts w:cstheme="minorHAnsi"/>
          <w:sz w:val="22"/>
          <w:szCs w:val="22"/>
        </w:rPr>
        <w:t>D5: D1</w:t>
      </w:r>
    </w:p>
    <w:p w:rsidR="006B2DBC" w:rsidRPr="00F308A4" w:rsidRDefault="006B2DBC" w:rsidP="00CF365E">
      <w:pPr>
        <w:ind w:left="720"/>
        <w:jc w:val="left"/>
        <w:rPr>
          <w:rFonts w:cstheme="minorHAnsi"/>
          <w:sz w:val="22"/>
          <w:szCs w:val="22"/>
        </w:rPr>
      </w:pPr>
      <w:r w:rsidRPr="00F308A4">
        <w:rPr>
          <w:rFonts w:cstheme="minorHAnsi"/>
          <w:sz w:val="22"/>
          <w:szCs w:val="22"/>
        </w:rPr>
        <w:t>D2: Thông báo kết quả.</w:t>
      </w:r>
    </w:p>
    <w:p w:rsidR="006B2DBC" w:rsidRPr="00F308A4" w:rsidRDefault="006B2DBC" w:rsidP="00CF365E">
      <w:pPr>
        <w:jc w:val="left"/>
        <w:rPr>
          <w:rFonts w:cstheme="minorHAnsi"/>
          <w:b/>
          <w:sz w:val="22"/>
          <w:szCs w:val="22"/>
        </w:rPr>
      </w:pPr>
      <w:r w:rsidRPr="00F308A4">
        <w:rPr>
          <w:rFonts w:cstheme="minorHAnsi"/>
          <w:b/>
          <w:sz w:val="22"/>
          <w:szCs w:val="22"/>
        </w:rPr>
        <w:t>Mô tả các bước xử lí:</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1: Nhập hồ sơ vào hệ thống</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2: Hệ thống kiểm tra xem hồ sơ có đủ điều kiện để được lưu vào hay không (độ tuổi)</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3: Nếu đủ điều kiện thì lưu còn không đủ điều kiện thì không lưu.</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4: Thông báo kết quả.</w:t>
      </w:r>
    </w:p>
    <w:p w:rsidR="006B2DBC" w:rsidRPr="00F308A4" w:rsidRDefault="006B2DBC" w:rsidP="00CF365E">
      <w:pPr>
        <w:pStyle w:val="ListParagraph"/>
        <w:jc w:val="left"/>
        <w:rPr>
          <w:rFonts w:cstheme="minorHAnsi"/>
          <w:sz w:val="22"/>
          <w:szCs w:val="22"/>
        </w:rPr>
      </w:pPr>
      <w:r w:rsidRPr="00F308A4">
        <w:rPr>
          <w:rFonts w:cstheme="minorHAnsi"/>
          <w:sz w:val="22"/>
          <w:szCs w:val="22"/>
        </w:rPr>
        <w:lastRenderedPageBreak/>
        <w:t>Bước 5: Kết thúc</w:t>
      </w:r>
    </w:p>
    <w:p w:rsidR="006B2DBC" w:rsidRPr="00F308A4" w:rsidRDefault="00CF365E" w:rsidP="00E53BF6">
      <w:pPr>
        <w:pStyle w:val="ListParagraph"/>
        <w:numPr>
          <w:ilvl w:val="1"/>
          <w:numId w:val="43"/>
        </w:numPr>
        <w:spacing w:after="160" w:line="259" w:lineRule="auto"/>
        <w:ind w:left="1443"/>
        <w:jc w:val="left"/>
        <w:rPr>
          <w:rFonts w:cstheme="majorHAnsi"/>
          <w:b/>
          <w:sz w:val="22"/>
          <w:szCs w:val="22"/>
        </w:rPr>
      </w:pPr>
      <w:r w:rsidRPr="00F308A4">
        <w:rPr>
          <w:rFonts w:cs="Times New Roman"/>
          <w:noProof/>
          <w:sz w:val="22"/>
          <w:szCs w:val="22"/>
        </w:rPr>
        <mc:AlternateContent>
          <mc:Choice Requires="wpg">
            <w:drawing>
              <wp:anchor distT="0" distB="0" distL="114300" distR="114300" simplePos="0" relativeHeight="251663360" behindDoc="0" locked="0" layoutInCell="1" allowOverlap="1" wp14:anchorId="2985BDCB" wp14:editId="0ACED03E">
                <wp:simplePos x="0" y="0"/>
                <wp:positionH relativeFrom="column">
                  <wp:posOffset>2039620</wp:posOffset>
                </wp:positionH>
                <wp:positionV relativeFrom="paragraph">
                  <wp:posOffset>539750</wp:posOffset>
                </wp:positionV>
                <wp:extent cx="2303780" cy="2985770"/>
                <wp:effectExtent l="57150" t="57150" r="58420" b="81280"/>
                <wp:wrapTopAndBottom/>
                <wp:docPr id="149" name="Nhóm 149"/>
                <wp:cNvGraphicFramePr/>
                <a:graphic xmlns:a="http://schemas.openxmlformats.org/drawingml/2006/main">
                  <a:graphicData uri="http://schemas.microsoft.com/office/word/2010/wordprocessingGroup">
                    <wpg:wgp>
                      <wpg:cNvGrpSpPr/>
                      <wpg:grpSpPr>
                        <a:xfrm>
                          <a:off x="0" y="0"/>
                          <a:ext cx="2303780" cy="2985770"/>
                          <a:chOff x="1879600" y="0"/>
                          <a:chExt cx="2546350" cy="3200400"/>
                        </a:xfrm>
                      </wpg:grpSpPr>
                      <wps:wsp>
                        <wps:cNvPr id="150" name="Hình Bầu dục 150"/>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Chỉnh sửa hồ sơ HS (xóa, sửa)</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1" name="Nhóm 151"/>
                        <wpg:cNvGrpSpPr/>
                        <wpg:grpSpPr>
                          <a:xfrm>
                            <a:off x="1879600" y="0"/>
                            <a:ext cx="2546350" cy="3200400"/>
                            <a:chOff x="1879600" y="0"/>
                            <a:chExt cx="2546350" cy="3200400"/>
                          </a:xfrm>
                        </wpg:grpSpPr>
                        <wps:wsp>
                          <wps:cNvPr id="152" name="Đường nối Thẳng 152"/>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53" name="Đường nối Thẳng 153"/>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154" name="Hình chữ nhật: Góc Tròn 154"/>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7" name="Nhóm 157"/>
                        <wpg:cNvGrpSpPr/>
                        <wpg:grpSpPr>
                          <a:xfrm>
                            <a:off x="2228850" y="762000"/>
                            <a:ext cx="1885950" cy="2038350"/>
                            <a:chOff x="641350" y="0"/>
                            <a:chExt cx="1885950" cy="2038350"/>
                          </a:xfrm>
                        </wpg:grpSpPr>
                        <wps:wsp>
                          <wps:cNvPr id="158" name="Mũi tên: Xuống 158"/>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Mũi tên: Xuống 159"/>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Mũi tên: Xuống 160"/>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Mũi tên: Xuống 163"/>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4" name="Nhóm 164"/>
                          <wpg:cNvGrpSpPr/>
                          <wpg:grpSpPr>
                            <a:xfrm>
                              <a:off x="641350" y="50800"/>
                              <a:ext cx="1885950" cy="1898650"/>
                              <a:chOff x="641350" y="0"/>
                              <a:chExt cx="1885950" cy="1898650"/>
                            </a:xfrm>
                          </wpg:grpSpPr>
                          <wpg:grpSp>
                            <wpg:cNvPr id="165" name="Nhóm 165"/>
                            <wpg:cNvGrpSpPr/>
                            <wpg:grpSpPr>
                              <a:xfrm>
                                <a:off x="641350" y="0"/>
                                <a:ext cx="1885950" cy="330200"/>
                                <a:chOff x="641350" y="0"/>
                                <a:chExt cx="1885950" cy="330200"/>
                              </a:xfrm>
                            </wpg:grpSpPr>
                            <wps:wsp>
                              <wps:cNvPr id="166" name="Hộp Văn bản 166"/>
                              <wps:cNvSpPr txBox="1"/>
                              <wps:spPr>
                                <a:xfrm>
                                  <a:off x="641350" y="0"/>
                                  <a:ext cx="425450" cy="330200"/>
                                </a:xfrm>
                                <a:prstGeom prst="rect">
                                  <a:avLst/>
                                </a:prstGeom>
                                <a:noFill/>
                                <a:ln>
                                  <a:noFill/>
                                </a:ln>
                              </wps:spPr>
                              <wps:txbx>
                                <w:txbxContent>
                                  <w:p w:rsidR="0032542D" w:rsidRPr="00CF365E"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Hộp Văn bản 168"/>
                              <wps:cNvSpPr txBox="1"/>
                              <wps:spPr>
                                <a:xfrm>
                                  <a:off x="2101850" y="0"/>
                                  <a:ext cx="425450" cy="330200"/>
                                </a:xfrm>
                                <a:prstGeom prst="rect">
                                  <a:avLst/>
                                </a:prstGeom>
                                <a:noFill/>
                                <a:ln>
                                  <a:noFill/>
                                </a:ln>
                              </wps:spPr>
                              <wps:txbx>
                                <w:txbxContent>
                                  <w:p w:rsidR="0032542D" w:rsidRPr="00CF365E"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9" name="Nhóm 169"/>
                            <wpg:cNvGrpSpPr/>
                            <wpg:grpSpPr>
                              <a:xfrm>
                                <a:off x="641350" y="1568450"/>
                                <a:ext cx="1854200" cy="330200"/>
                                <a:chOff x="0" y="946150"/>
                                <a:chExt cx="1854200" cy="330200"/>
                              </a:xfrm>
                            </wpg:grpSpPr>
                            <wps:wsp>
                              <wps:cNvPr id="170" name="Hộp Văn bản 170"/>
                              <wps:cNvSpPr txBox="1"/>
                              <wps:spPr>
                                <a:xfrm>
                                  <a:off x="1428750" y="946150"/>
                                  <a:ext cx="425450" cy="330200"/>
                                </a:xfrm>
                                <a:prstGeom prst="rect">
                                  <a:avLst/>
                                </a:prstGeom>
                                <a:noFill/>
                                <a:ln>
                                  <a:noFill/>
                                </a:ln>
                              </wps:spPr>
                              <wps:txbx>
                                <w:txbxContent>
                                  <w:p w:rsidR="0032542D" w:rsidRPr="00CF365E"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Hộp Văn bản 171"/>
                              <wps:cNvSpPr txBox="1"/>
                              <wps:spPr>
                                <a:xfrm>
                                  <a:off x="0" y="946150"/>
                                  <a:ext cx="425450" cy="330200"/>
                                </a:xfrm>
                                <a:prstGeom prst="rect">
                                  <a:avLst/>
                                </a:prstGeom>
                                <a:noFill/>
                                <a:ln>
                                  <a:noFill/>
                                </a:ln>
                              </wps:spPr>
                              <wps:txbx>
                                <w:txbxContent>
                                  <w:p w:rsidR="0032542D" w:rsidRPr="00CF365E"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49" o:spid="_x0000_s1088" style="position:absolute;left:0;text-align:left;margin-left:160.6pt;margin-top:42.5pt;width:181.4pt;height:235.1pt;z-index:251663360;mso-width-relative:margin;mso-height-relative:margin" coordorigin="18796" coordsize="2546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">
                <v:oval id="Hình Bầu dục 150" o:spid="_x0000_s1089"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KssUA&#10;AADcAAAADwAAAGRycy9kb3ducmV2LnhtbESPQWvCQBCF74X+h2UKXopu1FZK6ioSUITSgtFDj0N2&#10;TEKzsyG70fjvOwfB2wzvzXvfLNeDa9SFulB7NjCdJKCIC29rLg2cjtvxB6gQkS02nsnAjQKsV89P&#10;S0ytv/KBLnkslYRwSNFAFWObah2KihyGiW+JRTv7zmGUtSu17fAq4a7RsyRZaIc1S0OFLWUVFX95&#10;7wz0Z/fz/drT79c2y7F+y+Z02LExo5dh8wkq0hAf5vv13gr+u+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6gqyxQAAANwAAAAPAAAAAAAAAAAAAAAAAJgCAABkcnMv&#10;ZG93bnJldi54bWxQSwUGAAAAAAQABAD1AAAAigMAAAAA&#10;" fillcolor="#4f81bd [3204]" stroked="f" strokeweight="2pt">
                  <v:textbox>
                    <w:txbxContent>
                      <w:p w:rsidR="006B2DBC" w:rsidRPr="00CF365E" w:rsidRDefault="006B2DBC"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Chỉnh sửa hồ sơ HS (xóa, sửa)</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151" o:spid="_x0000_s1090" style="position:absolute;left:18796;width:25463;height:32004" coordorigin="18796" coordsize="25463,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line id="Đường nối Thẳng 152" o:spid="_x0000_s1091"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XcQAAADcAAAADwAAAGRycy9kb3ducmV2LnhtbERP22oCMRB9L/gPYYS+iGYrrchqFCkU&#10;WpBSL4iPw2bcLG4myybuxn59Uyj0bQ7nOst1tLXoqPWVYwVPkwwEceF0xaWC4+FtPAfhA7LG2jEp&#10;uJOH9WrwsMRcu5531O1DKVII+xwVmBCaXEpfGLLoJ64hTtzFtRZDgm0pdYt9Cre1nGbZTFqsODUY&#10;bOjVUHHd36yC86c5jm7x++vaneLouf+Yx3jYKvU4jJsFiEAx/Iv/3O86zX+Zwu8z6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T9hdxAAAANwAAAAPAAAAAAAAAAAA&#10;AAAAAKECAABkcnMvZG93bnJldi54bWxQSwUGAAAAAAQABAD5AAAAkgMAAAAA&#10;" strokecolor="black [3200]" strokeweight="3pt">
                    <v:shadow on="t" color="black" opacity="22937f" origin=",.5" offset="0,.63889mm"/>
                  </v:line>
                  <v:line id="Đường nối Thẳng 153" o:spid="_x0000_s1092"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9xsUAAADcAAAADwAAAGRycy9kb3ducmV2LnhtbERPW2vCMBR+F/wP4Qz2IjOduyCdUWQg&#10;bDBEq4w9HpqzpticlCa22X79Igx8Ox/f9SxW0Taip87XjhXcTzMQxKXTNVcKjofN3RyED8gaG8ek&#10;4Ic8rJbj0QJz7QbeU1+ESqQQ9jkqMCG0uZS+NGTRT11LnLhv11kMCXaV1B0OKdw2cpZlz9JizanB&#10;YEuvhspTcbYKvrbmODnH392p/4yTx+F9HuPhQ6nbm7h+AREohqv43/2m0/ynB7g8ky6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N9xsUAAADcAAAADwAAAAAAAAAA&#10;AAAAAAChAgAAZHJzL2Rvd25yZXYueG1sUEsFBgAAAAAEAAQA+QAAAJMDAAAAAA==&#10;" strokecolor="black [3200]" strokeweight="3pt">
                    <v:shadow on="t" color="black" opacity="22937f" origin=",.5" offset="0,.63889mm"/>
                  </v:line>
                  <v:roundrect id="Hình chữ nhật: Góc Tròn 154" o:spid="_x0000_s1093"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jYMIA&#10;AADcAAAADwAAAGRycy9kb3ducmV2LnhtbERP3WrCMBS+F/YO4Qx2p+k2FalGGerQwWC0+gDH5qzp&#10;1pyUJtP27RdB8O58fL9nsepsLc7U+sqxgudRAoK4cLriUsHx8D6cgfABWWPtmBT05GG1fBgsMNXu&#10;whmd81CKGMI+RQUmhCaV0heGLPqRa4gj9+1aiyHCtpS6xUsMt7V8SZKptFhxbDDY0NpQ8Zv/WQV0&#10;+sg3+27H28/8KzM//brg116pp8fubQ4iUBfu4pt7r+P8yRiuz8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ONgwgAAANwAAAAPAAAAAAAAAAAAAAAAAJgCAABkcnMvZG93&#10;bnJldi54bWxQSwUGAAAAAAQABAD1AAAAhwMAAAAA&#10;" fillcolor="#4f81bd [3204]" stroked="f" strokeweight="2pt">
                    <v:textbox>
                      <w:txbxContent>
                        <w:p w:rsidR="006B2DBC" w:rsidRPr="00CF365E" w:rsidRDefault="006B2DBC" w:rsidP="006B2DBC">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v:textbox>
                  </v:roundrect>
                </v:group>
                <v:group id="Nhóm 157" o:spid="_x0000_s1094" style="position:absolute;left:22288;top:7620;width:18860;height:20383" coordorigin="6413" coordsize="18859,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Mũi tên: Xuống 158" o:spid="_x0000_s109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8fsUA&#10;AADcAAAADwAAAGRycy9kb3ducmV2LnhtbESPQUsDMRCF70L/Q5iCF2mzFSyyNi22UPBktXrwON1M&#10;N8tuJksS2/jvnYPgbYb35r1vVpviB3WhmLrABhbzChRxE2zHrYHPj/3sEVTKyBaHwGTghxJs1pOb&#10;FdY2XPmdLsfcKgnhVKMBl/NYa50aRx7TPIzEop1D9Jhlja22Ea8S7gd9X1VL7bFjaXA40s5R0x+/&#10;vYG43x7ar8PJlbJ85f781ofdXWXM7bQ8P4HKVPK/+e/6xQr+g9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x+xQAAANwAAAAPAAAAAAAAAAAAAAAAAJgCAABkcnMv&#10;ZG93bnJldi54bWxQSwUGAAAAAAQABAD1AAAAigMAAAAA&#10;" adj="17876" fillcolor="#4f81bd [3204]" strokecolor="#243f60 [1604]" strokeweight="2pt"/>
                  <v:shape id="Mũi tên: Xuống 159" o:spid="_x0000_s109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hNMQA&#10;AADcAAAADwAAAGRycy9kb3ducmV2LnhtbERP22rCQBB9L/Qflin4ppsKio2uoiXFShHqhT5Ps2OS&#10;bnY2ZLca/94tCH2bw7nObNHZWpyp9ZVjBc+DBARx7nTFhYLj4a0/AeEDssbaMSm4kofF/PFhhql2&#10;F97ReR8KEUPYp6igDKFJpfR5SRb9wDXEkTu51mKIsC2kbvESw20th0kylhYrjg0lNvRaUm72v1ZB&#10;sTEf36tPk02yH2OGo6/Vept1SvWeuuUURKAu/Ivv7ncd549e4O+ZeIG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6ITTEAAAA3AAAAA8AAAAAAAAAAAAAAAAAmAIAAGRycy9k&#10;b3ducmV2LnhtbFBLBQYAAAAABAAEAPUAAACJAwAAAAA=&#10;" adj="17876" fillcolor="#4f81bd [3204]" strokecolor="#243f60 [1604]" strokeweight="2pt"/>
                  <v:shape id="Mũi tên: Xuống 160" o:spid="_x0000_s109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CFMcA&#10;AADcAAAADwAAAGRycy9kb3ducmV2LnhtbESPQWvCQBCF74X+h2UKvdWNQkWiq9SS0hYpWCuex+w0&#10;iZudDdmtxn/fORR6m+G9ee+bxWrwrTpTH5vABsajDBRxGWzDlYH918vDDFRMyBbbwGTgShFWy9ub&#10;BeY2XPiTzrtUKQnhmKOBOqUu1zqWNXmMo9ARi/Ydeo9J1r7StseLhPtWT7Jsqj02LA01dvRcU+l2&#10;P95A9e42x/XWFbPi5Nzk8bB+/SgGY+7vhqc5qERD+jf/Xb9ZwZ8Kvj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sQhTHAAAA3AAAAA8AAAAAAAAAAAAAAAAAmAIAAGRy&#10;cy9kb3ducmV2LnhtbFBLBQYAAAAABAAEAPUAAACMAwAAAAA=&#10;" adj="17876" fillcolor="#4f81bd [3204]" strokecolor="#243f60 [1604]" strokeweight="2pt"/>
                  <v:shape id="Mũi tên: Xuống 163" o:spid="_x0000_s1098"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kssIA&#10;AADcAAAADwAAAGRycy9kb3ducmV2LnhtbERPTWsCMRC9F/ofwgi9FM1aYSmrUawg9FRb7cHjuBk3&#10;y24mSxI1/feNUOhtHu9zFqtke3ElH1rHCqaTAgRx7XTLjYLvw3b8CiJEZI29Y1LwQwFWy8eHBVba&#10;3fiLrvvYiBzCoUIFJsahkjLUhiyGiRuIM3d23mLM0DdSe7zlcNvLl6IopcWWc4PBgTaG6m5/sQr8&#10;9m3XHHcnk1L5wd35s3Ob50Kpp1Faz0FESvFf/Od+13l+OYP7M/kC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6SywgAAANwAAAAPAAAAAAAAAAAAAAAAAJgCAABkcnMvZG93&#10;bnJldi54bWxQSwUGAAAAAAQABAD1AAAAhwMAAAAA&#10;" adj="17876" fillcolor="#4f81bd [3204]" strokecolor="#243f60 [1604]" strokeweight="2pt"/>
                  <v:group id="Nhóm 164" o:spid="_x0000_s1099" style="position:absolute;left:6413;top:508;width:18860;height:18986" coordorigin="6413" coordsize="18859,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group id="Nhóm 165" o:spid="_x0000_s1100" style="position:absolute;left:6413;width:18860;height:3302" coordorigin="6413" coordsize="1885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Hộp Văn bản 166" o:spid="_x0000_s1101"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168" o:spid="_x0000_s1102"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group>
                    <v:group id="Nhóm 169" o:spid="_x0000_s1103" style="position:absolute;left:6413;top:15684;width:18542;height:3302" coordorigin=",9461" coordsize="18542,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Hộp Văn bản 170" o:spid="_x0000_s1104"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171" o:spid="_x0000_s1105"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6B2DBC" w:rsidRPr="00CF365E"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group>
                  </v:group>
                </v:group>
                <w10:wrap type="topAndBottom"/>
              </v:group>
            </w:pict>
          </mc:Fallback>
        </mc:AlternateContent>
      </w:r>
      <w:r w:rsidRPr="00F308A4">
        <w:rPr>
          <w:rFonts w:cstheme="majorHAnsi"/>
          <w:b/>
          <w:sz w:val="22"/>
          <w:szCs w:val="22"/>
        </w:rPr>
        <w:t xml:space="preserve"> </w:t>
      </w:r>
      <w:r w:rsidR="006B2DBC" w:rsidRPr="00F308A4">
        <w:rPr>
          <w:rFonts w:cstheme="majorHAnsi"/>
          <w:b/>
          <w:sz w:val="22"/>
          <w:szCs w:val="22"/>
        </w:rPr>
        <w:t>Sơ đồ DFD về việc chỉnh sửa Hồ sơ học sinh (thêm, xóa, sửa)</w:t>
      </w:r>
    </w:p>
    <w:p w:rsidR="006B2DBC" w:rsidRPr="00F308A4" w:rsidRDefault="006B2DBC" w:rsidP="006B2DBC">
      <w:pPr>
        <w:rPr>
          <w:rFonts w:cstheme="majorHAnsi"/>
          <w:b/>
          <w:sz w:val="22"/>
          <w:szCs w:val="22"/>
        </w:rPr>
      </w:pPr>
    </w:p>
    <w:p w:rsidR="006B2DBC" w:rsidRPr="00F308A4" w:rsidRDefault="006B2DBC" w:rsidP="006B2DBC">
      <w:pPr>
        <w:tabs>
          <w:tab w:val="center" w:pos="4513"/>
        </w:tabs>
        <w:rPr>
          <w:rFonts w:cstheme="majorHAnsi"/>
          <w:sz w:val="22"/>
          <w:szCs w:val="22"/>
        </w:rPr>
      </w:pPr>
      <w:r w:rsidRPr="00F308A4">
        <w:rPr>
          <w:rFonts w:cstheme="majorHAnsi"/>
          <w:sz w:val="22"/>
          <w:szCs w:val="22"/>
        </w:rPr>
        <w:tab/>
        <w:t xml:space="preserve">              Kho dữ liệu hồ sơ học sinh</w:t>
      </w:r>
      <w:r w:rsidRPr="00F308A4">
        <w:rPr>
          <w:rFonts w:cstheme="majorHAnsi"/>
          <w:sz w:val="22"/>
          <w:szCs w:val="22"/>
        </w:rPr>
        <w:tab/>
      </w:r>
    </w:p>
    <w:p w:rsidR="006B2DBC" w:rsidRPr="00F308A4" w:rsidRDefault="006B2DBC" w:rsidP="006B2DBC">
      <w:pPr>
        <w:tabs>
          <w:tab w:val="center" w:pos="4513"/>
        </w:tabs>
        <w:rPr>
          <w:rFonts w:cstheme="majorHAnsi"/>
          <w:sz w:val="22"/>
          <w:szCs w:val="22"/>
        </w:rPr>
      </w:pPr>
    </w:p>
    <w:p w:rsidR="006B2DBC" w:rsidRPr="00F308A4" w:rsidRDefault="006B2DBC" w:rsidP="006B2DBC">
      <w:pPr>
        <w:tabs>
          <w:tab w:val="center" w:pos="4513"/>
        </w:tabs>
        <w:rPr>
          <w:rFonts w:cstheme="majorHAnsi"/>
          <w:sz w:val="22"/>
          <w:szCs w:val="22"/>
        </w:rPr>
      </w:pPr>
      <w:r w:rsidRPr="00F308A4">
        <w:rPr>
          <w:rFonts w:cstheme="majorHAnsi"/>
          <w:sz w:val="22"/>
          <w:szCs w:val="22"/>
        </w:rPr>
        <w:t xml:space="preserve">   </w:t>
      </w:r>
    </w:p>
    <w:p w:rsidR="006B2DBC" w:rsidRPr="00F308A4" w:rsidRDefault="006B2DBC" w:rsidP="00CF365E">
      <w:pPr>
        <w:jc w:val="left"/>
        <w:rPr>
          <w:rFonts w:cstheme="minorHAnsi"/>
          <w:b/>
          <w:sz w:val="22"/>
          <w:szCs w:val="22"/>
        </w:rPr>
      </w:pPr>
      <w:r w:rsidRPr="00F308A4">
        <w:rPr>
          <w:rFonts w:cstheme="minorHAnsi"/>
          <w:b/>
          <w:sz w:val="22"/>
          <w:szCs w:val="22"/>
        </w:rPr>
        <w:t>Giải thích:</w:t>
      </w:r>
    </w:p>
    <w:p w:rsidR="006B2DBC" w:rsidRPr="00F308A4" w:rsidRDefault="006B2DBC" w:rsidP="00CF365E">
      <w:pPr>
        <w:ind w:left="720"/>
        <w:jc w:val="left"/>
        <w:rPr>
          <w:rFonts w:cstheme="minorHAnsi"/>
          <w:sz w:val="22"/>
          <w:szCs w:val="22"/>
        </w:rPr>
      </w:pPr>
      <w:r w:rsidRPr="00F308A4">
        <w:rPr>
          <w:rFonts w:cstheme="minorHAnsi"/>
          <w:sz w:val="22"/>
          <w:szCs w:val="22"/>
        </w:rPr>
        <w:t>D1: Mã HS cần chỉnh sửa</w:t>
      </w:r>
      <w:r w:rsidRPr="00F308A4">
        <w:rPr>
          <w:rFonts w:cstheme="minorHAnsi"/>
          <w:sz w:val="22"/>
          <w:szCs w:val="22"/>
        </w:rPr>
        <w:br/>
        <w:t>D3: Thông tin hồ sơ học sinh (Họ tên, ngày tháng năm sinh, địa chỉ, bố mẹ người thân, địa chỉ, số điện thoại, học bạ, điểm đầu vào lớp 10)</w:t>
      </w:r>
    </w:p>
    <w:p w:rsidR="006B2DBC" w:rsidRPr="00F308A4" w:rsidRDefault="006B2DBC" w:rsidP="00CF365E">
      <w:pPr>
        <w:ind w:left="720"/>
        <w:jc w:val="left"/>
        <w:rPr>
          <w:rFonts w:cstheme="minorHAnsi"/>
          <w:sz w:val="22"/>
          <w:szCs w:val="22"/>
        </w:rPr>
      </w:pPr>
      <w:r w:rsidRPr="00F308A4">
        <w:rPr>
          <w:rFonts w:cstheme="minorHAnsi"/>
          <w:sz w:val="22"/>
          <w:szCs w:val="22"/>
        </w:rPr>
        <w:t>D4: Thông tin hồ sơ học sinh sau khi sửa.</w:t>
      </w:r>
    </w:p>
    <w:p w:rsidR="006B2DBC" w:rsidRPr="00F308A4" w:rsidRDefault="006B2DBC" w:rsidP="00CF365E">
      <w:pPr>
        <w:ind w:left="720"/>
        <w:jc w:val="left"/>
        <w:rPr>
          <w:rFonts w:cstheme="minorHAnsi"/>
          <w:sz w:val="22"/>
          <w:szCs w:val="22"/>
        </w:rPr>
      </w:pPr>
      <w:r w:rsidRPr="00F308A4">
        <w:rPr>
          <w:rFonts w:cstheme="minorHAnsi"/>
          <w:sz w:val="22"/>
          <w:szCs w:val="22"/>
        </w:rPr>
        <w:t>D2: Thông báo kết quả.</w:t>
      </w:r>
    </w:p>
    <w:p w:rsidR="006B2DBC" w:rsidRPr="00F308A4" w:rsidRDefault="006B2DBC" w:rsidP="006B2DBC">
      <w:pPr>
        <w:ind w:left="720"/>
        <w:rPr>
          <w:rFonts w:cstheme="majorHAnsi"/>
          <w:sz w:val="22"/>
          <w:szCs w:val="22"/>
        </w:rPr>
      </w:pPr>
    </w:p>
    <w:p w:rsidR="006B2DBC" w:rsidRPr="00F308A4" w:rsidRDefault="006B2DBC" w:rsidP="00CF365E">
      <w:pPr>
        <w:jc w:val="left"/>
        <w:rPr>
          <w:rFonts w:cstheme="minorHAnsi"/>
          <w:b/>
          <w:sz w:val="22"/>
          <w:szCs w:val="22"/>
        </w:rPr>
      </w:pPr>
      <w:r w:rsidRPr="00F308A4">
        <w:rPr>
          <w:rFonts w:cstheme="minorHAnsi"/>
          <w:b/>
          <w:sz w:val="22"/>
          <w:szCs w:val="22"/>
        </w:rPr>
        <w:t>Miêu tả các bước xử lí:</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1: Nhập mã HS cần chỉnh sửa</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2: Mở hồ sơ học sinh cần chỉnh sửa</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3: Chỉnh sửa hồ sơ học sinh</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4: Hệ thống kiểm tra xem chỉnh sửa có phù hợp điều kiện hay không, nếu không thì thông báo để thay đổi</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5: Lưu</w:t>
      </w:r>
    </w:p>
    <w:p w:rsidR="006B2DBC" w:rsidRPr="00F308A4" w:rsidRDefault="006B2DBC" w:rsidP="00CF365E">
      <w:pPr>
        <w:pStyle w:val="ListParagraph"/>
        <w:jc w:val="left"/>
        <w:rPr>
          <w:rFonts w:cstheme="minorHAnsi"/>
          <w:sz w:val="22"/>
          <w:szCs w:val="22"/>
        </w:rPr>
      </w:pPr>
      <w:r w:rsidRPr="00F308A4">
        <w:rPr>
          <w:rFonts w:cstheme="minorHAnsi"/>
          <w:sz w:val="22"/>
          <w:szCs w:val="22"/>
        </w:rPr>
        <w:t>Bước 6: Thông báo kết quả.</w:t>
      </w:r>
    </w:p>
    <w:p w:rsidR="006B2DBC" w:rsidRPr="00F308A4" w:rsidRDefault="006B2DBC" w:rsidP="00CF365E">
      <w:pPr>
        <w:pStyle w:val="ListParagraph"/>
        <w:jc w:val="left"/>
        <w:rPr>
          <w:rFonts w:cstheme="minorHAnsi"/>
          <w:sz w:val="22"/>
          <w:szCs w:val="22"/>
        </w:rPr>
      </w:pPr>
      <w:r w:rsidRPr="00F308A4">
        <w:rPr>
          <w:rFonts w:cstheme="minorHAnsi"/>
          <w:sz w:val="22"/>
          <w:szCs w:val="22"/>
        </w:rPr>
        <w:lastRenderedPageBreak/>
        <w:t>Bước 7: Kết thúc</w:t>
      </w:r>
    </w:p>
    <w:p w:rsidR="006B2DBC" w:rsidRPr="00F308A4" w:rsidRDefault="006B2DBC" w:rsidP="006B2DBC">
      <w:pPr>
        <w:pStyle w:val="ListParagraph"/>
        <w:rPr>
          <w:rFonts w:cstheme="majorHAnsi"/>
          <w:sz w:val="22"/>
          <w:szCs w:val="22"/>
        </w:rPr>
      </w:pPr>
    </w:p>
    <w:p w:rsidR="006B2DBC" w:rsidRPr="00F308A4" w:rsidRDefault="006B2DBC" w:rsidP="00E53BF6">
      <w:pPr>
        <w:pStyle w:val="ListParagraph"/>
        <w:numPr>
          <w:ilvl w:val="1"/>
          <w:numId w:val="43"/>
        </w:numPr>
        <w:spacing w:after="160" w:line="259" w:lineRule="auto"/>
        <w:ind w:left="1443"/>
        <w:jc w:val="left"/>
        <w:rPr>
          <w:rFonts w:cstheme="minorHAnsi"/>
          <w:sz w:val="22"/>
          <w:szCs w:val="22"/>
        </w:rPr>
      </w:pPr>
      <w:r w:rsidRPr="00F308A4">
        <w:rPr>
          <w:rFonts w:cstheme="minorHAnsi"/>
          <w:b/>
          <w:sz w:val="22"/>
          <w:szCs w:val="22"/>
        </w:rPr>
        <w:t>Sơ đồ DFD về việc Phân chia lớp học, GVCN</w:t>
      </w:r>
    </w:p>
    <w:p w:rsidR="006B2DBC" w:rsidRPr="00F308A4" w:rsidRDefault="006B2DBC" w:rsidP="006B2DBC">
      <w:pPr>
        <w:pStyle w:val="ListParagraph"/>
        <w:rPr>
          <w:rFonts w:cstheme="majorHAnsi"/>
          <w:sz w:val="22"/>
          <w:szCs w:val="22"/>
        </w:rPr>
      </w:pPr>
    </w:p>
    <w:p w:rsidR="006B2DBC" w:rsidRPr="00F308A4" w:rsidRDefault="00CF365E" w:rsidP="00CF365E">
      <w:pPr>
        <w:pStyle w:val="ListParagraph"/>
        <w:rPr>
          <w:rFonts w:cstheme="majorHAnsi"/>
          <w:sz w:val="22"/>
          <w:szCs w:val="22"/>
        </w:rPr>
      </w:pPr>
      <w:r w:rsidRPr="00F308A4">
        <w:rPr>
          <w:noProof/>
        </w:rPr>
        <mc:AlternateContent>
          <mc:Choice Requires="wpg">
            <w:drawing>
              <wp:anchor distT="0" distB="0" distL="114300" distR="114300" simplePos="0" relativeHeight="251673600" behindDoc="0" locked="0" layoutInCell="1" allowOverlap="1" wp14:anchorId="3B17968B" wp14:editId="12F718EF">
                <wp:simplePos x="0" y="0"/>
                <wp:positionH relativeFrom="column">
                  <wp:posOffset>415925</wp:posOffset>
                </wp:positionH>
                <wp:positionV relativeFrom="paragraph">
                  <wp:posOffset>220345</wp:posOffset>
                </wp:positionV>
                <wp:extent cx="5462270" cy="3063240"/>
                <wp:effectExtent l="38100" t="57150" r="43180" b="80010"/>
                <wp:wrapTopAndBottom/>
                <wp:docPr id="197" name="Nhóm 197"/>
                <wp:cNvGraphicFramePr/>
                <a:graphic xmlns:a="http://schemas.openxmlformats.org/drawingml/2006/main">
                  <a:graphicData uri="http://schemas.microsoft.com/office/word/2010/wordprocessingGroup">
                    <wpg:wgp>
                      <wpg:cNvGrpSpPr/>
                      <wpg:grpSpPr>
                        <a:xfrm>
                          <a:off x="0" y="0"/>
                          <a:ext cx="5462270" cy="3063240"/>
                          <a:chOff x="0" y="0"/>
                          <a:chExt cx="6324600" cy="3200400"/>
                        </a:xfrm>
                      </wpg:grpSpPr>
                      <wps:wsp>
                        <wps:cNvPr id="198" name="Hình Bầu dục 198"/>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Phân chia lớp học, GVCN</w:t>
                              </w:r>
                            </w:p>
                            <w:p w:rsidR="0032542D" w:rsidRPr="00CF365E" w:rsidRDefault="0032542D" w:rsidP="00CF365E">
                              <w:pPr>
                                <w:jc w:val="center"/>
                                <w:rPr>
                                  <w:rFonts w:asciiTheme="minorHAnsi" w:hAnsiTheme="minorHAnsi" w:cstheme="minorHAnsi"/>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9" name="Nhóm 199"/>
                        <wpg:cNvGrpSpPr/>
                        <wpg:grpSpPr>
                          <a:xfrm>
                            <a:off x="0" y="0"/>
                            <a:ext cx="6324600" cy="3200400"/>
                            <a:chOff x="0" y="0"/>
                            <a:chExt cx="6324600" cy="3200400"/>
                          </a:xfrm>
                        </wpg:grpSpPr>
                        <wps:wsp>
                          <wps:cNvPr id="200" name="Đường nối Thẳng 200"/>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01" name="Đường nối Thẳng 201"/>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02" name="Hình chữ nhật: Góc Tròn 202"/>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Hình chữ nhật: Góc Tròn 203"/>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Hình chữ nhật: Góc Tròn 204"/>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CF365E" w:rsidRDefault="0032542D"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Nhóm 205"/>
                        <wpg:cNvGrpSpPr/>
                        <wpg:grpSpPr>
                          <a:xfrm>
                            <a:off x="1587500" y="762000"/>
                            <a:ext cx="3092450" cy="2038350"/>
                            <a:chOff x="0" y="0"/>
                            <a:chExt cx="3092450" cy="2038350"/>
                          </a:xfrm>
                        </wpg:grpSpPr>
                        <wps:wsp>
                          <wps:cNvPr id="206" name="Mũi tên: Xuống 206"/>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Mũi tên: Xuống 207"/>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Mũi tên: Xuống 208"/>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Mũi tên: Xuống 209"/>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Mũi tên: Xuống 210"/>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Mũi tên: Xuống 211"/>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2" name="Nhóm 212"/>
                          <wpg:cNvGrpSpPr/>
                          <wpg:grpSpPr>
                            <a:xfrm>
                              <a:off x="0" y="50800"/>
                              <a:ext cx="3022600" cy="1898650"/>
                              <a:chOff x="0" y="0"/>
                              <a:chExt cx="3022600" cy="1898650"/>
                            </a:xfrm>
                          </wpg:grpSpPr>
                          <wpg:grpSp>
                            <wpg:cNvPr id="213" name="Nhóm 213"/>
                            <wpg:cNvGrpSpPr/>
                            <wpg:grpSpPr>
                              <a:xfrm>
                                <a:off x="0" y="0"/>
                                <a:ext cx="2527300" cy="939800"/>
                                <a:chOff x="0" y="0"/>
                                <a:chExt cx="2527300" cy="939800"/>
                              </a:xfrm>
                            </wpg:grpSpPr>
                            <wps:wsp>
                              <wps:cNvPr id="214" name="Hộp Văn bản 214"/>
                              <wps:cNvSpPr txBox="1"/>
                              <wps:spPr>
                                <a:xfrm>
                                  <a:off x="641350" y="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Hộp Văn bản 215"/>
                              <wps:cNvSpPr txBox="1"/>
                              <wps:spPr>
                                <a:xfrm>
                                  <a:off x="0" y="60960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Hộp Văn bản 216"/>
                              <wps:cNvSpPr txBox="1"/>
                              <wps:spPr>
                                <a:xfrm>
                                  <a:off x="2101850" y="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7" name="Nhóm 217"/>
                            <wpg:cNvGrpSpPr/>
                            <wpg:grpSpPr>
                              <a:xfrm>
                                <a:off x="641350" y="622300"/>
                                <a:ext cx="2381250" cy="1276350"/>
                                <a:chOff x="0" y="0"/>
                                <a:chExt cx="2381250" cy="1276350"/>
                              </a:xfrm>
                            </wpg:grpSpPr>
                            <wps:wsp>
                              <wps:cNvPr id="218" name="Hộp Văn bản 218"/>
                              <wps:cNvSpPr txBox="1"/>
                              <wps:spPr>
                                <a:xfrm>
                                  <a:off x="1428750" y="94615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Hộp Văn bản 219"/>
                              <wps:cNvSpPr txBox="1"/>
                              <wps:spPr>
                                <a:xfrm>
                                  <a:off x="0" y="94615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Hộp Văn bản 220"/>
                              <wps:cNvSpPr txBox="1"/>
                              <wps:spPr>
                                <a:xfrm>
                                  <a:off x="1955800" y="0"/>
                                  <a:ext cx="425450" cy="330200"/>
                                </a:xfrm>
                                <a:prstGeom prst="rect">
                                  <a:avLst/>
                                </a:prstGeom>
                                <a:noFill/>
                                <a:ln>
                                  <a:noFill/>
                                </a:ln>
                              </wps:spPr>
                              <wps:txbx>
                                <w:txbxContent>
                                  <w:p w:rsidR="0032542D" w:rsidRPr="00CF365E" w:rsidRDefault="0032542D"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97" o:spid="_x0000_s1106" style="position:absolute;left:0;text-align:left;margin-left:32.75pt;margin-top:17.35pt;width:430.1pt;height:241.2pt;z-index:251673600;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">
                <v:oval id="Hình Bầu dục 198" o:spid="_x0000_s1107"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8LsUA&#10;AADcAAAADwAAAGRycy9kb3ducmV2LnhtbESPQWvCQBCF74X+h2UKXopu1FJs6ioSUITSgtFDj0N2&#10;TEKzsyG70fjvOwfB2wzvzXvfLNeDa9SFulB7NjCdJKCIC29rLg2cjtvxAlSIyBYbz2TgRgHWq+en&#10;JabWX/lAlzyWSkI4pGigirFNtQ5FRQ7DxLfEop195zDK2pXadniVcNfoWZK8a4c1S0OFLWUVFX95&#10;7wz0Z/fz/drT79c2y7F+y+Z02LExo5dh8wkq0hAf5vv13gr+h9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bwuxQAAANwAAAAPAAAAAAAAAAAAAAAAAJgCAABkcnMv&#10;ZG93bnJldi54bWxQSwUGAAAAAAQABAD1AAAAigM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Phân chia lớp học, GVCN</w:t>
                        </w:r>
                      </w:p>
                      <w:p w:rsidR="00CF365E" w:rsidRPr="00CF365E" w:rsidRDefault="00CF365E" w:rsidP="00CF365E">
                        <w:pPr>
                          <w:jc w:val="center"/>
                          <w:rPr>
                            <w:rFonts w:asciiTheme="minorHAnsi" w:hAnsiTheme="minorHAnsi" w:cstheme="minorHAnsi"/>
                            <w:color w:val="000000" w:themeColor="text1"/>
                            <w:sz w:val="22"/>
                            <w:szCs w:val="22"/>
                          </w:rPr>
                        </w:pPr>
                      </w:p>
                    </w:txbxContent>
                  </v:textbox>
                </v:oval>
                <v:group id="Nhóm 199" o:spid="_x0000_s1108"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line id="Đường nối Thẳng 200" o:spid="_x0000_s1109"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et0MUAAADcAAAADwAAAGRycy9kb3ducmV2LnhtbESPQWsCMRSE7wX/Q3iCF9FsRYqsRhGh&#10;0EIpVqV4fGyem8XNy7KJu2l/vREKPQ4z8w2z2kRbi45aXzlW8DzNQBAXTldcKjgdXycLED4ga6wd&#10;k4If8rBZD55WmGvX8xd1h1CKBGGfowITQpNL6QtDFv3UNcTJu7jWYkiyLaVusU9wW8tZlr1IixWn&#10;BYMN7QwV18PNKjh/mtP4Fn/31+47juf9+yLG44dSo2HcLkEEiuE//Nd+0woSER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et0MUAAADcAAAADwAAAAAAAAAA&#10;AAAAAAChAgAAZHJzL2Rvd25yZXYueG1sUEsFBgAAAAAEAAQA+QAAAJMDAAAAAA==&#10;" strokecolor="black [3200]" strokeweight="3pt">
                    <v:shadow on="t" color="black" opacity="22937f" origin=",.5" offset="0,.63889mm"/>
                  </v:line>
                  <v:line id="Đường nối Thẳng 201" o:spid="_x0000_s1110"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sIS8YAAADcAAAADwAAAGRycy9kb3ducmV2LnhtbESPQWsCMRSE7wX/Q3iCF6lZRYpsjSJC&#10;oYIUq1J6fGxeN4ubl2UTd2N/vREKPQ4z8w2zXEdbi45aXzlWMJ1kIIgLpysuFZxPb88LED4ga6wd&#10;k4IbeVivBk9LzLXr+ZO6YyhFgrDPUYEJocml9IUhi37iGuLk/bjWYkiyLaVusU9wW8tZlr1IixWn&#10;BYMNbQ0Vl+PVKvj+MOfxNf4eLt1XHM/73SLG016p0TBuXkEEiuE//Nd+1wpm2RQe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LCEvGAAAA3AAAAA8AAAAAAAAA&#10;AAAAAAAAoQIAAGRycy9kb3ducmV2LnhtbFBLBQYAAAAABAAEAPkAAACUAwAAAAA=&#10;" strokecolor="black [3200]" strokeweight="3pt">
                    <v:shadow on="t" color="black" opacity="22937f" origin=",.5" offset="0,.63889mm"/>
                  </v:line>
                  <v:roundrect id="Hình chữ nhật: Góc Tròn 202" o:spid="_x0000_s1111"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Q7sQA&#10;AADcAAAADwAAAGRycy9kb3ducmV2LnhtbESP0WrCQBRE34X+w3ILvummEUSiayhpSxUKYtoPuGav&#10;2djs3ZDdavL33ULBx2FmzjCbfLCtuFLvG8cKnuYJCOLK6YZrBV+fb7MVCB+QNbaOScFIHvLtw2SD&#10;mXY3PtK1DLWIEPYZKjAhdJmUvjJk0c9dRxy9s+sthij7WuoebxFuW5kmyVJabDguGOyoMFR9lz9W&#10;AZ325ctueOfXj/JwNJexqHgxKjV9HJ7XIAIN4R7+b++0gjRJ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PkO7EAAAA3AAAAA8AAAAAAAAAAAAAAAAAmAIAAGRycy9k&#10;b3ducmV2LnhtbFBLBQYAAAAABAAEAPUAAACJAw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Nhân viên Giáo vụ</w:t>
                          </w:r>
                        </w:p>
                      </w:txbxContent>
                    </v:textbox>
                  </v:roundrect>
                  <v:roundrect id="Hình chữ nhật: Góc Tròn 203" o:spid="_x0000_s1112"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1dcMA&#10;AADcAAAADwAAAGRycy9kb3ducmV2LnhtbESP0WrCQBRE3wv+w3IF3+pGhVKiq4hatCAUUz/gmr1m&#10;o9m7IbvV5O9dQejjMDNnmNmitZW4UeNLxwpGwwQEce50yYWC4+/X+ycIH5A1Vo5JQUceFvPe2wxT&#10;7e58oFsWChEh7FNUYEKoUyl9bsiiH7qaOHpn11gMUTaF1A3eI9xWcpwkH9JiyXHBYE0rQ/k1+7MK&#10;6PSdrXftljf77OdgLt0q50mn1KDfLqcgArXhP/xq77SCcTKB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M1dcMAAADcAAAADwAAAAAAAAAAAAAAAACYAgAAZHJzL2Rv&#10;d25yZXYueG1sUEsFBgAAAAAEAAQA9QAAAIgDA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Thiết bị nhập</w:t>
                          </w:r>
                        </w:p>
                      </w:txbxContent>
                    </v:textbox>
                  </v:roundrect>
                  <v:roundrect id="Hình chữ nhật: Góc Tròn 204" o:spid="_x0000_s1113"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tAcUA&#10;AADcAAAADwAAAGRycy9kb3ducmV2LnhtbESP0WrCQBRE34X+w3ILfdNNrYhE11BSpRYEMe0HXLO3&#10;2bTZuyG71eTv3YLg4zAzZ5hV1ttGnKnztWMFz5MEBHHpdM2Vgq/P7XgBwgdkjY1jUjCQh2z9MFph&#10;qt2Fj3QuQiUihH2KCkwIbSqlLw1Z9BPXEkfv23UWQ5RdJXWHlwi3jZwmyVxarDkuGGwpN1T+Fn9W&#10;AZ0+irdd/86bfXE4mp8hL/llUOrpsX9dggjUh3v41t5pBdNkBv9n4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6q0BxQAAANwAAAAPAAAAAAAAAAAAAAAAAJgCAABkcnMv&#10;ZG93bnJldi54bWxQSwUGAAAAAAQABAD1AAAAigMAAAAA&#10;" fillcolor="#4f81bd [3204]" stroked="f" strokeweight="2pt">
                    <v:textbox>
                      <w:txbxContent>
                        <w:p w:rsidR="00CF365E" w:rsidRPr="00CF365E" w:rsidRDefault="00CF365E" w:rsidP="00CF365E">
                          <w:pPr>
                            <w:jc w:val="center"/>
                            <w:rPr>
                              <w:rFonts w:asciiTheme="minorHAnsi" w:hAnsiTheme="minorHAnsi" w:cstheme="minorHAnsi"/>
                              <w:color w:val="000000" w:themeColor="text1"/>
                              <w:sz w:val="22"/>
                              <w:szCs w:val="22"/>
                            </w:rPr>
                          </w:pPr>
                          <w:r w:rsidRPr="00CF365E">
                            <w:rPr>
                              <w:rFonts w:asciiTheme="minorHAnsi" w:hAnsiTheme="minorHAnsi" w:cstheme="minorHAnsi"/>
                              <w:color w:val="000000" w:themeColor="text1"/>
                              <w:sz w:val="22"/>
                              <w:szCs w:val="22"/>
                            </w:rPr>
                            <w:t>Máy in</w:t>
                          </w:r>
                        </w:p>
                      </w:txbxContent>
                    </v:textbox>
                  </v:roundrect>
                </v:group>
                <v:group id="Nhóm 205" o:spid="_x0000_s1114"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Mũi tên: Xuống 206" o:spid="_x0000_s111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aD9sQA&#10;AADcAAAADwAAAGRycy9kb3ducmV2LnhtbESPQWsCMRSE7wX/Q3iFXkpN9LCUrVGsIPRUW/Xg8bl5&#10;bpbdvCxJqum/bwqFHoeZ+YZZrLIbxJVC7DxrmE0VCOLGm45bDcfD9ukZREzIBgfPpOGbIqyWk7sF&#10;1sbf+JOu+9SKAuFYowab0lhLGRtLDuPUj8TFu/jgMBUZWmkC3grcDXKuVCUddlwWLI60sdT0+y+n&#10;IWxfd+1pd7Y5V+/cXz56v3lUWj/c5/ULiEQ5/Yf/2m9Gw1xV8HumHA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2g/bEAAAA3AAAAA8AAAAAAAAAAAAAAAAAmAIAAGRycy9k&#10;b3ducmV2LnhtbFBLBQYAAAAABAAEAPUAAACJAwAAAAA=&#10;" adj="17876" fillcolor="#4f81bd [3204]" strokecolor="#243f60 [1604]" strokeweight="2pt"/>
                  <v:shape id="Mũi tên: Xuống 207" o:spid="_x0000_s111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9evMYA&#10;AADcAAAADwAAAGRycy9kb3ducmV2LnhtbESPQUvDQBSE7wX/w/KE3tqNAbWk3QQrkSpFaKv0/Mw+&#10;k7jZtyG7tvHfuwXB4zAz3zCrYrSdONHgW8cKbuYJCOLK6ZZrBe9vT7MFCB+QNXaOScEPeSjyq8kK&#10;M+3OvKfTIdQiQthnqKAJoc+k9FVDFv3c9cTR+3SDxRDlUEs94DnCbSfTJLmTFluOCw329NhQZQ7f&#10;VkH9YrYf650pF+WXMentcb15LUelptfjwxJEoDH8h//az1pBmtzD5Uw8A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9evMYAAADcAAAADwAAAAAAAAAAAAAAAACYAgAAZHJz&#10;L2Rvd25yZXYueG1sUEsFBgAAAAAEAAQA9QAAAIsDAAAAAA==&#10;" adj="17876" fillcolor="#4f81bd [3204]" strokecolor="#243f60 [1604]" strokeweight="2pt"/>
                  <v:shape id="Mũi tên: Xuống 208" o:spid="_x0000_s111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DKzsIA&#10;AADcAAAADwAAAGRycy9kb3ducmV2LnhtbERPXWvCMBR9H/gfwhX2NlMLG1KNolJxQwabis/X5trW&#10;NDelybT+++VhsMfD+Z4tetuIG3W+dqxgPEpAEBdO11wqOB42LxMQPiBrbByTggd5WMwHTzPMtLvz&#10;N932oRQxhH2GCqoQ2kxKX1Rk0Y9cSxy5i+sshgi7UuoO7zHcNjJNkjdpsebYUGFL64oKs/+xCsoP&#10;szuvvkw+ya/GpK+n1fYz75V6HvbLKYhAffgX/7nftYI0iWvjmXgE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MrOwgAAANwAAAAPAAAAAAAAAAAAAAAAAJgCAABkcnMvZG93&#10;bnJldi54bWxQSwUGAAAAAAQABAD1AAAAhwMAAAAA&#10;" adj="17876" fillcolor="#4f81bd [3204]" strokecolor="#243f60 [1604]" strokeweight="2pt"/>
                  <v:shape id="Mũi tên: Xuống 209" o:spid="_x0000_s1118"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5OcQA&#10;AADcAAAADwAAAGRycy9kb3ducmV2LnhtbESPzWrDMBCE74W+g9hCLqWR6kPSupFDMBRCCJT8PMBi&#10;bf2rlZHUxHn7qFDocZiZb5jVerKDuJAPrWMNr3MFgrhypuVaw/n0+fIGIkRkg4Nj0nCjAOvi8WGF&#10;uXFXPtDlGGuRIBxy1NDEOOZShqohi2HuRuLkfTtvMSbpa2k8XhPcDjJTaiEttpwWGhypbKjqjz9W&#10;g9xl567v92pTfvW+7NrnJe5J69nTtPkAEWmK/+G/9tZoyNQ7/J5JR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NOTnEAAAA3AAAAA8AAAAAAAAAAAAAAAAAmAIAAGRycy9k&#10;b3ducmV2LnhtbFBLBQYAAAAABAAEAPUAAACJAwAAAAA=&#10;" adj="16925" fillcolor="#4f81bd [3204]" strokecolor="#243f60 [1604]" strokeweight="2pt"/>
                  <v:shape id="Mũi tên: Xuống 210" o:spid="_x0000_s1119"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GecEA&#10;AADcAAAADwAAAGRycy9kb3ducmV2LnhtbERP3WrCMBS+H/gO4QjeDE3txTaqUaQgDCmMdT7AoTm2&#10;tc1JSbK2vr25GOzy4/vfH2fTi5Gcby0r2G4SEMSV1S3XCq4/5/UHCB+QNfaWScGDPBwPi5c9ZtpO&#10;/E1jGWoRQ9hnqKAJYcik9FVDBv3GDsSRu1lnMEToaqkdTjHc9DJNkjdpsOXY0OBAeUNVV/4aBfKS&#10;Xu9dVySn/Ktz+b19fceClFot59MORKA5/Iv/3J9aQbqN8+OZeATk4Q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uBnnBAAAA3AAAAA8AAAAAAAAAAAAAAAAAmAIAAGRycy9kb3du&#10;cmV2LnhtbFBLBQYAAAAABAAEAPUAAACGAwAAAAA=&#10;" adj="16925" fillcolor="#4f81bd [3204]" strokecolor="#243f60 [1604]" strokeweight="2pt"/>
                  <v:shape id="Mũi tên: Xuống 211" o:spid="_x0000_s1120"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aNX8QA&#10;AADcAAAADwAAAGRycy9kb3ducmV2LnhtbESPQWsCMRSE74X+h/AKXopm14OUrVFUEHrSVj30+Nw8&#10;N8tuXpYk1fjvTaHQ4zAz3zDzZbK9uJIPrWMF5aQAQVw73XKj4HTcjt9AhIissXdMCu4UYLl4fppj&#10;pd2Nv+h6iI3IEA4VKjAxDpWUoTZkMUzcQJy9i/MWY5a+kdrjLcNtL6dFMZMWW84LBgfaGKq7w49V&#10;4LfrffO9P5uUZjvuLp+d27wWSo1e0uodRKQU/8N/7Q+tYFqW8HsmHw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GjV/EAAAA3AAAAA8AAAAAAAAAAAAAAAAAmAIAAGRycy9k&#10;b3ducmV2LnhtbFBLBQYAAAAABAAEAPUAAACJAwAAAAA=&#10;" adj="17876" fillcolor="#4f81bd [3204]" strokecolor="#243f60 [1604]" strokeweight="2pt"/>
                  <v:group id="Nhóm 212" o:spid="_x0000_s1121"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group id="Nhóm 213" o:spid="_x0000_s1122"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Hộp Văn bản 214" o:spid="_x0000_s1123"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15" o:spid="_x0000_s1124"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16" o:spid="_x0000_s1125"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17" o:spid="_x0000_s1126"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Hộp Văn bản 218" o:spid="_x0000_s1127"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19" o:spid="_x0000_s1128"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20" o:spid="_x0000_s1129"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CF365E" w:rsidRPr="00CF365E" w:rsidRDefault="00CF365E" w:rsidP="00CF365E">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65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F308A4" w:rsidRDefault="006B2DBC" w:rsidP="00CF365E">
      <w:pPr>
        <w:jc w:val="left"/>
        <w:rPr>
          <w:rFonts w:cstheme="minorHAnsi"/>
          <w:b/>
          <w:sz w:val="22"/>
          <w:szCs w:val="22"/>
        </w:rPr>
      </w:pPr>
      <w:r w:rsidRPr="00F308A4">
        <w:rPr>
          <w:rFonts w:cstheme="minorHAnsi"/>
          <w:b/>
          <w:sz w:val="22"/>
          <w:szCs w:val="22"/>
        </w:rPr>
        <w:t>Giải thích:</w:t>
      </w:r>
    </w:p>
    <w:p w:rsidR="006B2DBC" w:rsidRPr="00F308A4" w:rsidRDefault="006B2DBC" w:rsidP="00CF365E">
      <w:pPr>
        <w:ind w:left="720"/>
        <w:jc w:val="left"/>
        <w:rPr>
          <w:rFonts w:cstheme="minorHAnsi"/>
          <w:sz w:val="22"/>
          <w:szCs w:val="22"/>
        </w:rPr>
      </w:pPr>
      <w:r w:rsidRPr="00F308A4">
        <w:rPr>
          <w:rFonts w:cstheme="minorHAnsi"/>
          <w:sz w:val="22"/>
          <w:szCs w:val="22"/>
        </w:rPr>
        <w:t xml:space="preserve">D1: Thông tin danh sách học sinh </w:t>
      </w:r>
      <w:proofErr w:type="gramStart"/>
      <w:r w:rsidRPr="00F308A4">
        <w:rPr>
          <w:rFonts w:cstheme="minorHAnsi"/>
          <w:sz w:val="22"/>
          <w:szCs w:val="22"/>
        </w:rPr>
        <w:t>theo</w:t>
      </w:r>
      <w:proofErr w:type="gramEnd"/>
      <w:r w:rsidRPr="00F308A4">
        <w:rPr>
          <w:rFonts w:cstheme="minorHAnsi"/>
          <w:sz w:val="22"/>
          <w:szCs w:val="22"/>
        </w:rPr>
        <w:t xml:space="preserve"> số hồ sơ học sinh đã nhập ở phần tiếp nhận hồ sơ. </w:t>
      </w:r>
      <w:proofErr w:type="gramStart"/>
      <w:r w:rsidRPr="00F308A4">
        <w:rPr>
          <w:rFonts w:cstheme="minorHAnsi"/>
          <w:sz w:val="22"/>
          <w:szCs w:val="22"/>
        </w:rPr>
        <w:t>HOCSINH(</w:t>
      </w:r>
      <w:proofErr w:type="gramEnd"/>
      <w:r w:rsidRPr="00F308A4">
        <w:rPr>
          <w:rFonts w:cstheme="minorHAnsi"/>
          <w:sz w:val="22"/>
          <w:szCs w:val="22"/>
        </w:rPr>
        <w:t xml:space="preserve">  SoHoSo, MaHS, HoTen, GioiTinh, NamSinh, ĐiaChi…..)</w:t>
      </w:r>
    </w:p>
    <w:p w:rsidR="006B2DBC" w:rsidRPr="00F308A4" w:rsidRDefault="006B2DBC" w:rsidP="00CF365E">
      <w:pPr>
        <w:ind w:left="720"/>
        <w:jc w:val="left"/>
        <w:rPr>
          <w:rFonts w:cstheme="minorHAnsi"/>
          <w:sz w:val="22"/>
          <w:szCs w:val="22"/>
        </w:rPr>
      </w:pPr>
      <w:r w:rsidRPr="00F308A4">
        <w:rPr>
          <w:rFonts w:cstheme="minorHAnsi"/>
          <w:sz w:val="22"/>
          <w:szCs w:val="22"/>
        </w:rPr>
        <w:t xml:space="preserve">Thông tin giáo viên chủ nhiệm </w:t>
      </w:r>
      <w:proofErr w:type="gramStart"/>
      <w:r w:rsidRPr="00F308A4">
        <w:rPr>
          <w:rFonts w:cstheme="minorHAnsi"/>
          <w:sz w:val="22"/>
          <w:szCs w:val="22"/>
        </w:rPr>
        <w:t>GIAOVIEN(</w:t>
      </w:r>
      <w:proofErr w:type="gramEnd"/>
      <w:r w:rsidRPr="00F308A4">
        <w:rPr>
          <w:rFonts w:cstheme="minorHAnsi"/>
          <w:sz w:val="22"/>
          <w:szCs w:val="22"/>
        </w:rPr>
        <w:t xml:space="preserve"> MaGV, TenGV, ….)</w:t>
      </w:r>
    </w:p>
    <w:p w:rsidR="006B2DBC" w:rsidRPr="00F308A4" w:rsidRDefault="006B2DBC" w:rsidP="00CF365E">
      <w:pPr>
        <w:ind w:left="720"/>
        <w:jc w:val="left"/>
        <w:rPr>
          <w:rFonts w:cstheme="minorHAnsi"/>
          <w:sz w:val="22"/>
          <w:szCs w:val="22"/>
        </w:rPr>
      </w:pPr>
      <w:r w:rsidRPr="00F308A4">
        <w:rPr>
          <w:rFonts w:cstheme="minorHAnsi"/>
          <w:sz w:val="22"/>
          <w:szCs w:val="22"/>
        </w:rPr>
        <w:t>D2: Không có.</w:t>
      </w:r>
    </w:p>
    <w:p w:rsidR="006B2DBC" w:rsidRPr="00F308A4" w:rsidRDefault="006B2DBC" w:rsidP="00CF365E">
      <w:pPr>
        <w:ind w:left="720"/>
        <w:jc w:val="left"/>
        <w:rPr>
          <w:rFonts w:cstheme="minorHAnsi"/>
          <w:sz w:val="22"/>
          <w:szCs w:val="22"/>
        </w:rPr>
      </w:pPr>
      <w:r w:rsidRPr="00F308A4">
        <w:rPr>
          <w:rFonts w:cstheme="minorHAnsi"/>
          <w:sz w:val="22"/>
          <w:szCs w:val="22"/>
        </w:rPr>
        <w:t>D3: Sĩ số tối đa của lớp</w:t>
      </w:r>
    </w:p>
    <w:p w:rsidR="006B2DBC" w:rsidRPr="00F308A4" w:rsidRDefault="006B2DBC" w:rsidP="00CF365E">
      <w:pPr>
        <w:ind w:left="720"/>
        <w:jc w:val="left"/>
        <w:rPr>
          <w:rFonts w:cstheme="minorHAnsi"/>
          <w:sz w:val="22"/>
          <w:szCs w:val="22"/>
        </w:rPr>
      </w:pPr>
      <w:r w:rsidRPr="00F308A4">
        <w:rPr>
          <w:rFonts w:cstheme="minorHAnsi"/>
          <w:sz w:val="22"/>
          <w:szCs w:val="22"/>
        </w:rPr>
        <w:t>D4: Danh sách lớp LOPHOC (MaLop, TenLop, SiSo, MaGVCN, DSHS</w:t>
      </w:r>
      <w:proofErr w:type="gramStart"/>
      <w:r w:rsidRPr="00F308A4">
        <w:rPr>
          <w:rFonts w:cstheme="minorHAnsi"/>
          <w:sz w:val="22"/>
          <w:szCs w:val="22"/>
        </w:rPr>
        <w:t>..)</w:t>
      </w:r>
      <w:proofErr w:type="gramEnd"/>
    </w:p>
    <w:p w:rsidR="006B2DBC" w:rsidRPr="00F308A4" w:rsidRDefault="006B2DBC" w:rsidP="00CF365E">
      <w:pPr>
        <w:ind w:left="720"/>
        <w:jc w:val="left"/>
        <w:rPr>
          <w:rFonts w:cstheme="minorHAnsi"/>
          <w:sz w:val="22"/>
          <w:szCs w:val="22"/>
        </w:rPr>
      </w:pPr>
      <w:r w:rsidRPr="00F308A4">
        <w:rPr>
          <w:rFonts w:cstheme="minorHAnsi"/>
          <w:sz w:val="22"/>
          <w:szCs w:val="22"/>
        </w:rPr>
        <w:t xml:space="preserve">D5: Danh </w:t>
      </w:r>
      <w:proofErr w:type="gramStart"/>
      <w:r w:rsidRPr="00F308A4">
        <w:rPr>
          <w:rFonts w:cstheme="minorHAnsi"/>
          <w:sz w:val="22"/>
          <w:szCs w:val="22"/>
        </w:rPr>
        <w:t>sách  lớp</w:t>
      </w:r>
      <w:proofErr w:type="gramEnd"/>
      <w:r w:rsidRPr="00F308A4">
        <w:rPr>
          <w:rFonts w:cstheme="minorHAnsi"/>
          <w:sz w:val="22"/>
          <w:szCs w:val="22"/>
        </w:rPr>
        <w:t xml:space="preserve"> (TenLop, TenGVCN, TenHS, GhiChu) </w:t>
      </w:r>
    </w:p>
    <w:p w:rsidR="006B2DBC" w:rsidRPr="00F308A4" w:rsidRDefault="006B2DBC" w:rsidP="00CF365E">
      <w:pPr>
        <w:ind w:left="720"/>
        <w:jc w:val="left"/>
        <w:rPr>
          <w:rFonts w:cstheme="minorHAnsi"/>
          <w:sz w:val="22"/>
          <w:szCs w:val="22"/>
        </w:rPr>
      </w:pPr>
      <w:r w:rsidRPr="00F308A4">
        <w:rPr>
          <w:rFonts w:cstheme="minorHAnsi"/>
          <w:sz w:val="22"/>
          <w:szCs w:val="22"/>
        </w:rPr>
        <w:t>D6: Thông báo kết quả.</w:t>
      </w:r>
    </w:p>
    <w:p w:rsidR="006B2DBC" w:rsidRPr="00F308A4" w:rsidRDefault="006B2DBC" w:rsidP="006B2DBC">
      <w:pPr>
        <w:ind w:left="720"/>
        <w:rPr>
          <w:rFonts w:cs="Times New Roman"/>
          <w:sz w:val="22"/>
          <w:szCs w:val="22"/>
        </w:rPr>
      </w:pPr>
    </w:p>
    <w:p w:rsidR="006B2DBC" w:rsidRPr="00F308A4" w:rsidRDefault="006B2DBC" w:rsidP="00CF365E">
      <w:pPr>
        <w:jc w:val="left"/>
        <w:rPr>
          <w:rFonts w:cstheme="minorHAnsi"/>
          <w:b/>
          <w:sz w:val="22"/>
          <w:szCs w:val="22"/>
        </w:rPr>
      </w:pPr>
      <w:r w:rsidRPr="00F308A4">
        <w:rPr>
          <w:rFonts w:cstheme="minorHAnsi"/>
          <w:b/>
          <w:sz w:val="22"/>
          <w:szCs w:val="22"/>
        </w:rPr>
        <w:t>Các bước xử lý:</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Bước 1: Nhận danh sách học sinh từ kho hồ sơ</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Bước 2: Nhập sĩ số lớp</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 xml:space="preserve">Bước 3: Hệ thống sẽ dựa vào sĩ số lớp và chia lớp </w:t>
      </w:r>
      <w:proofErr w:type="gramStart"/>
      <w:r w:rsidRPr="00F308A4">
        <w:rPr>
          <w:rFonts w:cstheme="minorHAnsi"/>
          <w:sz w:val="22"/>
          <w:szCs w:val="22"/>
        </w:rPr>
        <w:t>theo</w:t>
      </w:r>
      <w:proofErr w:type="gramEnd"/>
      <w:r w:rsidRPr="00F308A4">
        <w:rPr>
          <w:rFonts w:cstheme="minorHAnsi"/>
          <w:sz w:val="22"/>
          <w:szCs w:val="22"/>
        </w:rPr>
        <w:t xml:space="preserve"> số hồ sơ</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Bước 4: Lưu xuống CSDL Lớp học</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Bước 5: Xuất danh sách lớp</w:t>
      </w:r>
    </w:p>
    <w:p w:rsidR="006B2DBC" w:rsidRPr="00F308A4" w:rsidRDefault="006B2DBC" w:rsidP="00CF365E">
      <w:pPr>
        <w:pStyle w:val="ListParagraph"/>
        <w:ind w:left="1350"/>
        <w:jc w:val="left"/>
        <w:rPr>
          <w:rFonts w:cstheme="minorHAnsi"/>
          <w:sz w:val="22"/>
          <w:szCs w:val="22"/>
        </w:rPr>
      </w:pPr>
      <w:r w:rsidRPr="00F308A4">
        <w:rPr>
          <w:rFonts w:cstheme="minorHAnsi"/>
          <w:sz w:val="22"/>
          <w:szCs w:val="22"/>
        </w:rPr>
        <w:t>Bước 6: Kết thúc</w:t>
      </w:r>
    </w:p>
    <w:p w:rsidR="00CF365E" w:rsidRPr="00F308A4" w:rsidRDefault="00CF365E" w:rsidP="00CF365E">
      <w:pPr>
        <w:pStyle w:val="ListParagraph"/>
        <w:ind w:left="1350"/>
        <w:jc w:val="left"/>
        <w:rPr>
          <w:rFonts w:cstheme="minorHAnsi"/>
          <w:sz w:val="22"/>
          <w:szCs w:val="22"/>
        </w:rPr>
      </w:pPr>
    </w:p>
    <w:p w:rsidR="00CF365E" w:rsidRPr="00F308A4" w:rsidRDefault="00CF365E" w:rsidP="00CF365E">
      <w:pPr>
        <w:pStyle w:val="ListParagraph"/>
        <w:ind w:left="1350"/>
        <w:jc w:val="left"/>
        <w:rPr>
          <w:rFonts w:cstheme="minorHAnsi"/>
          <w:sz w:val="22"/>
          <w:szCs w:val="22"/>
        </w:rPr>
      </w:pPr>
    </w:p>
    <w:p w:rsidR="006B2DBC" w:rsidRPr="00F308A4" w:rsidRDefault="006B2DBC" w:rsidP="00E53BF6">
      <w:pPr>
        <w:pStyle w:val="ListParagraph"/>
        <w:numPr>
          <w:ilvl w:val="1"/>
          <w:numId w:val="43"/>
        </w:numPr>
        <w:spacing w:after="160" w:line="259" w:lineRule="auto"/>
        <w:ind w:left="1443"/>
        <w:jc w:val="left"/>
        <w:rPr>
          <w:rFonts w:cstheme="minorHAnsi"/>
          <w:sz w:val="22"/>
          <w:szCs w:val="22"/>
        </w:rPr>
      </w:pPr>
      <w:r w:rsidRPr="00F308A4">
        <w:rPr>
          <w:rFonts w:cstheme="minorHAnsi"/>
          <w:b/>
          <w:sz w:val="22"/>
          <w:szCs w:val="22"/>
        </w:rPr>
        <w:t xml:space="preserve">Sơ đồ DFD về nghiệp vụ Chuyển lớp </w:t>
      </w:r>
    </w:p>
    <w:p w:rsidR="006B2DBC" w:rsidRPr="00F308A4" w:rsidRDefault="002315B4" w:rsidP="006B2DBC">
      <w:pPr>
        <w:rPr>
          <w:rFonts w:cs="Times New Roman"/>
          <w:sz w:val="22"/>
          <w:szCs w:val="22"/>
        </w:rPr>
      </w:pPr>
      <w:r w:rsidRPr="00F308A4">
        <w:rPr>
          <w:rFonts w:cs="Times New Roman"/>
          <w:noProof/>
          <w:sz w:val="22"/>
          <w:szCs w:val="22"/>
        </w:rPr>
        <mc:AlternateContent>
          <mc:Choice Requires="wpg">
            <w:drawing>
              <wp:anchor distT="0" distB="0" distL="114300" distR="114300" simplePos="0" relativeHeight="251665408" behindDoc="0" locked="0" layoutInCell="1" allowOverlap="1" wp14:anchorId="2C843269" wp14:editId="668EB8B7">
                <wp:simplePos x="0" y="0"/>
                <wp:positionH relativeFrom="column">
                  <wp:posOffset>299720</wp:posOffset>
                </wp:positionH>
                <wp:positionV relativeFrom="paragraph">
                  <wp:posOffset>379095</wp:posOffset>
                </wp:positionV>
                <wp:extent cx="5093970" cy="2861945"/>
                <wp:effectExtent l="57150" t="57150" r="49530" b="90805"/>
                <wp:wrapTopAndBottom/>
                <wp:docPr id="221" name="Nhóm 221"/>
                <wp:cNvGraphicFramePr/>
                <a:graphic xmlns:a="http://schemas.openxmlformats.org/drawingml/2006/main">
                  <a:graphicData uri="http://schemas.microsoft.com/office/word/2010/wordprocessingGroup">
                    <wpg:wgp>
                      <wpg:cNvGrpSpPr/>
                      <wpg:grpSpPr>
                        <a:xfrm>
                          <a:off x="0" y="0"/>
                          <a:ext cx="5093970" cy="2861945"/>
                          <a:chOff x="0" y="0"/>
                          <a:chExt cx="6324600" cy="3200400"/>
                        </a:xfrm>
                      </wpg:grpSpPr>
                      <wps:wsp>
                        <wps:cNvPr id="222" name="Hình Bầu dục 222"/>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Chuyển lớp</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3" name="Nhóm 223"/>
                        <wpg:cNvGrpSpPr/>
                        <wpg:grpSpPr>
                          <a:xfrm>
                            <a:off x="0" y="0"/>
                            <a:ext cx="6324600" cy="3200400"/>
                            <a:chOff x="0" y="0"/>
                            <a:chExt cx="6324600" cy="3200400"/>
                          </a:xfrm>
                        </wpg:grpSpPr>
                        <wps:wsp>
                          <wps:cNvPr id="224" name="Đường nối Thẳng 224"/>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25" name="Đường nối Thẳng 225"/>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26" name="Hình chữ nhật: Góc Tròn 226"/>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Hình chữ nhật: Góc Tròn 227"/>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Hình chữ nhật: Góc Tròn 228"/>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9" name="Nhóm 229"/>
                        <wpg:cNvGrpSpPr/>
                        <wpg:grpSpPr>
                          <a:xfrm>
                            <a:off x="1587500" y="762000"/>
                            <a:ext cx="3092450" cy="2038350"/>
                            <a:chOff x="0" y="0"/>
                            <a:chExt cx="3092450" cy="2038350"/>
                          </a:xfrm>
                        </wpg:grpSpPr>
                        <wps:wsp>
                          <wps:cNvPr id="230" name="Mũi tên: Xuống 230"/>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Mũi tên: Xuống 231"/>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Mũi tên: Xuống 232"/>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Mũi tên: Xuống 233"/>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Mũi tên: Xuống 234"/>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Mũi tên: Xuống 235"/>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6" name="Nhóm 236"/>
                          <wpg:cNvGrpSpPr/>
                          <wpg:grpSpPr>
                            <a:xfrm>
                              <a:off x="0" y="50800"/>
                              <a:ext cx="3022600" cy="1898650"/>
                              <a:chOff x="0" y="0"/>
                              <a:chExt cx="3022600" cy="1898650"/>
                            </a:xfrm>
                          </wpg:grpSpPr>
                          <wpg:grpSp>
                            <wpg:cNvPr id="237" name="Nhóm 237"/>
                            <wpg:cNvGrpSpPr/>
                            <wpg:grpSpPr>
                              <a:xfrm>
                                <a:off x="0" y="0"/>
                                <a:ext cx="2527300" cy="939800"/>
                                <a:chOff x="0" y="0"/>
                                <a:chExt cx="2527300" cy="939800"/>
                              </a:xfrm>
                            </wpg:grpSpPr>
                            <wps:wsp>
                              <wps:cNvPr id="238" name="Hộp Văn bản 238"/>
                              <wps:cNvSpPr txBox="1"/>
                              <wps:spPr>
                                <a:xfrm>
                                  <a:off x="469902" y="0"/>
                                  <a:ext cx="596900" cy="330201"/>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Hộp Văn bản 239"/>
                              <wps:cNvSpPr txBox="1"/>
                              <wps:spPr>
                                <a:xfrm>
                                  <a:off x="0" y="60960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Hộp Văn bản 240"/>
                              <wps:cNvSpPr txBox="1"/>
                              <wps:spPr>
                                <a:xfrm>
                                  <a:off x="210185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1" name="Nhóm 241"/>
                            <wpg:cNvGrpSpPr/>
                            <wpg:grpSpPr>
                              <a:xfrm>
                                <a:off x="641350" y="622300"/>
                                <a:ext cx="2381250" cy="1276350"/>
                                <a:chOff x="0" y="0"/>
                                <a:chExt cx="2381250" cy="1276350"/>
                              </a:xfrm>
                            </wpg:grpSpPr>
                            <wps:wsp>
                              <wps:cNvPr id="242" name="Hộp Văn bản 242"/>
                              <wps:cNvSpPr txBox="1"/>
                              <wps:spPr>
                                <a:xfrm>
                                  <a:off x="142875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Hộp Văn bản 243"/>
                              <wps:cNvSpPr txBox="1"/>
                              <wps:spPr>
                                <a:xfrm>
                                  <a:off x="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Hộp Văn bản 244"/>
                              <wps:cNvSpPr txBox="1"/>
                              <wps:spPr>
                                <a:xfrm>
                                  <a:off x="195580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21" o:spid="_x0000_s1130" style="position:absolute;left:0;text-align:left;margin-left:23.6pt;margin-top:29.85pt;width:401.1pt;height:225.35pt;z-index:251665408;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">
                <v:oval id="Hình Bầu dục 222" o:spid="_x0000_s1131"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jX8MA&#10;AADcAAAADwAAAGRycy9kb3ducmV2LnhtbESPQYvCMBSE7wv+h/AEL4umWxeRahQpuAiyC1YPHh/N&#10;sy02L6VJtf57syB4HGbmG2a57k0tbtS6yrKCr0kEgji3uuJCwem4Hc9BOI+ssbZMCh7kYL0afCwx&#10;0fbOB7plvhABwi5BBaX3TSKly0sy6Ca2IQ7exbYGfZBtIXWL9wA3tYyjaCYNVhwWSmwoLSm/Zp1R&#10;0F3M3+9nR+f9Ns2w+k6ndPhhpUbDfrMA4an37/CrvdMK4jiG/zPh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cjX8MAAADcAAAADwAAAAAAAAAAAAAAAACYAgAAZHJzL2Rv&#10;d25yZXYueG1sUEsFBgAAAAAEAAQA9QAAAIgDA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Chuyển lớp</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223" o:spid="_x0000_s1132"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line id="Đường nối Thẳng 224" o:spid="_x0000_s1133"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n3s8YAAADcAAAADwAAAGRycy9kb3ducmV2LnhtbESPUWvCMBSF34X9h3AHe5GZrohINcoY&#10;DDYY4lRkj5fm2hSbm9LENtuvN8LAx8M55zuc5TraRvTU+dqxgpdJBoK4dLrmSsFh//48B+EDssbG&#10;MSn4JQ/r1cNoiYV2A39TvwuVSBD2BSowIbSFlL40ZNFPXEucvJPrLIYku0rqDocEt43Ms2wmLdac&#10;Fgy29GaoPO8uVsHPxhzGl/i3PffHOJ4On/MY919KPT3G1wWIQDHcw//tD60gz6dwO5OO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J97PGAAAA3AAAAA8AAAAAAAAA&#10;AAAAAAAAoQIAAGRycy9kb3ducmV2LnhtbFBLBQYAAAAABAAEAPkAAACUAwAAAAA=&#10;" strokecolor="black [3200]" strokeweight="3pt">
                    <v:shadow on="t" color="black" opacity="22937f" origin=",.5" offset="0,.63889mm"/>
                  </v:line>
                  <v:line id="Đường nối Thẳng 225" o:spid="_x0000_s1134"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SKMcAAADcAAAADwAAAGRycy9kb3ducmV2LnhtbESPzWrDMBCE74G+g9hCL6GRa9IQnCih&#10;FAotlND8UHJcrK1lYq2Mpdhqnj4qFHIcZuYbZrmOthE9db52rOBpkoEgLp2uuVJw2L89zkH4gKyx&#10;cUwKfsnDenU3WmKh3cBb6nehEgnCvkAFJoS2kNKXhiz6iWuJk/fjOoshya6SusMhwW0j8yybSYs1&#10;pwWDLb0aKk+7s1Vw3JjD+BwvX6f+O46nw8c8xv2nUg/38WUBIlAMt/B/+10ryPNn+DuTjoB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hVIoxwAAANwAAAAPAAAAAAAA&#10;AAAAAAAAAKECAABkcnMvZG93bnJldi54bWxQSwUGAAAAAAQABAD5AAAAlQMAAAAA&#10;" strokecolor="black [3200]" strokeweight="3pt">
                    <v:shadow on="t" color="black" opacity="22937f" origin=",.5" offset="0,.63889mm"/>
                  </v:line>
                  <v:roundrect id="Hình chữ nhật: Góc Tròn 226" o:spid="_x0000_s1135"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KjcQA&#10;AADcAAAADwAAAGRycy9kb3ducmV2LnhtbESP0WrCQBRE3wv9h+UWfKubRpCSuorYigpCMfYDrtlr&#10;NjZ7N2RXTf7eFQQfh5k5w0xmna3FhVpfOVbwMUxAEBdOV1wq+Nsv3z9B+ICssXZMCnryMJu+vkww&#10;0+7KO7rkoRQRwj5DBSaEJpPSF4Ys+qFriKN3dK3FEGVbSt3iNcJtLdMkGUuLFccFgw0tDBX/+dkq&#10;oMMm/153K/7Z5r87c+oXBY96pQZv3fwLRKAuPMOP9lorSNMx3M/EI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Byo3EAAAA3A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Nhân viên Giáo vụ</w:t>
                          </w:r>
                        </w:p>
                      </w:txbxContent>
                    </v:textbox>
                  </v:roundrect>
                  <v:roundrect id="Hình chữ nhật: Góc Tròn 227" o:spid="_x0000_s1136"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1vFsUA&#10;AADcAAAADwAAAGRycy9kb3ducmV2LnhtbESP0WrCQBRE3wv9h+UWfKubRlBJXUWsogVBkvYDbrO3&#10;2dTs3ZBdNfl7t1Do4zAzZ5jFqreNuFLna8cKXsYJCOLS6ZorBZ8fu+c5CB+QNTaOScFAHlbLx4cF&#10;ZtrdOKdrESoRIewzVGBCaDMpfWnIoh+7ljh6366zGKLsKqk7vEW4bWSaJFNpsea4YLCljaHyXFys&#10;Avp6L94O/Z63x+KUm59hU/JkUGr01K9fQQTqw3/4r33QCtJ0Br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jW8WxQAAANwAAAAPAAAAAAAAAAAAAAAAAJgCAABkcnMv&#10;ZG93bnJldi54bWxQSwUGAAAAAAQABAD1AAAAig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228" o:spid="_x0000_s1137"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L7ZMIA&#10;AADcAAAADwAAAGRycy9kb3ducmV2LnhtbERP3WrCMBS+F/YO4Qi709QOhnRGkW5jDgbS6gOcNcem&#10;2pyUJqvt2y8Xg11+fP+b3WhbMVDvG8cKVssEBHHldMO1gvPpfbEG4QOyxtYxKZjIw277MNtgpt2d&#10;CxrKUIsYwj5DBSaELpPSV4Ys+qXriCN3cb3FEGFfS93jPYbbVqZJ8iwtNhwbDHaUG6pu5Y9VQN+f&#10;5eth/OC3r/JYmOuUV/w0KfU4H/cvIAKN4V/85z5oBWka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EvtkwgAAANwAAAAPAAAAAAAAAAAAAAAAAJgCAABkcnMvZG93&#10;bnJldi54bWxQSwUGAAAAAAQABAD1AAAAhw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229" o:spid="_x0000_s1138"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Mũi tên: Xuống 230" o:spid="_x0000_s1139"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0pMEA&#10;AADcAAAADwAAAGRycy9kb3ducmV2LnhtbERPTWsCMRC9F/wPYQQvpWZrQWRrFBUET2rVQ4/TzbhZ&#10;djNZklTjv28OQo+P9z1fJtuJG/nQOFbwPi5AEFdON1wruJy3bzMQISJr7ByTggcFWC4GL3Mstbvz&#10;F91OsRY5hEOJCkyMfSllqAxZDGPXE2fu6rzFmKGvpfZ4z+G2k5OimEqLDecGgz1tDFXt6dcq8Nv1&#10;of4+/JiUpntur8fWbV4LpUbDtPoEESnFf/HTvdMKJh95fj6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dKTBAAAA3AAAAA8AAAAAAAAAAAAAAAAAmAIAAGRycy9kb3du&#10;cmV2LnhtbFBLBQYAAAAABAAEAPUAAACGAwAAAAA=&#10;" adj="17876" fillcolor="#4f81bd [3204]" strokecolor="#243f60 [1604]" strokeweight="2pt"/>
                  <v:shape id="Mũi tên: Xuống 231" o:spid="_x0000_s1140"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p7sYA&#10;AADcAAAADwAAAGRycy9kb3ducmV2LnhtbESPQWvCQBSE74L/YXmCN90YqUjqKrVEbBGhtaXn1+xr&#10;km72bchuNf33XUHocZiZb5jVpreNOFPna8cKZtMEBHHhdM2lgve33WQJwgdkjY1jUvBLHjbr4WCF&#10;mXYXfqXzKZQiQthnqKAKoc2k9EVFFv3UtcTR+3KdxRBlV0rd4SXCbSPTJFlIizXHhQpbeqyoMKcf&#10;q6B8NofP7YvJl/m3Mendx3Z/zHulxqP+4R5EoD78h2/tJ60gnc/geiY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ap7sYAAADcAAAADwAAAAAAAAAAAAAAAACYAgAAZHJz&#10;L2Rvd25yZXYueG1sUEsFBgAAAAAEAAQA9QAAAIsDAAAAAA==&#10;" adj="17876" fillcolor="#4f81bd [3204]" strokecolor="#243f60 [1604]" strokeweight="2pt"/>
                  <v:shape id="Mũi tên: Xuống 232" o:spid="_x0000_s1141"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3mcYA&#10;AADcAAAADwAAAGRycy9kb3ducmV2LnhtbESPQWvCQBSE74X+h+UVvNWNKYpEV9GSYqUIaovn1+xr&#10;km72bchuNf333YLgcZiZb5j5sreNOFPna8cKRsMEBHHhdM2lgo/3l8cpCB+QNTaOScEveVgu7u/m&#10;mGl34QOdj6EUEcI+QwVVCG0mpS8qsuiHriWO3pfrLIYou1LqDi8RbhuZJslEWqw5LlTY0nNFhTn+&#10;WAXl1rx9rvcmn+bfxqTj03qzy3ulBg/9agYiUB9u4Wv7VStIn1L4PxOP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Q3mcYAAADcAAAADwAAAAAAAAAAAAAAAACYAgAAZHJz&#10;L2Rvd25yZXYueG1sUEsFBgAAAAAEAAQA9QAAAIsDAAAAAA==&#10;" adj="17876" fillcolor="#4f81bd [3204]" strokecolor="#243f60 [1604]" strokeweight="2pt"/>
                  <v:shape id="Mũi tên: Xuống 233" o:spid="_x0000_s1142"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EbsUA&#10;AADcAAAADwAAAGRycy9kb3ducmV2LnhtbESPwWrDMBBE74X+g9hCLiWWY0MbXCshGAolGErTfMBi&#10;bW3H1spISuL8fVQo9DjMzBum3M5mFBdyvresYJWkIIgbq3tuFRy/35drED4gaxwtk4IbedhuHh9K&#10;LLS98hddDqEVEcK+QAVdCFMhpW86MugTOxFH78c6gyFK10rt8BrhZpRZmr5Igz3HhQ4nqjpqhsPZ&#10;KJD77HgahjrdVZ+Dq0798yvWpNTiad69gQg0h//wX/tDK8jyHH7P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cRuxQAAANwAAAAPAAAAAAAAAAAAAAAAAJgCAABkcnMv&#10;ZG93bnJldi54bWxQSwUGAAAAAAQABAD1AAAAigMAAAAA&#10;" adj="16925" fillcolor="#4f81bd [3204]" strokecolor="#243f60 [1604]" strokeweight="2pt"/>
                  <v:shape id="Mũi tên: Xuống 234" o:spid="_x0000_s1143"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BcGsQA&#10;AADcAAAADwAAAGRycy9kb3ducmV2LnhtbESP3WoCMRSE7wt9h3AK3hTNdi1W1o0iC0IpQnHrAxw2&#10;x/3NyZKkun37Rij0cpiZb5h8N5lBXMn51rKCl0UCgriyuuVawfnrMF+D8AFZ42CZFPyQh9328SHH&#10;TNsbn+hahlpECPsMFTQhjJmUvmrIoF/YkTh6F+sMhihdLbXDW4SbQaZJspIGW44LDY5UNFT15bdR&#10;ID/Sc9f3x2RffPau6NrnNzySUrOnab8BEWgK/+G/9rtWkC5f4X4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gXBrEAAAA3AAAAA8AAAAAAAAAAAAAAAAAmAIAAGRycy9k&#10;b3ducmV2LnhtbFBLBQYAAAAABAAEAPUAAACJAwAAAAA=&#10;" adj="16925" fillcolor="#4f81bd [3204]" strokecolor="#243f60 [1604]" strokeweight="2pt"/>
                  <v:shape id="Mũi tên: Xuống 235" o:spid="_x0000_s1144"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XPMUA&#10;AADcAAAADwAAAGRycy9kb3ducmV2LnhtbESPQWsCMRSE70L/Q3iFXkSzWpSyNUorCD1Va3vw+Lp5&#10;bpbdvCxJ1PTfN4LgcZiZb5jFKtlOnMmHxrGCybgAQVw53XCt4Od7M3oBESKyxs4xKfijAKvlw2CB&#10;pXYX/qLzPtYiQziUqMDE2JdShsqQxTB2PXH2js5bjFn6WmqPlwy3nZwWxVxabDgvGOxpbahq9yer&#10;wG/et/Vh+2tSmn9ye9y1bj0slHp6TG+vICKleA/f2h9awfR5Btcz+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Nc8xQAAANwAAAAPAAAAAAAAAAAAAAAAAJgCAABkcnMv&#10;ZG93bnJldi54bWxQSwUGAAAAAAQABAD1AAAAigMAAAAA&#10;" adj="17876" fillcolor="#4f81bd [3204]" strokecolor="#243f60 [1604]" strokeweight="2pt"/>
                  <v:group id="Nhóm 236" o:spid="_x0000_s1145"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Nhóm 237" o:spid="_x0000_s1146"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Hộp Văn bản 238" o:spid="_x0000_s1147" type="#_x0000_t202" style="position:absolute;left:4699;width:5969;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39" o:spid="_x0000_s1148"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40" o:spid="_x0000_s1149"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41" o:spid="_x0000_s1150"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Hộp Văn bản 242" o:spid="_x0000_s1151"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43" o:spid="_x0000_s1152"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44" o:spid="_x0000_s1153"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F308A4" w:rsidRDefault="006B2DBC" w:rsidP="006B2DBC">
      <w:pPr>
        <w:rPr>
          <w:rFonts w:cs="Times New Roman"/>
          <w:sz w:val="22"/>
          <w:szCs w:val="22"/>
        </w:rPr>
      </w:pPr>
    </w:p>
    <w:p w:rsidR="006B2DBC" w:rsidRPr="00F308A4" w:rsidRDefault="006B2DBC" w:rsidP="002315B4">
      <w:pPr>
        <w:jc w:val="left"/>
        <w:rPr>
          <w:rFonts w:cstheme="minorHAnsi"/>
          <w:b/>
          <w:sz w:val="22"/>
          <w:szCs w:val="22"/>
        </w:rPr>
      </w:pPr>
      <w:r w:rsidRPr="00F308A4">
        <w:rPr>
          <w:rFonts w:cstheme="minorHAnsi"/>
          <w:b/>
          <w:sz w:val="22"/>
          <w:szCs w:val="22"/>
        </w:rPr>
        <w:t>Giải thích:</w:t>
      </w:r>
    </w:p>
    <w:p w:rsidR="006B2DBC" w:rsidRPr="00F308A4" w:rsidRDefault="006B2DBC" w:rsidP="002315B4">
      <w:pPr>
        <w:ind w:left="720"/>
        <w:jc w:val="left"/>
        <w:rPr>
          <w:rFonts w:cstheme="minorHAnsi"/>
          <w:sz w:val="22"/>
          <w:szCs w:val="22"/>
        </w:rPr>
      </w:pPr>
      <w:r w:rsidRPr="00F308A4">
        <w:rPr>
          <w:rFonts w:cstheme="minorHAnsi"/>
          <w:sz w:val="22"/>
          <w:szCs w:val="22"/>
        </w:rPr>
        <w:t xml:space="preserve">D1: Thông tin Năm học, Khối lớp, Lớp. </w:t>
      </w:r>
    </w:p>
    <w:p w:rsidR="006B2DBC" w:rsidRPr="00F308A4" w:rsidRDefault="006B2DBC" w:rsidP="002315B4">
      <w:pPr>
        <w:ind w:left="720"/>
        <w:jc w:val="left"/>
        <w:rPr>
          <w:rFonts w:cstheme="minorHAnsi"/>
          <w:sz w:val="22"/>
          <w:szCs w:val="22"/>
        </w:rPr>
      </w:pPr>
      <w:r w:rsidRPr="00F308A4">
        <w:rPr>
          <w:rFonts w:cstheme="minorHAnsi"/>
          <w:sz w:val="22"/>
          <w:szCs w:val="22"/>
        </w:rPr>
        <w:t>D2: Không có.</w:t>
      </w:r>
    </w:p>
    <w:p w:rsidR="006B2DBC" w:rsidRPr="00F308A4" w:rsidRDefault="006B2DBC" w:rsidP="002315B4">
      <w:pPr>
        <w:ind w:left="720"/>
        <w:jc w:val="left"/>
        <w:rPr>
          <w:rFonts w:cstheme="minorHAnsi"/>
          <w:sz w:val="22"/>
          <w:szCs w:val="22"/>
        </w:rPr>
      </w:pPr>
      <w:r w:rsidRPr="00F308A4">
        <w:rPr>
          <w:rFonts w:cstheme="minorHAnsi"/>
          <w:sz w:val="22"/>
          <w:szCs w:val="22"/>
        </w:rPr>
        <w:t>D3: Số lượng, sĩ số tối đa của lớp</w:t>
      </w:r>
    </w:p>
    <w:p w:rsidR="006B2DBC" w:rsidRPr="00F308A4" w:rsidRDefault="006B2DBC" w:rsidP="002315B4">
      <w:pPr>
        <w:ind w:left="720"/>
        <w:jc w:val="left"/>
        <w:rPr>
          <w:rFonts w:cstheme="minorHAnsi"/>
          <w:sz w:val="22"/>
          <w:szCs w:val="22"/>
        </w:rPr>
      </w:pPr>
      <w:r w:rsidRPr="00F308A4">
        <w:rPr>
          <w:rFonts w:cstheme="minorHAnsi"/>
          <w:sz w:val="22"/>
          <w:szCs w:val="22"/>
        </w:rPr>
        <w:t xml:space="preserve">D4: Cập nhật danh sách lớp mới vào CSDL quản lý học </w:t>
      </w:r>
      <w:proofErr w:type="gramStart"/>
      <w:r w:rsidRPr="00F308A4">
        <w:rPr>
          <w:rFonts w:cstheme="minorHAnsi"/>
          <w:sz w:val="22"/>
          <w:szCs w:val="22"/>
        </w:rPr>
        <w:t>sinh .</w:t>
      </w:r>
      <w:proofErr w:type="gramEnd"/>
      <w:r w:rsidRPr="00F308A4">
        <w:rPr>
          <w:rFonts w:cstheme="minorHAnsi"/>
          <w:sz w:val="22"/>
          <w:szCs w:val="22"/>
        </w:rPr>
        <w:t xml:space="preserve"> </w:t>
      </w:r>
      <w:proofErr w:type="gramStart"/>
      <w:r w:rsidRPr="00F308A4">
        <w:rPr>
          <w:rFonts w:cstheme="minorHAnsi"/>
          <w:sz w:val="22"/>
          <w:szCs w:val="22"/>
        </w:rPr>
        <w:t>LOPHOC(</w:t>
      </w:r>
      <w:proofErr w:type="gramEnd"/>
      <w:r w:rsidRPr="00F308A4">
        <w:rPr>
          <w:rFonts w:cstheme="minorHAnsi"/>
          <w:sz w:val="22"/>
          <w:szCs w:val="22"/>
        </w:rPr>
        <w:t>TenLop, MaLop, TenHS,SiSo , GVCN)</w:t>
      </w:r>
    </w:p>
    <w:p w:rsidR="006B2DBC" w:rsidRPr="00F308A4" w:rsidRDefault="006B2DBC" w:rsidP="002315B4">
      <w:pPr>
        <w:ind w:left="720"/>
        <w:jc w:val="left"/>
        <w:rPr>
          <w:rFonts w:cstheme="minorHAnsi"/>
          <w:sz w:val="22"/>
          <w:szCs w:val="22"/>
        </w:rPr>
      </w:pPr>
      <w:r w:rsidRPr="00F308A4">
        <w:rPr>
          <w:rFonts w:cstheme="minorHAnsi"/>
          <w:sz w:val="22"/>
          <w:szCs w:val="22"/>
        </w:rPr>
        <w:t>D5: Không có.</w:t>
      </w:r>
    </w:p>
    <w:p w:rsidR="006B2DBC" w:rsidRPr="00F308A4" w:rsidRDefault="006B2DBC" w:rsidP="002315B4">
      <w:pPr>
        <w:ind w:left="720"/>
        <w:jc w:val="left"/>
        <w:rPr>
          <w:rFonts w:cstheme="minorHAnsi"/>
          <w:sz w:val="22"/>
          <w:szCs w:val="22"/>
        </w:rPr>
      </w:pPr>
      <w:r w:rsidRPr="00F308A4">
        <w:rPr>
          <w:rFonts w:cstheme="minorHAnsi"/>
          <w:sz w:val="22"/>
          <w:szCs w:val="22"/>
        </w:rPr>
        <w:t>D6: Thông báo kết quả.</w:t>
      </w:r>
    </w:p>
    <w:p w:rsidR="006B2DBC" w:rsidRPr="00F308A4" w:rsidRDefault="006B2DBC" w:rsidP="002315B4">
      <w:pPr>
        <w:ind w:left="720"/>
        <w:jc w:val="left"/>
        <w:rPr>
          <w:rFonts w:cstheme="minorHAnsi"/>
          <w:sz w:val="22"/>
          <w:szCs w:val="22"/>
        </w:rPr>
      </w:pPr>
    </w:p>
    <w:p w:rsidR="006B2DBC" w:rsidRPr="00F308A4" w:rsidRDefault="006B2DBC" w:rsidP="002315B4">
      <w:pPr>
        <w:ind w:left="720"/>
        <w:jc w:val="left"/>
        <w:rPr>
          <w:rFonts w:cstheme="minorHAnsi"/>
          <w:sz w:val="22"/>
          <w:szCs w:val="22"/>
        </w:rPr>
      </w:pPr>
    </w:p>
    <w:p w:rsidR="006B2DBC" w:rsidRPr="00F308A4" w:rsidRDefault="006B2DBC" w:rsidP="002315B4">
      <w:pPr>
        <w:jc w:val="left"/>
        <w:rPr>
          <w:rFonts w:cstheme="minorHAnsi"/>
          <w:b/>
          <w:sz w:val="22"/>
          <w:szCs w:val="22"/>
        </w:rPr>
      </w:pPr>
      <w:r w:rsidRPr="00F308A4">
        <w:rPr>
          <w:rFonts w:cstheme="minorHAnsi"/>
          <w:b/>
          <w:sz w:val="22"/>
          <w:szCs w:val="22"/>
        </w:rPr>
        <w:t>Các bước xử lý:</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1: Nhân viên phòng giáo vụ nhập năm học, khối lớp, tên lớp cần chỉnh sửa</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2: Lấy CSDL Lớp học lên</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3: Chỉnh sửa</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4: Kiểm tra xem phù hợp với sĩ số tối đa chưa</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5: Lưu lại CSDL Lớp học</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t>Bước 6: Xuất danh sách lớp (nếu cần)</w:t>
      </w:r>
    </w:p>
    <w:p w:rsidR="006B2DBC" w:rsidRPr="00F308A4" w:rsidRDefault="006B2DBC" w:rsidP="002315B4">
      <w:pPr>
        <w:pStyle w:val="ListParagraph"/>
        <w:ind w:left="450"/>
        <w:jc w:val="left"/>
        <w:rPr>
          <w:rFonts w:cstheme="minorHAnsi"/>
          <w:sz w:val="22"/>
          <w:szCs w:val="22"/>
        </w:rPr>
      </w:pPr>
      <w:r w:rsidRPr="00F308A4">
        <w:rPr>
          <w:rFonts w:cstheme="minorHAnsi"/>
          <w:sz w:val="22"/>
          <w:szCs w:val="22"/>
        </w:rPr>
        <w:lastRenderedPageBreak/>
        <w:t>Bước 7: Kết thúc.</w:t>
      </w:r>
    </w:p>
    <w:p w:rsidR="006B2DBC" w:rsidRPr="00F308A4" w:rsidRDefault="006B2DBC" w:rsidP="006B2DBC">
      <w:pPr>
        <w:pStyle w:val="ListParagraph"/>
        <w:ind w:left="450"/>
        <w:rPr>
          <w:rFonts w:cs="Times New Roman"/>
          <w:sz w:val="22"/>
          <w:szCs w:val="22"/>
        </w:rPr>
      </w:pPr>
    </w:p>
    <w:p w:rsidR="006B2DBC" w:rsidRPr="00F308A4" w:rsidRDefault="006B2DBC" w:rsidP="006B2DBC">
      <w:pPr>
        <w:pStyle w:val="ListParagraph"/>
        <w:ind w:left="450"/>
        <w:rPr>
          <w:rFonts w:cs="Times New Roman"/>
          <w:sz w:val="22"/>
          <w:szCs w:val="22"/>
        </w:rPr>
      </w:pPr>
    </w:p>
    <w:p w:rsidR="006B2DBC" w:rsidRPr="00F308A4" w:rsidRDefault="002315B4" w:rsidP="00E53BF6">
      <w:pPr>
        <w:pStyle w:val="ListParagraph"/>
        <w:numPr>
          <w:ilvl w:val="1"/>
          <w:numId w:val="43"/>
        </w:numPr>
        <w:spacing w:after="160" w:line="259" w:lineRule="auto"/>
        <w:ind w:left="1443"/>
        <w:jc w:val="left"/>
        <w:rPr>
          <w:rFonts w:cstheme="minorHAnsi"/>
          <w:b/>
          <w:sz w:val="22"/>
          <w:szCs w:val="22"/>
        </w:rPr>
      </w:pPr>
      <w:r w:rsidRPr="00F308A4">
        <w:rPr>
          <w:rFonts w:cs="Times New Roman"/>
          <w:noProof/>
          <w:sz w:val="22"/>
          <w:szCs w:val="22"/>
        </w:rPr>
        <mc:AlternateContent>
          <mc:Choice Requires="wpg">
            <w:drawing>
              <wp:anchor distT="0" distB="0" distL="114300" distR="114300" simplePos="0" relativeHeight="251666432" behindDoc="0" locked="0" layoutInCell="1" allowOverlap="1" wp14:anchorId="0C5124C4" wp14:editId="1FFC3657">
                <wp:simplePos x="0" y="0"/>
                <wp:positionH relativeFrom="column">
                  <wp:posOffset>168910</wp:posOffset>
                </wp:positionH>
                <wp:positionV relativeFrom="paragraph">
                  <wp:posOffset>344170</wp:posOffset>
                </wp:positionV>
                <wp:extent cx="5046980" cy="3039745"/>
                <wp:effectExtent l="57150" t="57150" r="39370" b="84455"/>
                <wp:wrapTopAndBottom/>
                <wp:docPr id="245" name="Nhóm 245"/>
                <wp:cNvGraphicFramePr/>
                <a:graphic xmlns:a="http://schemas.openxmlformats.org/drawingml/2006/main">
                  <a:graphicData uri="http://schemas.microsoft.com/office/word/2010/wordprocessingGroup">
                    <wpg:wgp>
                      <wpg:cNvGrpSpPr/>
                      <wpg:grpSpPr>
                        <a:xfrm>
                          <a:off x="0" y="0"/>
                          <a:ext cx="5046980" cy="3039745"/>
                          <a:chOff x="0" y="0"/>
                          <a:chExt cx="6324600" cy="3200400"/>
                        </a:xfrm>
                      </wpg:grpSpPr>
                      <wps:wsp>
                        <wps:cNvPr id="246" name="Hình Bầu dục 246"/>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điểm</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7" name="Nhóm 247"/>
                        <wpg:cNvGrpSpPr/>
                        <wpg:grpSpPr>
                          <a:xfrm>
                            <a:off x="0" y="0"/>
                            <a:ext cx="6324600" cy="3200400"/>
                            <a:chOff x="0" y="0"/>
                            <a:chExt cx="6324600" cy="3200400"/>
                          </a:xfrm>
                        </wpg:grpSpPr>
                        <wps:wsp>
                          <wps:cNvPr id="248" name="Đường nối Thẳng 248"/>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49" name="Đường nối Thẳng 249"/>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50" name="Hình chữ nhật: Góc Tròn 250"/>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 xml:space="preserve">Giáo viên </w:t>
                                </w:r>
                                <w:proofErr w:type="gramStart"/>
                                <w:r w:rsidRPr="002315B4">
                                  <w:rPr>
                                    <w:rFonts w:asciiTheme="minorHAnsi" w:hAnsiTheme="minorHAnsi" w:cstheme="minorHAnsi"/>
                                    <w:color w:val="000000" w:themeColor="text1"/>
                                    <w:sz w:val="22"/>
                                    <w:szCs w:val="22"/>
                                  </w:rPr>
                                  <w:t>Bộ  môn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Hình chữ nhật: Góc Tròn 251"/>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Hình chữ nhật: Góc Tròn 252"/>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Nhóm 253"/>
                        <wpg:cNvGrpSpPr/>
                        <wpg:grpSpPr>
                          <a:xfrm>
                            <a:off x="1587500" y="762000"/>
                            <a:ext cx="3092450" cy="2038350"/>
                            <a:chOff x="0" y="0"/>
                            <a:chExt cx="3092450" cy="2038350"/>
                          </a:xfrm>
                        </wpg:grpSpPr>
                        <wps:wsp>
                          <wps:cNvPr id="254" name="Mũi tên: Xuống 254"/>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Mũi tên: Xuống 255"/>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Mũi tên: Xuống 256"/>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Mũi tên: Xuống 257"/>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Mũi tên: Xuống 258"/>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Mũi tên: Xuống 259"/>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0" name="Nhóm 260"/>
                          <wpg:cNvGrpSpPr/>
                          <wpg:grpSpPr>
                            <a:xfrm>
                              <a:off x="0" y="50800"/>
                              <a:ext cx="3092450" cy="1898650"/>
                              <a:chOff x="0" y="0"/>
                              <a:chExt cx="3092450" cy="1898650"/>
                            </a:xfrm>
                          </wpg:grpSpPr>
                          <wpg:grpSp>
                            <wpg:cNvPr id="261" name="Nhóm 261"/>
                            <wpg:cNvGrpSpPr/>
                            <wpg:grpSpPr>
                              <a:xfrm>
                                <a:off x="0" y="0"/>
                                <a:ext cx="2527300" cy="939800"/>
                                <a:chOff x="0" y="0"/>
                                <a:chExt cx="2527300" cy="939800"/>
                              </a:xfrm>
                            </wpg:grpSpPr>
                            <wps:wsp>
                              <wps:cNvPr id="262" name="Hộp Văn bản 262"/>
                              <wps:cNvSpPr txBox="1"/>
                              <wps:spPr>
                                <a:xfrm>
                                  <a:off x="64135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Hộp Văn bản 263"/>
                              <wps:cNvSpPr txBox="1"/>
                              <wps:spPr>
                                <a:xfrm>
                                  <a:off x="0" y="60960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Hộp Văn bản 264"/>
                              <wps:cNvSpPr txBox="1"/>
                              <wps:spPr>
                                <a:xfrm>
                                  <a:off x="210185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5" name="Nhóm 265"/>
                            <wpg:cNvGrpSpPr/>
                            <wpg:grpSpPr>
                              <a:xfrm>
                                <a:off x="641350" y="622300"/>
                                <a:ext cx="2451100" cy="1276350"/>
                                <a:chOff x="0" y="0"/>
                                <a:chExt cx="2451100" cy="1276350"/>
                              </a:xfrm>
                            </wpg:grpSpPr>
                            <wps:wsp>
                              <wps:cNvPr id="266" name="Hộp Văn bản 266"/>
                              <wps:cNvSpPr txBox="1"/>
                              <wps:spPr>
                                <a:xfrm>
                                  <a:off x="142875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Hộp Văn bản 267"/>
                              <wps:cNvSpPr txBox="1"/>
                              <wps:spPr>
                                <a:xfrm>
                                  <a:off x="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Hộp Văn bản 268"/>
                              <wps:cNvSpPr txBox="1"/>
                              <wps:spPr>
                                <a:xfrm>
                                  <a:off x="1955800" y="0"/>
                                  <a:ext cx="495300" cy="330200"/>
                                </a:xfrm>
                                <a:prstGeom prst="rect">
                                  <a:avLst/>
                                </a:prstGeom>
                                <a:noFill/>
                                <a:ln>
                                  <a:noFill/>
                                </a:ln>
                              </wps:spPr>
                              <wps:txbx>
                                <w:txbxContent>
                                  <w:p w:rsidR="0032542D" w:rsidRPr="002315B4" w:rsidRDefault="0032542D" w:rsidP="006B2DBC">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45" o:spid="_x0000_s1154" style="position:absolute;left:0;text-align:left;margin-left:13.3pt;margin-top:27.1pt;width:397.4pt;height:239.35pt;z-index:251666432;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">
                <v:oval id="Hình Bầu dục 246" o:spid="_x0000_s1155"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A/MQA&#10;AADcAAAADwAAAGRycy9kb3ducmV2LnhtbESPT4vCMBTE7wt+h/AEL4um/kGkGkUKirC4YPXg8dE8&#10;22LzUppU67ffCMIeh5n5DbPadKYSD2pcaVnBeBSBIM6sLjlXcDnvhgsQziNrrCyTghc52Kx7XyuM&#10;tX3yiR6pz0WAsItRQeF9HUvpsoIMupGtiYN3s41BH2STS93gM8BNJSdRNJcGSw4LBdaUFJTd09Yo&#10;aG/m9/jd0vVnl6RYzpIpnfas1KDfbZcgPHX+P/xpH7SCyWwO7zPh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zwPzEAAAA3A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điểm</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247" o:spid="_x0000_s1156"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line id="Đường nối Thẳng 248" o:spid="_x0000_s1157"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sYFsMAAADcAAAADwAAAGRycy9kb3ducmV2LnhtbERPXWvCMBR9H/gfwhX2IppOZEg1igiD&#10;DYZsKuLjpbk2xeamNLGN/nrzMNjj4Xwv19HWoqPWV44VvE0yEMSF0xWXCo6Hj/EchA/IGmvHpOBO&#10;HtarwcsSc+16/qVuH0qRQtjnqMCE0ORS+sKQRT9xDXHiLq61GBJsS6lb7FO4reU0y96lxYpTg8GG&#10;toaK6/5mFZx35ji6xcfPtTvF0az/msd4+FbqdRg3CxCBYvgX/7k/tYLpLK1NZ9IR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bGBbDAAAA3AAAAA8AAAAAAAAAAAAA&#10;AAAAoQIAAGRycy9kb3ducmV2LnhtbFBLBQYAAAAABAAEAPkAAACRAwAAAAA=&#10;" strokecolor="black [3200]" strokeweight="3pt">
                    <v:shadow on="t" color="black" opacity="22937f" origin=",.5" offset="0,.63889mm"/>
                  </v:line>
                  <v:line id="Đường nối Thẳng 249" o:spid="_x0000_s1158"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e9jcYAAADcAAAADwAAAGRycy9kb3ducmV2LnhtbESPQWsCMRSE70L/Q3gFL1KzFRG7GqUU&#10;ChWKtCrF42PzulncvCybuJv6641Q8DjMzDfMch1tLTpqfeVYwfM4A0FcOF1xqeCwf3+ag/ABWWPt&#10;mBT8kYf16mGwxFy7nr+p24VSJAj7HBWYEJpcSl8YsujHriFO3q9rLYYk21LqFvsEt7WcZNlMWqw4&#10;LRhs6M1QcdqdrYLj1hxG53j5OnU/cTTtN/MY959KDR/j6wJEoBju4f/2h1Ywmb7A7Uw6AnJ1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XvY3GAAAA3AAAAA8AAAAAAAAA&#10;AAAAAAAAoQIAAGRycy9kb3ducmV2LnhtbFBLBQYAAAAABAAEAPkAAACUAwAAAAA=&#10;" strokecolor="black [3200]" strokeweight="3pt">
                    <v:shadow on="t" color="black" opacity="22937f" origin=",.5" offset="0,.63889mm"/>
                  </v:line>
                  <v:roundrect id="Hình chữ nhật: Góc Tròn 250" o:spid="_x0000_s1159"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EH8IA&#10;AADcAAAADwAAAGRycy9kb3ducmV2LnhtbERP3WrCMBS+F/YO4Qx2N1MVh3SmRdxEBwNp3QMcm2PT&#10;rTkpTabt2y8XAy8/vv91PthWXKn3jWMFs2kCgrhyuuFawddp97wC4QOyxtYxKRjJQ549TNaYanfj&#10;gq5lqEUMYZ+iAhNCl0rpK0MW/dR1xJG7uN5iiLCvpe7xFsNtK+dJ8iItNhwbDHa0NVT9lL9WAZ0/&#10;yrfDsOf3z/JYmO9xW/FiVOrpcdi8ggg0hLv4333QCubLOD+eiUd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YoQfwgAAANwAAAAPAAAAAAAAAAAAAAAAAJgCAABkcnMvZG93&#10;bnJldi54bWxQSwUGAAAAAAQABAD1AAAAhw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Bộ  môn</w:t>
                          </w:r>
                        </w:p>
                      </w:txbxContent>
                    </v:textbox>
                  </v:roundrect>
                  <v:roundrect id="Hình chữ nhật: Góc Tròn 251" o:spid="_x0000_s1160"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hhMQA&#10;AADcAAAADwAAAGRycy9kb3ducmV2LnhtbESP3WrCQBSE7wu+w3KE3tWNlpYSXUX8QYWCmPoAx+wx&#10;G82eDdlVk7fvCoVeDjPzDTOZtbYSd2p86VjBcJCAIM6dLrlQcPxZv32B8AFZY+WYFHTkYTbtvUww&#10;1e7BB7pnoRARwj5FBSaEOpXS54Ys+oGriaN3do3FEGVTSN3gI8JtJUdJ8iktlhwXDNa0MJRfs5tV&#10;QKddtty2G159Z/uDuXSLnN87pV777XwMIlAb/sN/7a1WMPoYwvN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uIYTEAAAA3A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252" o:spid="_x0000_s1161"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88UA&#10;AADcAAAADwAAAGRycy9kb3ducmV2LnhtbESP0WrCQBRE3wv9h+UWfKubRhRJXUWsogVBkvYDbrO3&#10;2dTs3ZBdNfl7t1Do4zAzZ5jFqreNuFLna8cKXsYJCOLS6ZorBZ8fu+c5CB+QNTaOScFAHlbLx4cF&#10;ZtrdOKdrESoRIewzVGBCaDMpfWnIoh+7ljh6366zGKLsKqk7vEW4bWSaJDNpsea4YLCljaHyXFys&#10;Avp6L94O/Z63x+KUm59hU/JkUGr01K9fQQTqw3/4r33QCtJpCr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zxQAAANwAAAAPAAAAAAAAAAAAAAAAAJgCAABkcnMv&#10;ZG93bnJldi54bWxQSwUGAAAAAAQABAD1AAAAigM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253" o:spid="_x0000_s1162"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Mũi tên: Xuống 254" o:spid="_x0000_s1163"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XB8UA&#10;AADcAAAADwAAAGRycy9kb3ducmV2LnhtbESPQWsCMRSE70L/Q3iFXkSzSpWyNUorCD1Va3vw+Lp5&#10;bpbdvCxJ1PTfN4LgcZiZb5jFKtlOnMmHxrGCybgAQVw53XCt4Od7M3oBESKyxs4xKfijAKvlw2CB&#10;pXYX/qLzPtYiQziUqMDE2JdShsqQxTB2PXH2js5bjFn6WmqPlwy3nZwWxVxabDgvGOxpbahq9yer&#10;wG/et/Vh+2tSmn9ye9y1bj0slHp6TG+vICKleA/f2h9awXT2DNcz+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5cHxQAAANwAAAAPAAAAAAAAAAAAAAAAAJgCAABkcnMv&#10;ZG93bnJldi54bWxQSwUGAAAAAAQABAD1AAAAigMAAAAA&#10;" adj="17876" fillcolor="#4f81bd [3204]" strokecolor="#243f60 [1604]" strokeweight="2pt"/>
                  <v:shape id="Mũi tên: Xuống 255" o:spid="_x0000_s1164"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KTcYA&#10;AADcAAAADwAAAGRycy9kb3ducmV2LnhtbESPQWvCQBSE7wX/w/KE3urGQIqkrqISqaUUqpaeX7PP&#10;JG72bciumv77bqHQ4zAz3zDz5WBbcaXeN44VTCcJCOLS6YYrBR/H7cMMhA/IGlvHpOCbPCwXo7s5&#10;5trdeE/XQ6hEhLDPUUEdQpdL6cuaLPqJ64ijd3K9xRBlX0nd4y3CbSvTJHmUFhuOCzV2tKmpNIeL&#10;VVC9mNev9bspZsXZmDT7XD+/FYNS9+Nh9QQi0BD+w3/tnVaQZh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JKTcYAAADcAAAADwAAAAAAAAAAAAAAAACYAgAAZHJz&#10;L2Rvd25yZXYueG1sUEsFBgAAAAAEAAQA9QAAAIsDAAAAAA==&#10;" adj="17876" fillcolor="#4f81bd [3204]" strokecolor="#243f60 [1604]" strokeweight="2pt"/>
                  <v:shape id="Mũi tên: Xuống 256" o:spid="_x0000_s1165"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UOsYA&#10;AADcAAAADwAAAGRycy9kb3ducmV2LnhtbESPQWvCQBSE74X+h+UJ3urGgCKpq2iJ2FIKakvPz+wz&#10;iZt9G7Krpv++Wyh4HGbmG2a+7G0jrtT52rGC8SgBQVw4XXOp4Otz8zQD4QOyxsYxKfghD8vF48Mc&#10;M+1uvKfrIZQiQthnqKAKoc2k9EVFFv3ItcTRO7nOYoiyK6Xu8BbhtpFpkkylxZrjQoUtvVRUmMPF&#10;KijfzPtxvTP5LD8bk06+19uPvFdqOOhXzyAC9eEe/m+/agXpZAp/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DUOsYAAADcAAAADwAAAAAAAAAAAAAAAACYAgAAZHJz&#10;L2Rvd25yZXYueG1sUEsFBgAAAAAEAAQA9QAAAIsDAAAAAA==&#10;" adj="17876" fillcolor="#4f81bd [3204]" strokecolor="#243f60 [1604]" strokeweight="2pt"/>
                  <v:shape id="Mũi tên: Xuống 257" o:spid="_x0000_s1166"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0nzcUA&#10;AADcAAAADwAAAGRycy9kb3ducmV2LnhtbESPwWrDMBBE74X8g9hAL6WWY2hTnCghGAqlGEJTf8Bi&#10;bW3H1spIauz+fRUI5DjMzBtmu5/NIC7kfGdZwSpJQRDXVnfcKKi+35/fQPiArHGwTAr+yMN+t3jY&#10;Yq7txF90OYVGRAj7HBW0IYy5lL5uyaBP7EgcvR/rDIYoXSO1wynCzSCzNH2VBjuOCy2OVLRU96df&#10;o0B+ZtW578v0UBx7V5y7pzWWpNTjcj5sQASawz18a39oBdnLGq5n4hG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SfNxQAAANwAAAAPAAAAAAAAAAAAAAAAAJgCAABkcnMv&#10;ZG93bnJldi54bWxQSwUGAAAAAAQABAD1AAAAigMAAAAA&#10;" adj="16925" fillcolor="#4f81bd [3204]" strokecolor="#243f60 [1604]" strokeweight="2pt"/>
                  <v:shape id="Mũi tên: Xuống 258" o:spid="_x0000_s1167"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zv8IA&#10;AADcAAAADwAAAGRycy9kb3ducmV2LnhtbERP3WrCMBS+H/gO4Qi7GTa1sE2qUaQwGFIYc32AQ3Ns&#10;a5uTkkTbvb25GOzy4/vfHWYziDs531lWsE5SEMS11R03Cqqfj9UGhA/IGgfLpOCXPBz2i6cd5tpO&#10;/E33c2hEDGGfo4I2hDGX0tctGfSJHYkjd7HOYIjQNVI7nGK4GWSWpm/SYMexocWRipbq/nwzCuQp&#10;q659X6bH4qt3xbV7eceSlHpezsctiEBz+Bf/uT+1guw1ro1n4hG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rO/wgAAANwAAAAPAAAAAAAAAAAAAAAAAJgCAABkcnMvZG93&#10;bnJldi54bWxQSwUGAAAAAAQABAD1AAAAhwMAAAAA&#10;" adj="16925" fillcolor="#4f81bd [3204]" strokecolor="#243f60 [1604]" strokeweight="2pt"/>
                  <v:shape id="Mũi tên: Xuống 259" o:spid="_x0000_s1168"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o4mcUA&#10;AADcAAAADwAAAGRycy9kb3ducmV2LnhtbESPT2sCMRTE70K/Q3iFXkSzCpV2a5RWEHqqf9qDx9fN&#10;c7Ps5mVJoqbfvhEEj8PM/IaZL5PtxJl8aBwrmIwLEMSV0w3XCn6+16MXECEia+wck4I/CrBcPAzm&#10;WGp34R2d97EWGcKhRAUmxr6UMlSGLIax64mzd3TeYszS11J7vGS47eS0KGbSYsN5wWBPK0NVuz9Z&#10;BX79sakPm1+T0uyL2+O2dathodTTY3p/AxEpxXv41v7UCqbPr3A9k4+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mjiZxQAAANwAAAAPAAAAAAAAAAAAAAAAAJgCAABkcnMv&#10;ZG93bnJldi54bWxQSwUGAAAAAAQABAD1AAAAigMAAAAA&#10;" adj="17876" fillcolor="#4f81bd [3204]" strokecolor="#243f60 [1604]" strokeweight="2pt"/>
                  <v:group id="Nhóm 260" o:spid="_x0000_s1169" style="position:absolute;top:508;width:30924;height:18986" coordsize="30924,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Nhóm 261" o:spid="_x0000_s1170"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Hộp Văn bản 262" o:spid="_x0000_s1171"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63" o:spid="_x0000_s1172"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64" o:spid="_x0000_s1173"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65" o:spid="_x0000_s1174" style="position:absolute;left:6413;top:6223;width:24511;height:12763" coordsize="24511,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Hộp Văn bản 266" o:spid="_x0000_s1175"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67" o:spid="_x0000_s1176"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68" o:spid="_x0000_s1177" type="#_x0000_t202" style="position:absolute;left:19558;width:4953;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6B2DBC" w:rsidRPr="002315B4" w:rsidRDefault="006B2DBC" w:rsidP="006B2DBC">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r w:rsidR="006B2DBC" w:rsidRPr="00F308A4">
        <w:rPr>
          <w:rFonts w:cstheme="minorHAnsi"/>
          <w:b/>
          <w:sz w:val="22"/>
          <w:szCs w:val="22"/>
        </w:rPr>
        <w:t>Sơ đồ DFD về nghiệp vụ Nhập điểm</w:t>
      </w:r>
    </w:p>
    <w:p w:rsidR="006B2DBC" w:rsidRPr="00F308A4" w:rsidRDefault="006B2DBC" w:rsidP="006B2DBC">
      <w:pPr>
        <w:rPr>
          <w:rFonts w:cs="Times New Roman"/>
          <w:sz w:val="22"/>
          <w:szCs w:val="22"/>
        </w:rPr>
      </w:pPr>
    </w:p>
    <w:p w:rsidR="006B2DBC" w:rsidRPr="00F308A4" w:rsidRDefault="006B2DBC" w:rsidP="002315B4">
      <w:pPr>
        <w:spacing w:line="240" w:lineRule="auto"/>
        <w:jc w:val="left"/>
        <w:rPr>
          <w:rFonts w:cstheme="minorHAnsi"/>
          <w:b/>
          <w:sz w:val="22"/>
          <w:szCs w:val="22"/>
        </w:rPr>
      </w:pPr>
      <w:r w:rsidRPr="00F308A4">
        <w:rPr>
          <w:rFonts w:cstheme="minorHAnsi"/>
          <w:b/>
          <w:sz w:val="22"/>
          <w:szCs w:val="22"/>
        </w:rPr>
        <w:t>Giải thích:</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D1: Thông tin về năm học, học kỳ, lớp, môn học, tên cột điểm cần nhập điểm.</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D2: Không có</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D3: Danh sách mã học sinh, tên học sinh, loại điể</w:t>
      </w:r>
      <w:proofErr w:type="gramStart"/>
      <w:r w:rsidRPr="00F308A4">
        <w:rPr>
          <w:rFonts w:cstheme="minorHAnsi"/>
          <w:sz w:val="22"/>
          <w:szCs w:val="22"/>
        </w:rPr>
        <w:t>m(</w:t>
      </w:r>
      <w:proofErr w:type="gramEnd"/>
      <w:r w:rsidRPr="00F308A4">
        <w:rPr>
          <w:rFonts w:cstheme="minorHAnsi"/>
          <w:sz w:val="22"/>
          <w:szCs w:val="22"/>
        </w:rPr>
        <w:t>chưa nhập).</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D4: Lưu thông tin về điểm (loại điểm, học kỳ, năm, học sinh, lớp)</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D5: Không có</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D6: Kết quả của việc nhập điểm</w:t>
      </w:r>
    </w:p>
    <w:p w:rsidR="006B2DBC" w:rsidRPr="00F308A4" w:rsidRDefault="006B2DBC" w:rsidP="002315B4">
      <w:pPr>
        <w:tabs>
          <w:tab w:val="left" w:pos="195"/>
        </w:tabs>
        <w:ind w:left="720"/>
        <w:jc w:val="left"/>
        <w:rPr>
          <w:rFonts w:cstheme="minorHAnsi"/>
          <w:sz w:val="22"/>
          <w:szCs w:val="22"/>
        </w:rPr>
      </w:pPr>
    </w:p>
    <w:p w:rsidR="006B2DBC" w:rsidRPr="00F308A4" w:rsidRDefault="006B2DBC" w:rsidP="002315B4">
      <w:pPr>
        <w:tabs>
          <w:tab w:val="left" w:pos="195"/>
        </w:tabs>
        <w:ind w:left="720"/>
        <w:jc w:val="left"/>
        <w:rPr>
          <w:rFonts w:cstheme="minorHAnsi"/>
          <w:sz w:val="22"/>
          <w:szCs w:val="22"/>
        </w:rPr>
      </w:pPr>
    </w:p>
    <w:p w:rsidR="006B2DBC" w:rsidRPr="00F308A4" w:rsidRDefault="006B2DBC" w:rsidP="002315B4">
      <w:pPr>
        <w:tabs>
          <w:tab w:val="left" w:pos="195"/>
        </w:tabs>
        <w:spacing w:line="240" w:lineRule="auto"/>
        <w:jc w:val="left"/>
        <w:rPr>
          <w:rFonts w:cstheme="minorHAnsi"/>
          <w:b/>
          <w:sz w:val="22"/>
          <w:szCs w:val="22"/>
        </w:rPr>
      </w:pPr>
      <w:r w:rsidRPr="00F308A4">
        <w:rPr>
          <w:rFonts w:cstheme="minorHAnsi"/>
          <w:b/>
          <w:sz w:val="22"/>
          <w:szCs w:val="22"/>
        </w:rPr>
        <w:t>Các bước xử lý:</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Bước 1: Người dùng nhập tài khoản vào hệ thống</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 xml:space="preserve">Bước 2: Hệ thống kiểm tra pham </w:t>
      </w:r>
      <w:proofErr w:type="gramStart"/>
      <w:r w:rsidRPr="00F308A4">
        <w:rPr>
          <w:rFonts w:cstheme="minorHAnsi"/>
          <w:sz w:val="22"/>
          <w:szCs w:val="22"/>
        </w:rPr>
        <w:t>vi</w:t>
      </w:r>
      <w:proofErr w:type="gramEnd"/>
      <w:r w:rsidRPr="00F308A4">
        <w:rPr>
          <w:rFonts w:cstheme="minorHAnsi"/>
          <w:sz w:val="22"/>
          <w:szCs w:val="22"/>
        </w:rPr>
        <w:t xml:space="preserve"> sử dụng của người dùng</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 xml:space="preserve">Bước 3: Người dùng chọn bảng điểm phù </w:t>
      </w:r>
      <w:proofErr w:type="gramStart"/>
      <w:r w:rsidRPr="00F308A4">
        <w:rPr>
          <w:rFonts w:cstheme="minorHAnsi"/>
          <w:sz w:val="22"/>
          <w:szCs w:val="22"/>
        </w:rPr>
        <w:t>hợp(</w:t>
      </w:r>
      <w:proofErr w:type="gramEnd"/>
      <w:r w:rsidRPr="00F308A4">
        <w:rPr>
          <w:rFonts w:cstheme="minorHAnsi"/>
          <w:sz w:val="22"/>
          <w:szCs w:val="22"/>
        </w:rPr>
        <w:t>năm học, học kỳ, lớp, môn, cột điểm) và tiến hành nhập điểm</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Bước 4: Hệ thống kiểm tra điểm có hợp lệ hay không, nếu không thì thông báo nhập lại.</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Bước 5: Nếu hợp lệ thì tự động cập nhật điểm trung bình môn và lưu kết quả và thông báo nhập điểm thành công</w:t>
      </w:r>
    </w:p>
    <w:p w:rsidR="006B2DBC" w:rsidRPr="00F308A4" w:rsidRDefault="006B2DBC" w:rsidP="002315B4">
      <w:pPr>
        <w:pStyle w:val="ListParagraph"/>
        <w:tabs>
          <w:tab w:val="left" w:pos="195"/>
        </w:tabs>
        <w:spacing w:line="240" w:lineRule="auto"/>
        <w:jc w:val="left"/>
        <w:rPr>
          <w:rFonts w:cstheme="minorHAnsi"/>
          <w:sz w:val="22"/>
          <w:szCs w:val="22"/>
        </w:rPr>
      </w:pPr>
      <w:r w:rsidRPr="00F308A4">
        <w:rPr>
          <w:rFonts w:cstheme="minorHAnsi"/>
          <w:sz w:val="22"/>
          <w:szCs w:val="22"/>
        </w:rPr>
        <w:t>Bước 6: Kết thúc</w:t>
      </w:r>
    </w:p>
    <w:p w:rsidR="006B2DBC" w:rsidRPr="00F308A4" w:rsidRDefault="006B2DBC" w:rsidP="006B2DBC">
      <w:pPr>
        <w:tabs>
          <w:tab w:val="left" w:pos="195"/>
        </w:tabs>
        <w:ind w:left="720"/>
        <w:rPr>
          <w:sz w:val="22"/>
          <w:szCs w:val="22"/>
        </w:rPr>
      </w:pPr>
    </w:p>
    <w:p w:rsidR="002315B4" w:rsidRPr="00F308A4" w:rsidRDefault="002315B4" w:rsidP="002315B4">
      <w:pPr>
        <w:pStyle w:val="ListParagraph"/>
        <w:spacing w:after="160" w:line="259" w:lineRule="auto"/>
        <w:jc w:val="left"/>
        <w:rPr>
          <w:sz w:val="22"/>
          <w:szCs w:val="22"/>
        </w:rPr>
      </w:pPr>
    </w:p>
    <w:p w:rsidR="002315B4" w:rsidRPr="00F308A4" w:rsidRDefault="002315B4" w:rsidP="002315B4">
      <w:pPr>
        <w:pStyle w:val="ListParagraph"/>
        <w:spacing w:after="160" w:line="259" w:lineRule="auto"/>
        <w:jc w:val="left"/>
        <w:rPr>
          <w:sz w:val="22"/>
          <w:szCs w:val="22"/>
        </w:rPr>
      </w:pPr>
    </w:p>
    <w:p w:rsidR="002315B4" w:rsidRPr="00F308A4" w:rsidRDefault="002315B4" w:rsidP="002315B4">
      <w:pPr>
        <w:pStyle w:val="ListParagraph"/>
        <w:spacing w:after="160" w:line="259" w:lineRule="auto"/>
        <w:jc w:val="left"/>
        <w:rPr>
          <w:sz w:val="22"/>
          <w:szCs w:val="22"/>
        </w:rPr>
      </w:pPr>
    </w:p>
    <w:p w:rsidR="002315B4" w:rsidRPr="00F308A4" w:rsidRDefault="002315B4" w:rsidP="002315B4">
      <w:pPr>
        <w:pStyle w:val="ListParagraph"/>
        <w:spacing w:after="160" w:line="259" w:lineRule="auto"/>
        <w:jc w:val="left"/>
        <w:rPr>
          <w:sz w:val="22"/>
          <w:szCs w:val="22"/>
        </w:rPr>
      </w:pPr>
    </w:p>
    <w:p w:rsidR="002315B4" w:rsidRPr="00F308A4" w:rsidRDefault="002315B4" w:rsidP="002315B4">
      <w:pPr>
        <w:pStyle w:val="ListParagraph"/>
        <w:spacing w:after="160" w:line="259" w:lineRule="auto"/>
        <w:jc w:val="left"/>
        <w:rPr>
          <w:sz w:val="22"/>
          <w:szCs w:val="22"/>
        </w:rPr>
      </w:pPr>
    </w:p>
    <w:p w:rsidR="002315B4" w:rsidRPr="00F308A4" w:rsidRDefault="002315B4" w:rsidP="002315B4">
      <w:pPr>
        <w:pStyle w:val="ListParagraph"/>
        <w:spacing w:after="160" w:line="259" w:lineRule="auto"/>
        <w:jc w:val="left"/>
        <w:rPr>
          <w:sz w:val="22"/>
          <w:szCs w:val="22"/>
        </w:rPr>
      </w:pPr>
    </w:p>
    <w:p w:rsidR="006B2DBC" w:rsidRPr="00F308A4" w:rsidRDefault="002315B4" w:rsidP="00E53BF6">
      <w:pPr>
        <w:pStyle w:val="ListParagraph"/>
        <w:numPr>
          <w:ilvl w:val="1"/>
          <w:numId w:val="43"/>
        </w:numPr>
        <w:spacing w:after="160" w:line="259" w:lineRule="auto"/>
        <w:ind w:left="1443"/>
        <w:jc w:val="left"/>
        <w:rPr>
          <w:rFonts w:cstheme="minorHAnsi"/>
          <w:sz w:val="22"/>
          <w:szCs w:val="22"/>
        </w:rPr>
      </w:pPr>
      <w:r w:rsidRPr="00F308A4">
        <w:rPr>
          <w:rFonts w:cstheme="majorHAnsi"/>
          <w:b/>
          <w:sz w:val="22"/>
          <w:szCs w:val="22"/>
        </w:rPr>
        <w:t xml:space="preserve"> </w:t>
      </w:r>
      <w:r w:rsidR="006B2DBC" w:rsidRPr="00F308A4">
        <w:rPr>
          <w:rFonts w:cstheme="minorHAnsi"/>
          <w:b/>
          <w:sz w:val="22"/>
          <w:szCs w:val="22"/>
        </w:rPr>
        <w:t>Sơ đồ DFD về nghiệp vụ Nhập hạnh kiểm</w:t>
      </w:r>
    </w:p>
    <w:p w:rsidR="006B2DBC" w:rsidRPr="00F308A4" w:rsidRDefault="002315B4" w:rsidP="006B2DBC">
      <w:pPr>
        <w:tabs>
          <w:tab w:val="left" w:pos="195"/>
        </w:tabs>
        <w:rPr>
          <w:sz w:val="22"/>
          <w:szCs w:val="22"/>
        </w:rPr>
      </w:pPr>
      <w:r w:rsidRPr="00F308A4">
        <w:rPr>
          <w:rFonts w:cs="Times New Roman"/>
          <w:noProof/>
          <w:sz w:val="22"/>
          <w:szCs w:val="22"/>
        </w:rPr>
        <mc:AlternateContent>
          <mc:Choice Requires="wpg">
            <w:drawing>
              <wp:anchor distT="0" distB="0" distL="114300" distR="114300" simplePos="0" relativeHeight="251675648" behindDoc="0" locked="0" layoutInCell="1" allowOverlap="1" wp14:anchorId="29BD77DB" wp14:editId="64ABD4A3">
                <wp:simplePos x="0" y="0"/>
                <wp:positionH relativeFrom="column">
                  <wp:posOffset>454025</wp:posOffset>
                </wp:positionH>
                <wp:positionV relativeFrom="paragraph">
                  <wp:posOffset>473710</wp:posOffset>
                </wp:positionV>
                <wp:extent cx="5307965" cy="2825750"/>
                <wp:effectExtent l="38100" t="57150" r="45085" b="88900"/>
                <wp:wrapTopAndBottom/>
                <wp:docPr id="269" name="Nhóm 269"/>
                <wp:cNvGraphicFramePr/>
                <a:graphic xmlns:a="http://schemas.openxmlformats.org/drawingml/2006/main">
                  <a:graphicData uri="http://schemas.microsoft.com/office/word/2010/wordprocessingGroup">
                    <wpg:wgp>
                      <wpg:cNvGrpSpPr/>
                      <wpg:grpSpPr>
                        <a:xfrm>
                          <a:off x="0" y="0"/>
                          <a:ext cx="5307965" cy="2825750"/>
                          <a:chOff x="0" y="0"/>
                          <a:chExt cx="6324600" cy="3200400"/>
                        </a:xfrm>
                      </wpg:grpSpPr>
                      <wps:wsp>
                        <wps:cNvPr id="270" name="Hình Bầu dục 270"/>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hạnh kiểm</w:t>
                              </w:r>
                            </w:p>
                            <w:p w:rsidR="0032542D" w:rsidRPr="006002D6" w:rsidRDefault="0032542D" w:rsidP="002315B4">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1" name="Nhóm 271"/>
                        <wpg:cNvGrpSpPr/>
                        <wpg:grpSpPr>
                          <a:xfrm>
                            <a:off x="0" y="0"/>
                            <a:ext cx="6324600" cy="3200400"/>
                            <a:chOff x="0" y="0"/>
                            <a:chExt cx="6324600" cy="3200400"/>
                          </a:xfrm>
                        </wpg:grpSpPr>
                        <wps:wsp>
                          <wps:cNvPr id="272" name="Đường nối Thẳng 272"/>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73" name="Đường nối Thẳng 273"/>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74" name="Hình chữ nhật: Góc Tròn 274"/>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Hình chữ nhật: Góc Tròn 275"/>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Hình chữ nhật: Góc Tròn 276"/>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7" name="Nhóm 277"/>
                        <wpg:cNvGrpSpPr/>
                        <wpg:grpSpPr>
                          <a:xfrm>
                            <a:off x="1587500" y="762000"/>
                            <a:ext cx="3092450" cy="2038350"/>
                            <a:chOff x="0" y="0"/>
                            <a:chExt cx="3092450" cy="2038350"/>
                          </a:xfrm>
                        </wpg:grpSpPr>
                        <wps:wsp>
                          <wps:cNvPr id="278" name="Mũi tên: Xuống 278"/>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Mũi tên: Xuống 279"/>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Mũi tên: Xuống 280"/>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Mũi tên: Xuống 281"/>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Mũi tên: Xuống 282"/>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Mũi tên: Xuống 283"/>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4" name="Nhóm 284"/>
                          <wpg:cNvGrpSpPr/>
                          <wpg:grpSpPr>
                            <a:xfrm>
                              <a:off x="0" y="50800"/>
                              <a:ext cx="3022600" cy="1898650"/>
                              <a:chOff x="0" y="0"/>
                              <a:chExt cx="3022600" cy="1898650"/>
                            </a:xfrm>
                          </wpg:grpSpPr>
                          <wpg:grpSp>
                            <wpg:cNvPr id="285" name="Nhóm 285"/>
                            <wpg:cNvGrpSpPr/>
                            <wpg:grpSpPr>
                              <a:xfrm>
                                <a:off x="0" y="0"/>
                                <a:ext cx="2527300" cy="939800"/>
                                <a:chOff x="0" y="0"/>
                                <a:chExt cx="2527300" cy="939800"/>
                              </a:xfrm>
                            </wpg:grpSpPr>
                            <wps:wsp>
                              <wps:cNvPr id="286" name="Hộp Văn bản 286"/>
                              <wps:cNvSpPr txBox="1"/>
                              <wps:spPr>
                                <a:xfrm>
                                  <a:off x="641350" y="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Hộp Văn bản 287"/>
                              <wps:cNvSpPr txBox="1"/>
                              <wps:spPr>
                                <a:xfrm>
                                  <a:off x="0" y="60960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Hộp Văn bản 288"/>
                              <wps:cNvSpPr txBox="1"/>
                              <wps:spPr>
                                <a:xfrm>
                                  <a:off x="2101850" y="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9" name="Nhóm 289"/>
                            <wpg:cNvGrpSpPr/>
                            <wpg:grpSpPr>
                              <a:xfrm>
                                <a:off x="641350" y="622300"/>
                                <a:ext cx="2381250" cy="1276350"/>
                                <a:chOff x="0" y="0"/>
                                <a:chExt cx="2381250" cy="1276350"/>
                              </a:xfrm>
                            </wpg:grpSpPr>
                            <wps:wsp>
                              <wps:cNvPr id="290" name="Hộp Văn bản 290"/>
                              <wps:cNvSpPr txBox="1"/>
                              <wps:spPr>
                                <a:xfrm>
                                  <a:off x="1428750" y="94615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Hộp Văn bản 291"/>
                              <wps:cNvSpPr txBox="1"/>
                              <wps:spPr>
                                <a:xfrm>
                                  <a:off x="0" y="94615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2" name="Hộp Văn bản 292"/>
                              <wps:cNvSpPr txBox="1"/>
                              <wps:spPr>
                                <a:xfrm>
                                  <a:off x="1955800" y="0"/>
                                  <a:ext cx="425450" cy="330200"/>
                                </a:xfrm>
                                <a:prstGeom prst="rect">
                                  <a:avLst/>
                                </a:prstGeom>
                                <a:noFill/>
                                <a:ln>
                                  <a:noFill/>
                                </a:ln>
                              </wps:spPr>
                              <wps:txbx>
                                <w:txbxContent>
                                  <w:p w:rsidR="0032542D" w:rsidRPr="002315B4" w:rsidRDefault="0032542D" w:rsidP="002315B4">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69" o:spid="_x0000_s1178" style="position:absolute;left:0;text-align:left;margin-left:35.75pt;margin-top:37.3pt;width:417.95pt;height:222.5pt;z-index:251675648;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">
                <v:oval id="Hình Bầu dục 270" o:spid="_x0000_s1179"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o3rsMA&#10;AADcAAAADwAAAGRycy9kb3ducmV2LnhtbERPTWuDQBC9B/IflinkEpo1NqTFZiNBsBRKApoeehzc&#10;iUrdWXFXY/9991Do8fG+D+lsOjHR4FrLCrabCARxZXXLtYLPa/74AsJ5ZI2dZVLwQw7S43JxwETb&#10;Oxc0lb4WIYRdggoa7/tESlc1ZNBtbE8cuJsdDPoAh1rqAe8h3HQyjqK9NNhyaGiwp6yh6rscjYLx&#10;Zi7n9UhfH3lWYrvLnqh4Y6VWD/PpFYSn2f+L/9zvWkH8HOaHM+EI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o3rsMAAADcAAAADwAAAAAAAAAAAAAAAACYAgAAZHJzL2Rv&#10;d25yZXYueG1sUEsFBgAAAAAEAAQA9QAAAIgDA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Nhập hạnh kiểm</w:t>
                        </w:r>
                      </w:p>
                      <w:p w:rsidR="002315B4" w:rsidRPr="006002D6" w:rsidRDefault="002315B4" w:rsidP="002315B4">
                        <w:pPr>
                          <w:jc w:val="center"/>
                          <w:rPr>
                            <w:rFonts w:ascii="Times New Roman" w:hAnsi="Times New Roman" w:cs="Times New Roman"/>
                            <w:color w:val="000000" w:themeColor="text1"/>
                            <w:sz w:val="32"/>
                            <w:szCs w:val="32"/>
                          </w:rPr>
                        </w:pPr>
                      </w:p>
                    </w:txbxContent>
                  </v:textbox>
                </v:oval>
                <v:group id="Nhóm 271" o:spid="_x0000_s1180"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line id="Đường nối Thẳng 272" o:spid="_x0000_s1181"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lQccAAADcAAAADwAAAGRycy9kb3ducmV2LnhtbESPzWrDMBCE74G+g9hCL6GRa0ITnCih&#10;FAotlND8UHJcrK1lYq2Mpdhqnj4qFHIcZuYbZrmOthE9db52rOBpkoEgLp2uuVJw2L89zkH4gKyx&#10;cUwKfsnDenU3WmKh3cBb6nehEgnCvkAFJoS2kNKXhiz6iWuJk/fjOoshya6SusMhwW0j8yx7lhZr&#10;TgsGW3o1VJ52Z6vguDGH8Tlevk79dxxPh495jPtPpR7u48sCRKAYbuH/9rtWkM9y+DuTjoB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3+VBxwAAANwAAAAPAAAAAAAA&#10;AAAAAAAAAKECAABkcnMvZG93bnJldi54bWxQSwUGAAAAAAQABAD5AAAAlQMAAAAA&#10;" strokecolor="black [3200]" strokeweight="3pt">
                    <v:shadow on="t" color="black" opacity="22937f" origin=",.5" offset="0,.63889mm"/>
                  </v:line>
                  <v:line id="Đường nối Thẳng 273" o:spid="_x0000_s1182"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NA2scAAADcAAAADwAAAGRycy9kb3ducmV2LnhtbESP3WoCMRSE7wt9h3AK3kjN1hYrW6MU&#10;QbBQin+Il4fN6WZxc7Js4m706ZtCoZfDzHzDzBbR1qKj1leOFTyNMhDEhdMVlwoO+9XjFIQPyBpr&#10;x6TgSh4W8/u7Geba9bylbhdKkSDsc1RgQmhyKX1hyKIfuYY4ed+utRiSbEupW+wT3NZynGUTabHi&#10;tGCwoaWh4ry7WAWnL3MYXuJtc+6OcfjSf0xj3H8qNXiI728gAsXwH/5rr7WC8esz/J5JR0D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k0DaxwAAANwAAAAPAAAAAAAA&#10;AAAAAAAAAKECAABkcnMvZG93bnJldi54bWxQSwUGAAAAAAQABAD5AAAAlQMAAAAA&#10;" strokecolor="black [3200]" strokeweight="3pt">
                    <v:shadow on="t" color="black" opacity="22937f" origin=",.5" offset="0,.63889mm"/>
                  </v:line>
                  <v:roundrect id="Hình chữ nhật: Góc Tròn 274" o:spid="_x0000_s1183"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efMQA&#10;AADcAAAADwAAAGRycy9kb3ducmV2LnhtbESP0WrCQBRE3wX/YblC33SjLW2JriK2UgWhmPYDbrPX&#10;bDR7N2RXTf7eLQg+DjNzhpktWluJCzW+dKxgPEpAEOdOl1wo+P1ZD99B+ICssXJMCjrysJj3ezNM&#10;tbvyni5ZKESEsE9RgQmhTqX0uSGLfuRq4ugdXGMxRNkUUjd4jXBbyUmSvEqLJccFgzWtDOWn7GwV&#10;0N82+9i0X/y5y7735titcn7ulHoatMspiEBteITv7Y1WMHl7gf8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s3nzEAAAA3AAAAA8AAAAAAAAAAAAAAAAAmAIAAGRycy9k&#10;b3ducmV2LnhtbFBLBQYAAAAABAAEAPUAAACJAw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v:textbox>
                  </v:roundrect>
                  <v:roundrect id="Hình chữ nhật: Góc Tròn 275" o:spid="_x0000_s1184"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B758QA&#10;AADcAAAADwAAAGRycy9kb3ducmV2LnhtbESP3WrCQBSE7wXfYTlC73SjpT9EVxFbqYJQTPsAp9lj&#10;Npo9G7KrJm/vFgQvh5n5hpktWluJCzW+dKxgPEpAEOdOl1wo+P1ZD99B+ICssXJMCjrysJj3ezNM&#10;tbvyni5ZKESEsE9RgQmhTqX0uSGLfuRq4ugdXGMxRNkUUjd4jXBbyUmSvEqLJccFgzWtDOWn7GwV&#10;0N82+9i0X/y5y7735titcn7ulHoatMspiEBteITv7Y1WMHl7gf8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ge+fEAAAA3AAAAA8AAAAAAAAAAAAAAAAAmAIAAGRycy9k&#10;b3ducmV2LnhtbFBLBQYAAAAABAAEAPUAAACJAw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276" o:spid="_x0000_s1185"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LlkMUA&#10;AADcAAAADwAAAGRycy9kb3ducmV2LnhtbESP0WrCQBRE34X+w3ILfasbLaikrkGipRYEMfYDbrO3&#10;2Wj2bshuNfn7bqHg4zAzZ5hl1ttGXKnztWMFk3ECgrh0uuZKwefp7XkBwgdkjY1jUjCQh2z1MFpi&#10;qt2Nj3QtQiUihH2KCkwIbSqlLw1Z9GPXEkfv23UWQ5RdJXWHtwi3jZwmyUxarDkuGGwpN1Reih+r&#10;gL4+is2uf+ftvjgczXnIS34ZlHp67NevIAL14R7+b++0gul8B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uWQxQAAANwAAAAPAAAAAAAAAAAAAAAAAJgCAABkcnMv&#10;ZG93bnJldi54bWxQSwUGAAAAAAQABAD1AAAAigMAAAAA&#10;" fillcolor="#4f81bd [3204]" stroked="f" strokeweight="2pt">
                    <v:textbox>
                      <w:txbxContent>
                        <w:p w:rsidR="002315B4" w:rsidRPr="002315B4" w:rsidRDefault="002315B4" w:rsidP="002315B4">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277" o:spid="_x0000_s1186"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Mũi tên: Xuống 278" o:spid="_x0000_s1187"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PBYsEA&#10;AADcAAAADwAAAGRycy9kb3ducmV2LnhtbERPTWsCMRC9F/wPYQQvpWbrwcrWKCoIntSqhx6nm3Gz&#10;7GayJKnGf98cCh4f73u+TLYTN/KhcazgfVyAIK6cbrhWcDlv32YgQkTW2DkmBQ8KsFwMXuZYanfn&#10;L7qdYi1yCIcSFZgY+1LKUBmyGMauJ87c1XmLMUNfS+3xnsNtJydFMZUWG84NBnvaGKra069V4Lfr&#10;Q/19+DEpTffcXo+t27wWSo2GafUJIlKKT/G/e6cVTD7y2nwmHw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jwWLBAAAA3AAAAA8AAAAAAAAAAAAAAAAAmAIAAGRycy9kb3du&#10;cmV2LnhtbFBLBQYAAAAABAAEAPUAAACGAwAAAAA=&#10;" adj="17876" fillcolor="#4f81bd [3204]" strokecolor="#243f60 [1604]" strokeweight="2pt"/>
                  <v:shape id="Mũi tên: Xuống 279" o:spid="_x0000_s1188"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ocKMcA&#10;AADcAAAADwAAAGRycy9kb3ducmV2LnhtbESPQWvCQBSE7wX/w/IEb7ox0GpTV6klUkUKrS09v2af&#10;SbrZtyG71fjvu0Khx2FmvmEWq9424kSdrx0rmE4SEMSF0zWXCj7eN+M5CB+QNTaOScGFPKyWg5sF&#10;Ztqd+Y1Oh1CKCGGfoYIqhDaT0hcVWfQT1xJH7+g6iyHKrpS6w3OE20amSXInLdYcFyps6amiwhx+&#10;rIJyZ/Zf61eTz/NvY9Lbz/XzS94rNRr2jw8gAvXhP/zX3moF6ewerm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HCjHAAAA3AAAAA8AAAAAAAAAAAAAAAAAmAIAAGRy&#10;cy9kb3ducmV2LnhtbFBLBQYAAAAABAAEAPUAAACMAwAAAAA=&#10;" adj="17876" fillcolor="#4f81bd [3204]" strokecolor="#243f60 [1604]" strokeweight="2pt"/>
                  <v:shape id="Mũi tên: Xuống 280" o:spid="_x0000_s1189"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FksMA&#10;AADcAAAADwAAAGRycy9kb3ducmV2LnhtbERPXWvCMBR9H/gfwhV8m6kFR6lGUenYxhhsKj5fm2tb&#10;09yUJtPu3y8Pgz0ezvdyPdhW3Kj3jWMFs2kCgrh0uuFKwfHw/JiB8AFZY+uYFPyQh/Vq9LDEXLs7&#10;f9FtHyoRQ9jnqKAOocul9GVNFv3UdcSRu7jeYoiwr6Tu8R7DbSvTJHmSFhuODTV2tKupNPtvq6B6&#10;M+/n7acpsuJqTDo/bV8+ikGpyXjYLEAEGsK/+M/9qhWkWZwfz8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XFksMAAADcAAAADwAAAAAAAAAAAAAAAACYAgAAZHJzL2Rv&#10;d25yZXYueG1sUEsFBgAAAAAEAAQA9QAAAIgDAAAAAA==&#10;" adj="17876" fillcolor="#4f81bd [3204]" strokecolor="#243f60 [1604]" strokeweight="2pt"/>
                  <v:shape id="Mũi tên: Xuống 281" o:spid="_x0000_s1190"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2ZcQA&#10;AADcAAAADwAAAGRycy9kb3ducmV2LnhtbESPwWrDMBBE74X+g9hCL6WR7UMbnCjBGAIhBErTfMBi&#10;bWzH1spIiu3+fVUI5DjMzBtmvZ1NL0ZyvrWsIF0kIIgrq1uuFZx/du9LED4ga+wtk4Jf8rDdPD+t&#10;Mdd24m8aT6EWEcI+RwVNCEMupa8aMugXdiCO3sU6gyFKV0vtcIpw08ssST6kwZbjQoMDlQ1V3elm&#10;FMhDdr523TEpyq/Oldf27ROPpNTry1ysQASawyN8b++1gmyZwv+Ze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oNmXEAAAA3AAAAA8AAAAAAAAAAAAAAAAAmAIAAGRycy9k&#10;b3ducmV2LnhtbFBLBQYAAAAABAAEAPUAAACJAwAAAAA=&#10;" adj="16925" fillcolor="#4f81bd [3204]" strokecolor="#243f60 [1604]" strokeweight="2pt"/>
                  <v:shape id="Mũi tên: Xuống 282" o:spid="_x0000_s1191"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oEsQA&#10;AADcAAAADwAAAGRycy9kb3ducmV2LnhtbESPUWvCMBSF3wf+h3AHexmarg+bVKOUgiAijKk/4NLc&#10;NbXNTUmy2v37ZSD4eDjnfIez3k62FyP50DpW8LbIQBDXTrfcKLicd/MliBCRNfaOScEvBdhuZk9r&#10;LLS78ReNp9iIBOFQoAIT41BIGWpDFsPCDcTJ+3beYkzSN1J7vCW47WWeZe/SYstpweBAlaG6O/1Y&#10;BfKQX65dd8zK6rPz1bV9/cAjKfXyPJUrEJGm+Ajf23utIF/m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6qBLEAAAA3AAAAA8AAAAAAAAAAAAAAAAAmAIAAGRycy9k&#10;b3ducmV2LnhtbFBLBQYAAAAABAAEAPUAAACJAwAAAAA=&#10;" adj="16925" fillcolor="#4f81bd [3204]" strokecolor="#243f60 [1604]" strokeweight="2pt"/>
                  <v:shape id="Mũi tên: Xuống 283" o:spid="_x0000_s1192"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jNMQA&#10;AADcAAAADwAAAGRycy9kb3ducmV2LnhtbESPQWsCMRSE74L/ITyhF9FsLYisRrGC0FOt2kOPz81z&#10;s+zmZUlSTf99Uyh4HGbmG2a1SbYTN/KhcazgeVqAIK6cbrhW8HneTxYgQkTW2DkmBT8UYLMeDlZY&#10;anfnI91OsRYZwqFEBSbGvpQyVIYshqnribN3dd5izNLXUnu8Z7jt5Kwo5tJiw3nBYE87Q1V7+rYK&#10;/P71UH8dLial+Tu314/W7caFUk+jtF2CiJTiI/zfftMKZosX+Du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SIzTEAAAA3AAAAA8AAAAAAAAAAAAAAAAAmAIAAGRycy9k&#10;b3ducmV2LnhtbFBLBQYAAAAABAAEAPUAAACJAwAAAAA=&#10;" adj="17876" fillcolor="#4f81bd [3204]" strokecolor="#243f60 [1604]" strokeweight="2pt"/>
                  <v:group id="Nhóm 284" o:spid="_x0000_s1193"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group id="Nhóm 285" o:spid="_x0000_s1194"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shape id="Hộp Văn bản 286" o:spid="_x0000_s1195"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287" o:spid="_x0000_s1196"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88" o:spid="_x0000_s1197"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89" o:spid="_x0000_s1198"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Hộp Văn bản 290" o:spid="_x0000_s1199"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91" o:spid="_x0000_s1200"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2315B4" w:rsidRPr="002315B4" w:rsidRDefault="002315B4" w:rsidP="002315B4">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92" o:spid="_x0000_s1201"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p w:rsidR="002315B4" w:rsidRPr="002315B4" w:rsidRDefault="002315B4" w:rsidP="002315B4">
                              <w:pPr>
                                <w:tabs>
                                  <w:tab w:val="left" w:pos="3510"/>
                                  <w:tab w:val="left" w:pos="5660"/>
                                </w:tabs>
                                <w:jc w:val="cente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F308A4" w:rsidRDefault="006B2DBC" w:rsidP="006B2DBC">
      <w:pPr>
        <w:rPr>
          <w:sz w:val="22"/>
          <w:szCs w:val="22"/>
        </w:rPr>
      </w:pPr>
    </w:p>
    <w:p w:rsidR="006B2DBC" w:rsidRPr="00F308A4" w:rsidRDefault="006B2DBC" w:rsidP="002315B4">
      <w:pPr>
        <w:jc w:val="left"/>
        <w:rPr>
          <w:rFonts w:cstheme="minorHAnsi"/>
          <w:sz w:val="22"/>
          <w:szCs w:val="22"/>
        </w:rPr>
      </w:pPr>
      <w:r w:rsidRPr="00F308A4">
        <w:rPr>
          <w:rFonts w:cstheme="minorHAnsi"/>
          <w:b/>
          <w:sz w:val="22"/>
          <w:szCs w:val="22"/>
        </w:rPr>
        <w:t>Giải thích:</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D1: Thông tin về năm học, học kỳ, lớp.</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D2: Không có.</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D3: Danh sách mã học sinh, tên học sinh, hạnh kiể</w:t>
      </w:r>
      <w:proofErr w:type="gramStart"/>
      <w:r w:rsidRPr="00F308A4">
        <w:rPr>
          <w:rFonts w:cstheme="minorHAnsi"/>
          <w:sz w:val="22"/>
          <w:szCs w:val="22"/>
        </w:rPr>
        <w:t>m(</w:t>
      </w:r>
      <w:proofErr w:type="gramEnd"/>
      <w:r w:rsidRPr="00F308A4">
        <w:rPr>
          <w:rFonts w:cstheme="minorHAnsi"/>
          <w:sz w:val="22"/>
          <w:szCs w:val="22"/>
        </w:rPr>
        <w:t>chưa nhập).</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D4: Lưu thông tin về điểm (hạnh kiểm, học kỳ, năm, học sinh, lớp).</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D5: Không có.</w:t>
      </w:r>
    </w:p>
    <w:p w:rsidR="006B2DBC" w:rsidRPr="00F308A4" w:rsidRDefault="006B2DBC" w:rsidP="002315B4">
      <w:pPr>
        <w:tabs>
          <w:tab w:val="left" w:pos="195"/>
        </w:tabs>
        <w:ind w:left="720"/>
        <w:jc w:val="left"/>
        <w:rPr>
          <w:rFonts w:cstheme="minorHAnsi"/>
          <w:sz w:val="22"/>
          <w:szCs w:val="22"/>
        </w:rPr>
      </w:pPr>
      <w:r w:rsidRPr="00F308A4">
        <w:rPr>
          <w:rFonts w:cstheme="minorHAnsi"/>
          <w:sz w:val="22"/>
          <w:szCs w:val="22"/>
        </w:rPr>
        <w:t>D6: Kết quả của việc nhập điểm.</w:t>
      </w:r>
    </w:p>
    <w:p w:rsidR="006B2DBC" w:rsidRPr="00F308A4" w:rsidRDefault="006B2DBC" w:rsidP="002315B4">
      <w:pPr>
        <w:tabs>
          <w:tab w:val="left" w:pos="195"/>
        </w:tabs>
        <w:ind w:left="720"/>
        <w:jc w:val="left"/>
        <w:rPr>
          <w:rFonts w:cstheme="minorHAnsi"/>
          <w:sz w:val="22"/>
          <w:szCs w:val="22"/>
        </w:rPr>
      </w:pPr>
    </w:p>
    <w:p w:rsidR="006B2DBC" w:rsidRPr="00F308A4" w:rsidRDefault="006B2DBC" w:rsidP="002315B4">
      <w:pPr>
        <w:tabs>
          <w:tab w:val="left" w:pos="195"/>
        </w:tabs>
        <w:spacing w:line="240" w:lineRule="auto"/>
        <w:jc w:val="left"/>
        <w:rPr>
          <w:rFonts w:cstheme="minorHAnsi"/>
          <w:b/>
          <w:sz w:val="22"/>
          <w:szCs w:val="22"/>
        </w:rPr>
      </w:pPr>
      <w:r w:rsidRPr="00F308A4">
        <w:rPr>
          <w:rFonts w:cstheme="minorHAnsi"/>
          <w:b/>
          <w:sz w:val="22"/>
          <w:szCs w:val="22"/>
        </w:rPr>
        <w:t>Các bước xử lý:</w:t>
      </w:r>
    </w:p>
    <w:p w:rsidR="006B2DBC" w:rsidRPr="00F308A4" w:rsidRDefault="006B2DBC" w:rsidP="002315B4">
      <w:pPr>
        <w:tabs>
          <w:tab w:val="left" w:pos="195"/>
        </w:tabs>
        <w:spacing w:line="240" w:lineRule="auto"/>
        <w:jc w:val="left"/>
        <w:rPr>
          <w:rFonts w:cstheme="minorHAnsi"/>
          <w:sz w:val="22"/>
          <w:szCs w:val="22"/>
        </w:rPr>
      </w:pPr>
      <w:r w:rsidRPr="00F308A4">
        <w:rPr>
          <w:rFonts w:cstheme="minorHAnsi"/>
          <w:sz w:val="22"/>
          <w:szCs w:val="22"/>
        </w:rPr>
        <w:tab/>
      </w:r>
      <w:r w:rsidRPr="00F308A4">
        <w:rPr>
          <w:rFonts w:cstheme="minorHAnsi"/>
          <w:sz w:val="22"/>
          <w:szCs w:val="22"/>
        </w:rPr>
        <w:tab/>
        <w:t>Bước 1: Người dùng nhập tài khoản vào hệ thống</w:t>
      </w:r>
    </w:p>
    <w:p w:rsidR="006B2DBC" w:rsidRPr="00F308A4" w:rsidRDefault="006B2DBC" w:rsidP="002315B4">
      <w:pPr>
        <w:tabs>
          <w:tab w:val="left" w:pos="195"/>
        </w:tabs>
        <w:spacing w:line="240" w:lineRule="auto"/>
        <w:ind w:left="360"/>
        <w:jc w:val="left"/>
        <w:rPr>
          <w:rFonts w:cstheme="minorHAnsi"/>
          <w:sz w:val="22"/>
          <w:szCs w:val="22"/>
        </w:rPr>
      </w:pPr>
      <w:r w:rsidRPr="00F308A4">
        <w:rPr>
          <w:rFonts w:cstheme="minorHAnsi"/>
          <w:sz w:val="22"/>
          <w:szCs w:val="22"/>
        </w:rPr>
        <w:tab/>
        <w:t xml:space="preserve">Bước 2: Hệ thống kiểm tra pham </w:t>
      </w:r>
      <w:proofErr w:type="gramStart"/>
      <w:r w:rsidRPr="00F308A4">
        <w:rPr>
          <w:rFonts w:cstheme="minorHAnsi"/>
          <w:sz w:val="22"/>
          <w:szCs w:val="22"/>
        </w:rPr>
        <w:t>vi</w:t>
      </w:r>
      <w:proofErr w:type="gramEnd"/>
      <w:r w:rsidRPr="00F308A4">
        <w:rPr>
          <w:rFonts w:cstheme="minorHAnsi"/>
          <w:sz w:val="22"/>
          <w:szCs w:val="22"/>
        </w:rPr>
        <w:t xml:space="preserve"> sử dụng của người dùng</w:t>
      </w:r>
    </w:p>
    <w:p w:rsidR="006B2DBC" w:rsidRPr="00F308A4" w:rsidRDefault="006B2DBC" w:rsidP="002315B4">
      <w:pPr>
        <w:tabs>
          <w:tab w:val="left" w:pos="195"/>
        </w:tabs>
        <w:spacing w:line="240" w:lineRule="auto"/>
        <w:ind w:left="720"/>
        <w:jc w:val="left"/>
        <w:rPr>
          <w:rFonts w:cstheme="minorHAnsi"/>
          <w:sz w:val="22"/>
          <w:szCs w:val="22"/>
        </w:rPr>
      </w:pPr>
      <w:r w:rsidRPr="00F308A4">
        <w:rPr>
          <w:rFonts w:cstheme="minorHAnsi"/>
          <w:sz w:val="22"/>
          <w:szCs w:val="22"/>
        </w:rPr>
        <w:t>Bước 3: Người dùng tiến hành nhập hạnh kiểm</w:t>
      </w:r>
    </w:p>
    <w:p w:rsidR="006B2DBC" w:rsidRPr="00F308A4" w:rsidRDefault="006B2DBC" w:rsidP="002315B4">
      <w:pPr>
        <w:tabs>
          <w:tab w:val="left" w:pos="195"/>
        </w:tabs>
        <w:spacing w:line="240" w:lineRule="auto"/>
        <w:ind w:left="720"/>
        <w:jc w:val="left"/>
        <w:rPr>
          <w:rFonts w:cstheme="minorHAnsi"/>
          <w:sz w:val="22"/>
          <w:szCs w:val="22"/>
        </w:rPr>
      </w:pPr>
      <w:r w:rsidRPr="00F308A4">
        <w:rPr>
          <w:rFonts w:cstheme="minorHAnsi"/>
          <w:sz w:val="22"/>
          <w:szCs w:val="22"/>
        </w:rPr>
        <w:t>Bước 4: Hệ thống kiểm tra hạnh kiểm có hợp lệ hay không, nếu không thì thông báo nhập lại.</w:t>
      </w:r>
    </w:p>
    <w:p w:rsidR="006B2DBC" w:rsidRPr="00F308A4" w:rsidRDefault="006B2DBC" w:rsidP="002315B4">
      <w:pPr>
        <w:tabs>
          <w:tab w:val="left" w:pos="195"/>
        </w:tabs>
        <w:spacing w:line="240" w:lineRule="auto"/>
        <w:ind w:left="720"/>
        <w:jc w:val="left"/>
        <w:rPr>
          <w:rFonts w:cstheme="minorHAnsi"/>
          <w:sz w:val="22"/>
          <w:szCs w:val="22"/>
        </w:rPr>
      </w:pPr>
      <w:r w:rsidRPr="00F308A4">
        <w:rPr>
          <w:rFonts w:cstheme="minorHAnsi"/>
          <w:sz w:val="22"/>
          <w:szCs w:val="22"/>
        </w:rPr>
        <w:t>Bước 5: Nếu hợp lệ lưu kết quả và thông báo nhập hạnh kiểm thành công</w:t>
      </w:r>
    </w:p>
    <w:p w:rsidR="006B2DBC" w:rsidRPr="00F308A4" w:rsidRDefault="006B2DBC" w:rsidP="002315B4">
      <w:pPr>
        <w:tabs>
          <w:tab w:val="left" w:pos="195"/>
        </w:tabs>
        <w:spacing w:line="240" w:lineRule="auto"/>
        <w:ind w:left="720"/>
        <w:jc w:val="left"/>
        <w:rPr>
          <w:rFonts w:cstheme="minorHAnsi"/>
          <w:sz w:val="22"/>
          <w:szCs w:val="22"/>
        </w:rPr>
      </w:pPr>
      <w:r w:rsidRPr="00F308A4">
        <w:rPr>
          <w:rFonts w:cstheme="minorHAnsi"/>
          <w:sz w:val="22"/>
          <w:szCs w:val="22"/>
        </w:rPr>
        <w:t>Bước 6: Kết thúc</w:t>
      </w:r>
    </w:p>
    <w:p w:rsidR="006B2DBC" w:rsidRPr="00F308A4" w:rsidRDefault="006B2DBC" w:rsidP="002315B4">
      <w:pPr>
        <w:tabs>
          <w:tab w:val="left" w:pos="195"/>
        </w:tabs>
        <w:jc w:val="left"/>
        <w:rPr>
          <w:rFonts w:cstheme="minorHAnsi"/>
        </w:rPr>
      </w:pPr>
    </w:p>
    <w:p w:rsidR="006B2DBC" w:rsidRPr="00F308A4" w:rsidRDefault="006B2DBC" w:rsidP="006B2DBC">
      <w:pPr>
        <w:rPr>
          <w:rFonts w:cstheme="majorHAnsi"/>
          <w:sz w:val="26"/>
          <w:szCs w:val="26"/>
        </w:rPr>
      </w:pPr>
    </w:p>
    <w:p w:rsidR="002315B4" w:rsidRPr="00F308A4" w:rsidRDefault="002315B4" w:rsidP="006B2DBC">
      <w:pPr>
        <w:rPr>
          <w:rFonts w:cstheme="majorHAnsi"/>
          <w:sz w:val="26"/>
          <w:szCs w:val="26"/>
        </w:rPr>
      </w:pPr>
    </w:p>
    <w:p w:rsidR="002315B4" w:rsidRPr="00F308A4" w:rsidRDefault="002315B4" w:rsidP="006B2DBC">
      <w:pPr>
        <w:rPr>
          <w:rFonts w:cstheme="majorHAnsi"/>
          <w:sz w:val="26"/>
          <w:szCs w:val="26"/>
        </w:rPr>
      </w:pPr>
    </w:p>
    <w:p w:rsidR="002315B4" w:rsidRPr="00F308A4" w:rsidRDefault="002315B4" w:rsidP="006B2DBC">
      <w:pPr>
        <w:rPr>
          <w:rFonts w:cstheme="majorHAnsi"/>
          <w:sz w:val="26"/>
          <w:szCs w:val="26"/>
        </w:rPr>
      </w:pPr>
    </w:p>
    <w:p w:rsidR="006B2DBC" w:rsidRPr="00F308A4" w:rsidRDefault="006B2DBC" w:rsidP="006B2DBC">
      <w:pPr>
        <w:rPr>
          <w:rFonts w:cstheme="majorHAnsi"/>
          <w:sz w:val="26"/>
          <w:szCs w:val="26"/>
        </w:rPr>
      </w:pPr>
    </w:p>
    <w:p w:rsidR="006B2DBC" w:rsidRPr="00F308A4" w:rsidRDefault="002315B4" w:rsidP="00E53BF6">
      <w:pPr>
        <w:pStyle w:val="ListParagraph"/>
        <w:numPr>
          <w:ilvl w:val="1"/>
          <w:numId w:val="43"/>
        </w:numPr>
        <w:spacing w:after="160" w:line="259" w:lineRule="auto"/>
        <w:ind w:left="1443"/>
        <w:jc w:val="left"/>
        <w:rPr>
          <w:rFonts w:cstheme="majorHAnsi"/>
          <w:b/>
          <w:sz w:val="22"/>
          <w:szCs w:val="22"/>
        </w:rPr>
      </w:pPr>
      <w:r w:rsidRPr="00F308A4">
        <w:rPr>
          <w:rFonts w:cs="Times New Roman"/>
          <w:noProof/>
          <w:sz w:val="22"/>
          <w:szCs w:val="22"/>
        </w:rPr>
        <mc:AlternateContent>
          <mc:Choice Requires="wpg">
            <w:drawing>
              <wp:anchor distT="0" distB="0" distL="114300" distR="114300" simplePos="0" relativeHeight="251661312" behindDoc="0" locked="0" layoutInCell="1" allowOverlap="1" wp14:anchorId="2F096761" wp14:editId="16CFB8E0">
                <wp:simplePos x="0" y="0"/>
                <wp:positionH relativeFrom="column">
                  <wp:posOffset>441960</wp:posOffset>
                </wp:positionH>
                <wp:positionV relativeFrom="paragraph">
                  <wp:posOffset>581660</wp:posOffset>
                </wp:positionV>
                <wp:extent cx="5070475" cy="2938145"/>
                <wp:effectExtent l="57150" t="57150" r="53975" b="90805"/>
                <wp:wrapTopAndBottom/>
                <wp:docPr id="78" name="Nhóm 78"/>
                <wp:cNvGraphicFramePr/>
                <a:graphic xmlns:a="http://schemas.openxmlformats.org/drawingml/2006/main">
                  <a:graphicData uri="http://schemas.microsoft.com/office/word/2010/wordprocessingGroup">
                    <wpg:wgp>
                      <wpg:cNvGrpSpPr/>
                      <wpg:grpSpPr>
                        <a:xfrm>
                          <a:off x="0" y="0"/>
                          <a:ext cx="5070475" cy="2938145"/>
                          <a:chOff x="0" y="0"/>
                          <a:chExt cx="6324600" cy="3200400"/>
                        </a:xfrm>
                      </wpg:grpSpPr>
                      <wps:wsp>
                        <wps:cNvPr id="75" name="Hình Bầu dục 75"/>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Tính điểm trung bình, xét học lực</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 name="Nhóm 77"/>
                        <wpg:cNvGrpSpPr/>
                        <wpg:grpSpPr>
                          <a:xfrm>
                            <a:off x="0" y="0"/>
                            <a:ext cx="6324600" cy="3200400"/>
                            <a:chOff x="0" y="0"/>
                            <a:chExt cx="6324600" cy="3200400"/>
                          </a:xfrm>
                        </wpg:grpSpPr>
                        <wps:wsp>
                          <wps:cNvPr id="81" name="Đường nối Thẳng 81"/>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82" name="Đường nối Thẳng 82"/>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76" name="Hình chữ nhật: Góc Tròn 76"/>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Hình chữ nhật: Góc Tròn 80"/>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Hình chữ nhật: Góc Tròn 90"/>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2315B4" w:rsidRDefault="0032542D"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Nhóm 74"/>
                        <wpg:cNvGrpSpPr/>
                        <wpg:grpSpPr>
                          <a:xfrm>
                            <a:off x="1587500" y="762000"/>
                            <a:ext cx="3092450" cy="2038350"/>
                            <a:chOff x="0" y="0"/>
                            <a:chExt cx="3092450" cy="2038350"/>
                          </a:xfrm>
                        </wpg:grpSpPr>
                        <wps:wsp>
                          <wps:cNvPr id="83" name="Mũi tên: Xuống 83"/>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Mũi tên: Xuống 86"/>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Mũi tên: Xuống 85"/>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Mũi tên: Xuống 89"/>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Mũi tên: Xuống 62"/>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Mũi tên: Xuống 63"/>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Nhóm 73"/>
                          <wpg:cNvGrpSpPr/>
                          <wpg:grpSpPr>
                            <a:xfrm>
                              <a:off x="0" y="50800"/>
                              <a:ext cx="3022600" cy="1898650"/>
                              <a:chOff x="0" y="0"/>
                              <a:chExt cx="3022600" cy="1898650"/>
                            </a:xfrm>
                          </wpg:grpSpPr>
                          <wpg:grpSp>
                            <wpg:cNvPr id="72" name="Nhóm 72"/>
                            <wpg:cNvGrpSpPr/>
                            <wpg:grpSpPr>
                              <a:xfrm>
                                <a:off x="0" y="0"/>
                                <a:ext cx="2527300" cy="939800"/>
                                <a:chOff x="0" y="0"/>
                                <a:chExt cx="2527300" cy="939800"/>
                              </a:xfrm>
                            </wpg:grpSpPr>
                            <wps:wsp>
                              <wps:cNvPr id="60" name="Hộp Văn bản 60"/>
                              <wps:cNvSpPr txBox="1"/>
                              <wps:spPr>
                                <a:xfrm>
                                  <a:off x="64135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Hộp Văn bản 68"/>
                              <wps:cNvSpPr txBox="1"/>
                              <wps:spPr>
                                <a:xfrm>
                                  <a:off x="0" y="60960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Hộp Văn bản 69"/>
                              <wps:cNvSpPr txBox="1"/>
                              <wps:spPr>
                                <a:xfrm>
                                  <a:off x="210185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Nhóm 71"/>
                            <wpg:cNvGrpSpPr/>
                            <wpg:grpSpPr>
                              <a:xfrm>
                                <a:off x="641350" y="622300"/>
                                <a:ext cx="2381250" cy="1276350"/>
                                <a:chOff x="0" y="0"/>
                                <a:chExt cx="2381250" cy="1276350"/>
                              </a:xfrm>
                            </wpg:grpSpPr>
                            <wps:wsp>
                              <wps:cNvPr id="59" name="Hộp Văn bản 59"/>
                              <wps:cNvSpPr txBox="1"/>
                              <wps:spPr>
                                <a:xfrm>
                                  <a:off x="142875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Hộp Văn bản 67"/>
                              <wps:cNvSpPr txBox="1"/>
                              <wps:spPr>
                                <a:xfrm>
                                  <a:off x="0" y="94615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Hộp Văn bản 70"/>
                              <wps:cNvSpPr txBox="1"/>
                              <wps:spPr>
                                <a:xfrm>
                                  <a:off x="1955800" y="0"/>
                                  <a:ext cx="425450" cy="330200"/>
                                </a:xfrm>
                                <a:prstGeom prst="rect">
                                  <a:avLst/>
                                </a:prstGeom>
                                <a:noFill/>
                                <a:ln>
                                  <a:noFill/>
                                </a:ln>
                              </wps:spPr>
                              <wps:txbx>
                                <w:txbxContent>
                                  <w:p w:rsidR="0032542D" w:rsidRPr="002315B4"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78" o:spid="_x0000_s1202" style="position:absolute;left:0;text-align:left;margin-left:34.8pt;margin-top:45.8pt;width:399.25pt;height:231.35pt;z-index:251661312;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">
                <v:oval id="Hình Bầu dục 75" o:spid="_x0000_s1203"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oJMQA&#10;AADbAAAADwAAAGRycy9kb3ducmV2LnhtbESPT2vCQBTE7wW/w/IEL6Vu/NuSZiMSUAqiYNpDj4/s&#10;MwnNvg3ZjcZv7xYKPQ4z8xsm2QymEVfqXG1ZwWwagSAurK65VPD1uXt5A+E8ssbGMim4k4NNOnpK&#10;MNb2xme65r4UAcIuRgWV920spSsqMuimtiUO3sV2Bn2QXSl1h7cAN42cR9FaGqw5LFTYUlZR8ZP3&#10;RkF/Mafjc0/fh12WY73MFnTes1KT8bB9B+Fp8P/hv/aHVvC6gt8v4QfI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CaCTEAAAA2wAAAA8AAAAAAAAAAAAAAAAAmAIAAGRycy9k&#10;b3ducmV2LnhtbFBLBQYAAAAABAAEAPUAAACJ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Tính điểm trung bình, xét học lực</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77" o:spid="_x0000_s1204"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Đường nối Thẳng 81" o:spid="_x0000_s1205"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X8UAAADbAAAADwAAAGRycy9kb3ducmV2LnhtbESPUWvCMBSF3wf7D+EO9iIzdcgo1Sgi&#10;CApjbCrDx0tzbYrNTWlim+3Xm8HAx8M55zuc+TLaRvTU+dqxgsk4A0FcOl1zpeB42LzkIHxA1tg4&#10;JgU/5GG5eHyYY6HdwF/U70MlEoR9gQpMCG0hpS8NWfRj1xIn7+w6iyHJrpK6wyHBbSNfs+xNWqw5&#10;LRhsaW2ovOyvVsHpwxxH1/j7eem/42g67PIYD+9KPT/F1QxEoBju4f/2VivIJ/D3Jf0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HX8UAAADbAAAADwAAAAAAAAAA&#10;AAAAAAChAgAAZHJzL2Rvd25yZXYueG1sUEsFBgAAAAAEAAQA+QAAAJMDAAAAAA==&#10;" strokecolor="black [3200]" strokeweight="3pt">
                    <v:shadow on="t" color="black" opacity="22937f" origin=",.5" offset="0,.63889mm"/>
                  </v:line>
                  <v:line id="Đường nối Thẳng 82" o:spid="_x0000_s1206"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pZKMUAAADbAAAADwAAAGRycy9kb3ducmV2LnhtbESPUWvCMBSF34X9h3AHe5GZToaUahQZ&#10;DDaQ4VSGj5fm2hSbm9LENu7XL8LAx8M55zucxSraRvTU+dqxgpdJBoK4dLrmSsFh//6cg/ABWWPj&#10;mBRcycNq+TBaYKHdwN/U70IlEoR9gQpMCG0hpS8NWfQT1xIn7+Q6iyHJrpK6wyHBbSOnWTaTFmtO&#10;CwZbejNUnncXq+D4ZQ7jS/zdnvufOH4dPvMY9xulnh7jeg4iUAz38H/7QyvIp3D7kn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pZKMUAAADbAAAADwAAAAAAAAAA&#10;AAAAAAChAgAAZHJzL2Rvd25yZXYueG1sUEsFBgAAAAAEAAQA+QAAAJMDAAAAAA==&#10;" strokecolor="black [3200]" strokeweight="3pt">
                    <v:shadow on="t" color="black" opacity="22937f" origin=",.5" offset="0,.63889mm"/>
                  </v:line>
                  <v:roundrect id="Hình chữ nhật: Góc Tròn 76" o:spid="_x0000_s1207"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88B8MA&#10;AADbAAAADwAAAGRycy9kb3ducmV2LnhtbESP3WrCQBSE7wu+w3KE3tWNCrZEVxF/0EKhGH2AY/aY&#10;jWbPhuxWk7d3C4VeDjPzDTNbtLYSd2p86VjBcJCAIM6dLrlQcDpu3z5A+ICssXJMCjrysJj3XmaY&#10;avfgA92zUIgIYZ+iAhNCnUrpc0MW/cDVxNG7uMZiiLIppG7wEeG2kqMkmUiLJccFgzWtDOW37Mcq&#10;oPNntt63O958Zd8Hc+1WOY87pV777XIKIlAb/sN/7b1W8D6B3y/x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88B8MAAADbAAAADwAAAAAAAAAAAAAAAACYAgAAZHJzL2Rv&#10;d25yZXYueG1sUEsFBgAAAAAEAAQA9QAAAIgDA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Giáo viên Chủ nhiệm</w:t>
                          </w:r>
                        </w:p>
                      </w:txbxContent>
                    </v:textbox>
                  </v:roundrect>
                  <v:roundrect id="Hình chữ nhật: Góc Tròn 80" o:spid="_x0000_s1208"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9xz8AA&#10;AADbAAAADwAAAGRycy9kb3ducmV2LnhtbERPy4rCMBTdC/5DuMLsNFVhkI5RxAc6IIjVD7jT3Gk6&#10;Njelidr+/WQhuDyc93zZ2ko8qPGlYwXjUQKCOHe65ELB9bIbzkD4gKyxckwKOvKwXPR7c0y1e/KZ&#10;HlkoRAxhn6ICE0KdSulzQxb9yNXEkft1jcUQYVNI3eAzhttKTpLkU1osOTYYrGltKL9ld6uAfr6z&#10;zaHd8/aYnc7mr1vnPO2U+hi0qy8QgdrwFr/cB61gFtfHL/EH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9xz8AAAADbAAAADwAAAAAAAAAAAAAAAACYAgAAZHJzL2Rvd25y&#10;ZXYueG1sUEsFBgAAAAAEAAQA9QAAAIUDA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nhập</w:t>
                          </w:r>
                        </w:p>
                      </w:txbxContent>
                    </v:textbox>
                  </v:roundrect>
                  <v:roundrect id="Hình chữ nhật: Góc Tròn 90" o:spid="_x0000_s1209"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nEsEA&#10;AADbAAAADwAAAGRycy9kb3ducmV2LnhtbERP3WrCMBS+F3yHcAbeaboNRDvTMnRDB4K02wOcNWdN&#10;t+akNFHbt18uBC8/vv9NPthWXKj3jWMFj4sEBHHldMO1gq/P9/kKhA/IGlvHpGAkD3k2nWww1e7K&#10;BV3KUIsYwj5FBSaELpXSV4Ys+oXriCP343qLIcK+lrrHawy3rXxKkqW02HBsMNjR1lD1V56tAvr+&#10;KHeHYc9vx/JUmN9xW/HzqNTsYXh9ARFoCHfxzX3QCtZxffwSf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m5xLBAAAA2wAAAA8AAAAAAAAAAAAAAAAAmAIAAGRycy9kb3du&#10;cmV2LnhtbFBLBQYAAAAABAAEAPUAAACGAwAAAAA=&#10;" fillcolor="#4f81bd [3204]" stroked="f" strokeweight="2pt">
                    <v:textbox>
                      <w:txbxContent>
                        <w:p w:rsidR="006B2DBC" w:rsidRPr="002315B4" w:rsidRDefault="006B2DBC" w:rsidP="006B2DBC">
                          <w:pPr>
                            <w:jc w:val="center"/>
                            <w:rPr>
                              <w:rFonts w:asciiTheme="minorHAnsi" w:hAnsiTheme="minorHAnsi" w:cstheme="minorHAnsi"/>
                              <w:color w:val="000000" w:themeColor="text1"/>
                              <w:sz w:val="22"/>
                              <w:szCs w:val="22"/>
                            </w:rPr>
                          </w:pPr>
                          <w:r w:rsidRPr="002315B4">
                            <w:rPr>
                              <w:rFonts w:asciiTheme="minorHAnsi" w:hAnsiTheme="minorHAnsi" w:cstheme="minorHAnsi"/>
                              <w:color w:val="000000" w:themeColor="text1"/>
                              <w:sz w:val="22"/>
                              <w:szCs w:val="22"/>
                            </w:rPr>
                            <w:t>Thiết bị xuất</w:t>
                          </w:r>
                        </w:p>
                      </w:txbxContent>
                    </v:textbox>
                  </v:roundrect>
                </v:group>
                <v:group id="Nhóm 74" o:spid="_x0000_s1210"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Mũi tên: Xuống 83" o:spid="_x0000_s1211"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IrMMA&#10;AADbAAAADwAAAGRycy9kb3ducmV2LnhtbESPQWsCMRSE7wX/Q3iFXopmqyCyNUoVBE+1VQ8eXzfP&#10;zbKblyVJNf57IxR6HGbmG2a+TLYTF/KhcazgbVSAIK6cbrhWcDxshjMQISJr7ByTghsFWC4GT3Ms&#10;tbvyN132sRYZwqFEBSbGvpQyVIYshpHribN3dt5izNLXUnu8Zrjt5LgoptJiw3nBYE9rQ1W7/7UK&#10;/Ga1q0+7H5PS9JPb81fr1q+FUi/P6eMdRKQU/8N/7a1WMJvA40v+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CIrMMAAADbAAAADwAAAAAAAAAAAAAAAACYAgAAZHJzL2Rv&#10;d25yZXYueG1sUEsFBgAAAAAEAAQA9QAAAIgDAAAAAA==&#10;" adj="17876" fillcolor="#4f81bd [3204]" strokecolor="#243f60 [1604]" strokeweight="2pt"/>
                  <v:shape id="Mũi tên: Xuống 86" o:spid="_x0000_s1212"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4J98UA&#10;AADbAAAADwAAAGRycy9kb3ducmV2LnhtbESP3WrCQBSE7wu+w3KE3tWNQiVEV1GJtKUU6g9eH7PH&#10;JG72bMhuNX37bqHQy2FmvmHmy9424kadrx0rGI8SEMSF0zWXCo6H7VMKwgdkjY1jUvBNHpaLwcMc&#10;M+3uvKPbPpQiQthnqKAKoc2k9EVFFv3ItcTRu7jOYoiyK6Xu8B7htpGTJJlKizXHhQpb2lRUmP2X&#10;VVC+mffz+tPkaX41ZvJ8Wr985L1Sj8N+NQMRqA//4b/2q1aQTuH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gn3xQAAANsAAAAPAAAAAAAAAAAAAAAAAJgCAABkcnMv&#10;ZG93bnJldi54bWxQSwUGAAAAAAQABAD1AAAAigMAAAAA&#10;" adj="17876" fillcolor="#4f81bd [3204]" strokecolor="#243f60 [1604]" strokeweight="2pt"/>
                  <v:shape id="Mũi tên: Xuống 85" o:spid="_x0000_s1213"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XgMUA&#10;AADbAAAADwAAAGRycy9kb3ducmV2LnhtbESP3WrCQBSE7wu+w3KE3tWNgiVEV1GJtKUU6g9eH7PH&#10;JG72bMhuNX37bqHQy2FmvmHmy9424kadrx0rGI8SEMSF0zWXCo6H7VMKwgdkjY1jUvBNHpaLwcMc&#10;M+3uvKPbPpQiQthnqKAKoc2k9EVFFv3ItcTRu7jOYoiyK6Xu8B7htpGTJHmWFmuOCxW2tKmoMPsv&#10;q6B8M+/n9afJ0/xqzGR6Wr985L1Sj8N+NQMRqA//4b/2q1aQTuH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eAxQAAANsAAAAPAAAAAAAAAAAAAAAAAJgCAABkcnMv&#10;ZG93bnJldi54bWxQSwUGAAAAAAQABAD1AAAAigMAAAAA&#10;" adj="17876" fillcolor="#4f81bd [3204]" strokecolor="#243f60 [1604]" strokeweight="2pt"/>
                  <v:shape id="Mũi tên: Xuống 89" o:spid="_x0000_s1214"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p1cMA&#10;AADbAAAADwAAAGRycy9kb3ducmV2LnhtbESP3YrCMBSE74V9h3CEvZE1XS/8qUaRgrAsglh9gENz&#10;tq1tTkoStfv2RhC8HGbmG2a16U0rbuR8bVnB9zgBQVxYXXOp4Hzafc1B+ICssbVMCv7Jw2b9MVhh&#10;qu2dj3TLQykihH2KCqoQulRKX1Rk0I9tRxy9P+sMhihdKbXDe4SbVk6SZCoN1hwXKuwoq6ho8qtR&#10;IH8n50vT7JNtdmhcdqlHM9yTUp/DfrsEEagP7/Cr/aMVzB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wp1cMAAADbAAAADwAAAAAAAAAAAAAAAACYAgAAZHJzL2Rv&#10;d25yZXYueG1sUEsFBgAAAAAEAAQA9QAAAIgDAAAAAA==&#10;" adj="16925" fillcolor="#4f81bd [3204]" strokecolor="#243f60 [1604]" strokeweight="2pt"/>
                  <v:shape id="Mũi tên: Xuống 62" o:spid="_x0000_s1215"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dXsQA&#10;AADbAAAADwAAAGRycy9kb3ducmV2LnhtbESPwWrDMBBE74X+g9hCLyWW44MbHCshGAKlGEqTfMBi&#10;bWzH1spIauL8fVQo9DjMzBum3M5mFFdyvresYJmkIIgbq3tuFZyO+8UKhA/IGkfLpOBOHrab56cS&#10;C21v/E3XQ2hFhLAvUEEXwlRI6ZuODPrETsTRO1tnMETpWqkd3iLcjDJL01wa7DkudDhR1VEzHH6M&#10;AvmZnS7DUKe76mtw1aV/e8ealHp9mXdrEIHm8B/+a39oBXkGv1/i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EXV7EAAAA2wAAAA8AAAAAAAAAAAAAAAAAmAIAAGRycy9k&#10;b3ducmV2LnhtbFBLBQYAAAAABAAEAPUAAACJAwAAAAA=&#10;" adj="16925" fillcolor="#4f81bd [3204]" strokecolor="#243f60 [1604]" strokeweight="2pt"/>
                  <v:shape id="Mũi tên: Xuống 63" o:spid="_x0000_s1216"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uVsQA&#10;AADbAAAADwAAAGRycy9kb3ducmV2LnhtbESPQWsCMRSE74X+h/CEXopmrbCU1ShWEHqqrfbg8bl5&#10;bpbdvCxJ1PTfN0Khx2FmvmEWq2R7cSUfWscKppMCBHHtdMuNgu/DdvwKIkRkjb1jUvBDAVbLx4cF&#10;Vtrd+Iuu+9iIDOFQoQIT41BJGWpDFsPEDcTZOztvMWbpG6k93jLc9vKlKEppseW8YHCgjaG621+s&#10;Ar992zXH3cmkVH5wd/7s3Oa5UOpplNZzEJFS/A//td+1gnIG9y/5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8blbEAAAA2wAAAA8AAAAAAAAAAAAAAAAAmAIAAGRycy9k&#10;b3ducmV2LnhtbFBLBQYAAAAABAAEAPUAAACJAwAAAAA=&#10;" adj="17876" fillcolor="#4f81bd [3204]" strokecolor="#243f60 [1604]" strokeweight="2pt"/>
                  <v:group id="Nhóm 73" o:spid="_x0000_s1217"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Nhóm 72" o:spid="_x0000_s1218"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Hộp Văn bản 60" o:spid="_x0000_s1219"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68" o:spid="_x0000_s1220"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69" o:spid="_x0000_s1221"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71" o:spid="_x0000_s1222"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Hộp Văn bản 59" o:spid="_x0000_s1223"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67" o:spid="_x0000_s1224"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70" o:spid="_x0000_s1225"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6B2DBC" w:rsidRPr="002315B4"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B4">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r w:rsidR="006B2DBC" w:rsidRPr="00F308A4">
        <w:rPr>
          <w:rFonts w:cstheme="majorHAnsi"/>
          <w:b/>
          <w:sz w:val="22"/>
          <w:szCs w:val="22"/>
        </w:rPr>
        <w:t>Sơ đồ DFD về nghiệp vụ Tính điểm trung bình, xét học lực</w:t>
      </w:r>
    </w:p>
    <w:p w:rsidR="006B2DBC" w:rsidRPr="00F308A4" w:rsidRDefault="006B2DBC" w:rsidP="006B2DBC">
      <w:pPr>
        <w:rPr>
          <w:rFonts w:cs="Times New Roman"/>
          <w:sz w:val="22"/>
          <w:szCs w:val="22"/>
        </w:rPr>
      </w:pPr>
    </w:p>
    <w:p w:rsidR="006B2DBC" w:rsidRPr="00F308A4" w:rsidRDefault="006B2DBC" w:rsidP="002315B4">
      <w:pPr>
        <w:jc w:val="left"/>
        <w:rPr>
          <w:rFonts w:cstheme="minorHAnsi"/>
          <w:b/>
          <w:sz w:val="22"/>
          <w:szCs w:val="22"/>
        </w:rPr>
      </w:pPr>
      <w:r w:rsidRPr="00F308A4">
        <w:rPr>
          <w:rFonts w:cstheme="minorHAnsi"/>
          <w:b/>
          <w:sz w:val="22"/>
          <w:szCs w:val="22"/>
        </w:rPr>
        <w:t>Giải thích:</w:t>
      </w:r>
    </w:p>
    <w:p w:rsidR="006B2DBC" w:rsidRPr="00F308A4" w:rsidRDefault="006B2DBC" w:rsidP="002315B4">
      <w:pPr>
        <w:ind w:left="720"/>
        <w:jc w:val="left"/>
        <w:rPr>
          <w:rFonts w:cstheme="minorHAnsi"/>
          <w:sz w:val="22"/>
          <w:szCs w:val="22"/>
        </w:rPr>
      </w:pPr>
      <w:r w:rsidRPr="00F308A4">
        <w:rPr>
          <w:rFonts w:cstheme="minorHAnsi"/>
          <w:sz w:val="22"/>
          <w:szCs w:val="22"/>
        </w:rPr>
        <w:t>D1: Thông tin năm học, học kỳ, lớp.</w:t>
      </w:r>
    </w:p>
    <w:p w:rsidR="006B2DBC" w:rsidRPr="00F308A4" w:rsidRDefault="006B2DBC" w:rsidP="002315B4">
      <w:pPr>
        <w:ind w:left="720"/>
        <w:jc w:val="left"/>
        <w:rPr>
          <w:rFonts w:cstheme="minorHAnsi"/>
          <w:sz w:val="22"/>
          <w:szCs w:val="22"/>
        </w:rPr>
      </w:pPr>
      <w:r w:rsidRPr="00F308A4">
        <w:rPr>
          <w:rFonts w:cstheme="minorHAnsi"/>
          <w:sz w:val="22"/>
          <w:szCs w:val="22"/>
        </w:rPr>
        <w:t>D2: Không có.</w:t>
      </w:r>
    </w:p>
    <w:p w:rsidR="006B2DBC" w:rsidRPr="00F308A4" w:rsidRDefault="006B2DBC" w:rsidP="002315B4">
      <w:pPr>
        <w:ind w:left="720"/>
        <w:jc w:val="left"/>
        <w:rPr>
          <w:rFonts w:cstheme="minorHAnsi"/>
          <w:sz w:val="22"/>
          <w:szCs w:val="22"/>
        </w:rPr>
      </w:pPr>
      <w:r w:rsidRPr="00F308A4">
        <w:rPr>
          <w:rFonts w:cstheme="minorHAnsi"/>
          <w:sz w:val="22"/>
          <w:szCs w:val="22"/>
        </w:rPr>
        <w:t>D3: Danh sách học sinh của lớp (Mã HS, Tên HS)</w:t>
      </w:r>
    </w:p>
    <w:p w:rsidR="006B2DBC" w:rsidRPr="00F308A4" w:rsidRDefault="006B2DBC" w:rsidP="002315B4">
      <w:pPr>
        <w:ind w:left="720"/>
        <w:jc w:val="left"/>
        <w:rPr>
          <w:rFonts w:cstheme="minorHAnsi"/>
          <w:sz w:val="22"/>
          <w:szCs w:val="22"/>
        </w:rPr>
      </w:pPr>
      <w:r w:rsidRPr="00F308A4">
        <w:rPr>
          <w:rFonts w:cstheme="minorHAnsi"/>
          <w:sz w:val="22"/>
          <w:szCs w:val="22"/>
        </w:rPr>
        <w:t>D4: Danh sách học sinh của lớp (Mã HS, Tên HS, ĐTB, Học lực)</w:t>
      </w:r>
    </w:p>
    <w:p w:rsidR="006B2DBC" w:rsidRPr="00F308A4" w:rsidRDefault="006B2DBC" w:rsidP="002315B4">
      <w:pPr>
        <w:ind w:left="720"/>
        <w:jc w:val="left"/>
        <w:rPr>
          <w:rFonts w:cstheme="minorHAnsi"/>
          <w:sz w:val="22"/>
          <w:szCs w:val="22"/>
        </w:rPr>
      </w:pPr>
      <w:r w:rsidRPr="00F308A4">
        <w:rPr>
          <w:rFonts w:cstheme="minorHAnsi"/>
          <w:sz w:val="22"/>
          <w:szCs w:val="22"/>
        </w:rPr>
        <w:t>D5: Máy in</w:t>
      </w:r>
    </w:p>
    <w:p w:rsidR="006B2DBC" w:rsidRPr="00F308A4" w:rsidRDefault="006B2DBC" w:rsidP="002315B4">
      <w:pPr>
        <w:ind w:left="720"/>
        <w:jc w:val="left"/>
        <w:rPr>
          <w:rFonts w:cstheme="minorHAnsi"/>
          <w:sz w:val="22"/>
          <w:szCs w:val="22"/>
        </w:rPr>
      </w:pPr>
      <w:r w:rsidRPr="00F308A4">
        <w:rPr>
          <w:rFonts w:cstheme="minorHAnsi"/>
          <w:sz w:val="22"/>
          <w:szCs w:val="22"/>
        </w:rPr>
        <w:t>D6: Thông báo kết quả.</w:t>
      </w:r>
    </w:p>
    <w:p w:rsidR="002315B4" w:rsidRPr="00F308A4" w:rsidRDefault="002315B4" w:rsidP="002315B4">
      <w:pPr>
        <w:ind w:left="720"/>
        <w:jc w:val="left"/>
        <w:rPr>
          <w:rFonts w:cstheme="minorHAnsi"/>
          <w:sz w:val="22"/>
          <w:szCs w:val="22"/>
        </w:rPr>
      </w:pPr>
    </w:p>
    <w:p w:rsidR="002315B4" w:rsidRPr="00F308A4" w:rsidRDefault="002315B4" w:rsidP="002315B4">
      <w:pPr>
        <w:ind w:left="720"/>
        <w:jc w:val="left"/>
        <w:rPr>
          <w:rFonts w:cstheme="minorHAnsi"/>
          <w:sz w:val="22"/>
          <w:szCs w:val="22"/>
        </w:rPr>
      </w:pPr>
    </w:p>
    <w:p w:rsidR="006B2DBC" w:rsidRPr="00F308A4" w:rsidRDefault="006B2DBC" w:rsidP="002315B4">
      <w:pPr>
        <w:jc w:val="left"/>
        <w:rPr>
          <w:rFonts w:cstheme="minorHAnsi"/>
          <w:b/>
          <w:sz w:val="22"/>
          <w:szCs w:val="22"/>
        </w:rPr>
      </w:pPr>
      <w:r w:rsidRPr="00F308A4">
        <w:rPr>
          <w:rFonts w:cstheme="minorHAnsi"/>
          <w:b/>
          <w:sz w:val="22"/>
          <w:szCs w:val="22"/>
        </w:rPr>
        <w:t>Các bước xử lý:</w:t>
      </w:r>
    </w:p>
    <w:p w:rsidR="006B2DBC" w:rsidRPr="00F308A4" w:rsidRDefault="006B2DBC" w:rsidP="002315B4">
      <w:pPr>
        <w:ind w:left="720"/>
        <w:jc w:val="left"/>
        <w:rPr>
          <w:rFonts w:cstheme="minorHAnsi"/>
          <w:sz w:val="22"/>
          <w:szCs w:val="22"/>
        </w:rPr>
      </w:pPr>
      <w:r w:rsidRPr="00F308A4">
        <w:rPr>
          <w:rFonts w:cstheme="minorHAnsi"/>
          <w:sz w:val="22"/>
          <w:szCs w:val="22"/>
        </w:rPr>
        <w:t>Bước 1: Nhận D1 từ người dùng</w:t>
      </w:r>
    </w:p>
    <w:p w:rsidR="006B2DBC" w:rsidRPr="00F308A4" w:rsidRDefault="006B2DBC" w:rsidP="002315B4">
      <w:pPr>
        <w:ind w:left="720"/>
        <w:jc w:val="left"/>
        <w:rPr>
          <w:rFonts w:cstheme="minorHAnsi"/>
          <w:sz w:val="22"/>
          <w:szCs w:val="22"/>
        </w:rPr>
      </w:pPr>
      <w:r w:rsidRPr="00F308A4">
        <w:rPr>
          <w:rFonts w:cstheme="minorHAnsi"/>
          <w:sz w:val="22"/>
          <w:szCs w:val="22"/>
        </w:rPr>
        <w:t>Bước 2: Đọc D3 từ bộ nhớ phụ, đưa danh sách học sinh lên.</w:t>
      </w:r>
    </w:p>
    <w:p w:rsidR="006B2DBC" w:rsidRPr="00F308A4" w:rsidRDefault="006B2DBC" w:rsidP="002315B4">
      <w:pPr>
        <w:ind w:left="720"/>
        <w:jc w:val="left"/>
        <w:rPr>
          <w:rFonts w:cstheme="minorHAnsi"/>
          <w:sz w:val="22"/>
          <w:szCs w:val="22"/>
        </w:rPr>
      </w:pPr>
      <w:r w:rsidRPr="00F308A4">
        <w:rPr>
          <w:rFonts w:cstheme="minorHAnsi"/>
          <w:sz w:val="22"/>
          <w:szCs w:val="22"/>
        </w:rPr>
        <w:t>Bước 3: Xét điều kiện học lực</w:t>
      </w:r>
    </w:p>
    <w:p w:rsidR="006B2DBC" w:rsidRPr="00F308A4" w:rsidRDefault="006B2DBC" w:rsidP="002315B4">
      <w:pPr>
        <w:ind w:left="720"/>
        <w:jc w:val="left"/>
        <w:rPr>
          <w:rFonts w:cstheme="minorHAnsi"/>
          <w:sz w:val="22"/>
          <w:szCs w:val="22"/>
        </w:rPr>
      </w:pPr>
      <w:r w:rsidRPr="00F308A4">
        <w:rPr>
          <w:rFonts w:cstheme="minorHAnsi"/>
          <w:sz w:val="22"/>
          <w:szCs w:val="22"/>
        </w:rPr>
        <w:t>Bước 4: Lưu thông tin về ĐTB và học lực đã tinh toán.</w:t>
      </w:r>
    </w:p>
    <w:p w:rsidR="006B2DBC" w:rsidRPr="00F308A4" w:rsidRDefault="006B2DBC" w:rsidP="002315B4">
      <w:pPr>
        <w:ind w:left="720"/>
        <w:jc w:val="left"/>
        <w:rPr>
          <w:rFonts w:cstheme="minorHAnsi"/>
          <w:sz w:val="22"/>
          <w:szCs w:val="22"/>
        </w:rPr>
      </w:pPr>
      <w:r w:rsidRPr="00F308A4">
        <w:rPr>
          <w:rFonts w:cstheme="minorHAnsi"/>
          <w:sz w:val="22"/>
          <w:szCs w:val="22"/>
        </w:rPr>
        <w:t>Bước 5: Xuất danh sách ra máy in</w:t>
      </w:r>
    </w:p>
    <w:p w:rsidR="006B2DBC" w:rsidRPr="00F308A4" w:rsidRDefault="006B2DBC" w:rsidP="002315B4">
      <w:pPr>
        <w:ind w:left="720"/>
        <w:jc w:val="left"/>
        <w:rPr>
          <w:rFonts w:cstheme="minorHAnsi"/>
          <w:sz w:val="22"/>
          <w:szCs w:val="22"/>
        </w:rPr>
      </w:pPr>
      <w:r w:rsidRPr="00F308A4">
        <w:rPr>
          <w:rFonts w:cstheme="minorHAnsi"/>
          <w:sz w:val="22"/>
          <w:szCs w:val="22"/>
        </w:rPr>
        <w:lastRenderedPageBreak/>
        <w:t>Bước 6: Xuất kết quả cho người dùng</w:t>
      </w:r>
    </w:p>
    <w:p w:rsidR="006B2DBC" w:rsidRPr="00F308A4" w:rsidRDefault="006B2DBC" w:rsidP="002315B4">
      <w:pPr>
        <w:ind w:left="720"/>
        <w:jc w:val="left"/>
        <w:rPr>
          <w:rFonts w:cstheme="minorHAnsi"/>
          <w:sz w:val="22"/>
          <w:szCs w:val="22"/>
        </w:rPr>
      </w:pPr>
      <w:r w:rsidRPr="00F308A4">
        <w:rPr>
          <w:rFonts w:cstheme="minorHAnsi"/>
          <w:sz w:val="22"/>
          <w:szCs w:val="22"/>
        </w:rPr>
        <w:t>Bước 7: Kết thúc</w:t>
      </w:r>
    </w:p>
    <w:p w:rsidR="006B2DBC" w:rsidRPr="00F308A4" w:rsidRDefault="006B2DBC" w:rsidP="006B2DBC">
      <w:pPr>
        <w:rPr>
          <w:rFonts w:cs="Times New Roman"/>
          <w:sz w:val="22"/>
          <w:szCs w:val="22"/>
        </w:rPr>
      </w:pPr>
    </w:p>
    <w:p w:rsidR="002315B4" w:rsidRPr="00F308A4" w:rsidRDefault="002315B4" w:rsidP="006B2DBC">
      <w:pPr>
        <w:rPr>
          <w:rFonts w:cs="Times New Roman"/>
          <w:sz w:val="22"/>
          <w:szCs w:val="22"/>
        </w:rPr>
      </w:pPr>
    </w:p>
    <w:p w:rsidR="002315B4" w:rsidRPr="00F308A4" w:rsidRDefault="002315B4" w:rsidP="006B2DBC">
      <w:pPr>
        <w:rPr>
          <w:rFonts w:cs="Times New Roman"/>
          <w:sz w:val="22"/>
          <w:szCs w:val="22"/>
        </w:rPr>
      </w:pPr>
    </w:p>
    <w:p w:rsidR="006B2DBC" w:rsidRPr="00F308A4" w:rsidRDefault="006B2DBC" w:rsidP="006B2DBC">
      <w:pPr>
        <w:rPr>
          <w:rFonts w:cs="Times New Roman"/>
          <w:sz w:val="22"/>
          <w:szCs w:val="22"/>
        </w:rPr>
      </w:pPr>
    </w:p>
    <w:p w:rsidR="006B2DBC" w:rsidRPr="00F308A4" w:rsidRDefault="006B2DBC" w:rsidP="00E53BF6">
      <w:pPr>
        <w:pStyle w:val="ListParagraph"/>
        <w:numPr>
          <w:ilvl w:val="1"/>
          <w:numId w:val="43"/>
        </w:numPr>
        <w:spacing w:after="160" w:line="259" w:lineRule="auto"/>
        <w:ind w:left="1443"/>
        <w:jc w:val="left"/>
        <w:rPr>
          <w:rFonts w:cstheme="minorHAnsi"/>
          <w:b/>
          <w:sz w:val="22"/>
          <w:szCs w:val="22"/>
        </w:rPr>
      </w:pPr>
      <w:proofErr w:type="gramStart"/>
      <w:r w:rsidRPr="00F308A4">
        <w:rPr>
          <w:rFonts w:cstheme="minorHAnsi"/>
          <w:b/>
          <w:sz w:val="22"/>
          <w:szCs w:val="22"/>
        </w:rPr>
        <w:t>Sơ</w:t>
      </w:r>
      <w:proofErr w:type="gramEnd"/>
      <w:r w:rsidRPr="00F308A4">
        <w:rPr>
          <w:rFonts w:cstheme="minorHAnsi"/>
          <w:b/>
          <w:sz w:val="22"/>
          <w:szCs w:val="22"/>
        </w:rPr>
        <w:t xml:space="preserve"> đồ DFD về nghiệp vụ Xuất bảng điểm, tổng kết.</w:t>
      </w:r>
    </w:p>
    <w:p w:rsidR="006B2DBC" w:rsidRPr="00F308A4" w:rsidRDefault="00E53BF6" w:rsidP="006B2DBC">
      <w:pPr>
        <w:rPr>
          <w:rFonts w:cstheme="majorHAnsi"/>
          <w:b/>
          <w:sz w:val="22"/>
          <w:szCs w:val="22"/>
        </w:rPr>
      </w:pPr>
      <w:r w:rsidRPr="00F308A4">
        <w:rPr>
          <w:rFonts w:cs="Times New Roman"/>
          <w:noProof/>
          <w:sz w:val="22"/>
          <w:szCs w:val="22"/>
        </w:rPr>
        <mc:AlternateContent>
          <mc:Choice Requires="wpg">
            <w:drawing>
              <wp:anchor distT="0" distB="0" distL="114300" distR="114300" simplePos="0" relativeHeight="251668480" behindDoc="0" locked="0" layoutInCell="1" allowOverlap="1" wp14:anchorId="39F42B8A" wp14:editId="67370F84">
                <wp:simplePos x="0" y="0"/>
                <wp:positionH relativeFrom="column">
                  <wp:posOffset>347345</wp:posOffset>
                </wp:positionH>
                <wp:positionV relativeFrom="paragraph">
                  <wp:posOffset>307975</wp:posOffset>
                </wp:positionV>
                <wp:extent cx="5414010" cy="3164205"/>
                <wp:effectExtent l="38100" t="57150" r="53340" b="93345"/>
                <wp:wrapTopAndBottom/>
                <wp:docPr id="293" name="Nhóm 293"/>
                <wp:cNvGraphicFramePr/>
                <a:graphic xmlns:a="http://schemas.openxmlformats.org/drawingml/2006/main">
                  <a:graphicData uri="http://schemas.microsoft.com/office/word/2010/wordprocessingGroup">
                    <wpg:wgp>
                      <wpg:cNvGrpSpPr/>
                      <wpg:grpSpPr>
                        <a:xfrm>
                          <a:off x="0" y="0"/>
                          <a:ext cx="5414010" cy="3164205"/>
                          <a:chOff x="0" y="0"/>
                          <a:chExt cx="6324600" cy="3200400"/>
                        </a:xfrm>
                      </wpg:grpSpPr>
                      <wps:wsp>
                        <wps:cNvPr id="294" name="Hình Bầu dục 294"/>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Xuất bảng điểm,</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tổng kết</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5" name="Nhóm 295"/>
                        <wpg:cNvGrpSpPr/>
                        <wpg:grpSpPr>
                          <a:xfrm>
                            <a:off x="0" y="0"/>
                            <a:ext cx="6324600" cy="3200400"/>
                            <a:chOff x="0" y="0"/>
                            <a:chExt cx="6324600" cy="3200400"/>
                          </a:xfrm>
                        </wpg:grpSpPr>
                        <wps:wsp>
                          <wps:cNvPr id="296" name="Đường nối Thẳng 296"/>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97" name="Đường nối Thẳng 297"/>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298" name="Hình chữ nhật: Góc Tròn 298"/>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Hình chữ nhật: Góc Tròn 299"/>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Hình chữ nhật: Góc Tròn 300"/>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1" name="Nhóm 301"/>
                        <wpg:cNvGrpSpPr/>
                        <wpg:grpSpPr>
                          <a:xfrm>
                            <a:off x="1587500" y="762000"/>
                            <a:ext cx="3092450" cy="2038350"/>
                            <a:chOff x="0" y="0"/>
                            <a:chExt cx="3092450" cy="2038350"/>
                          </a:xfrm>
                        </wpg:grpSpPr>
                        <wps:wsp>
                          <wps:cNvPr id="302" name="Mũi tên: Xuống 302"/>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Mũi tên: Xuống 303"/>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Mũi tên: Xuống 304"/>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Mũi tên: Xuống 305"/>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Mũi tên: Xuống 306"/>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Mũi tên: Xuống 307"/>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8" name="Nhóm 308"/>
                          <wpg:cNvGrpSpPr/>
                          <wpg:grpSpPr>
                            <a:xfrm>
                              <a:off x="0" y="50800"/>
                              <a:ext cx="3022600" cy="1898650"/>
                              <a:chOff x="0" y="0"/>
                              <a:chExt cx="3022600" cy="1898650"/>
                            </a:xfrm>
                          </wpg:grpSpPr>
                          <wpg:grpSp>
                            <wpg:cNvPr id="309" name="Nhóm 309"/>
                            <wpg:cNvGrpSpPr/>
                            <wpg:grpSpPr>
                              <a:xfrm>
                                <a:off x="0" y="0"/>
                                <a:ext cx="2527300" cy="939800"/>
                                <a:chOff x="0" y="0"/>
                                <a:chExt cx="2527300" cy="939800"/>
                              </a:xfrm>
                            </wpg:grpSpPr>
                            <wps:wsp>
                              <wps:cNvPr id="310" name="Hộp Văn bản 310"/>
                              <wps:cNvSpPr txBox="1"/>
                              <wps:spPr>
                                <a:xfrm>
                                  <a:off x="6413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Hộp Văn bản 311"/>
                              <wps:cNvSpPr txBox="1"/>
                              <wps:spPr>
                                <a:xfrm>
                                  <a:off x="0" y="60960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Hộp Văn bản 312"/>
                              <wps:cNvSpPr txBox="1"/>
                              <wps:spPr>
                                <a:xfrm>
                                  <a:off x="21018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3" name="Nhóm 313"/>
                            <wpg:cNvGrpSpPr/>
                            <wpg:grpSpPr>
                              <a:xfrm>
                                <a:off x="641350" y="622300"/>
                                <a:ext cx="2381250" cy="1276350"/>
                                <a:chOff x="0" y="0"/>
                                <a:chExt cx="2381250" cy="1276350"/>
                              </a:xfrm>
                            </wpg:grpSpPr>
                            <wps:wsp>
                              <wps:cNvPr id="314" name="Hộp Văn bản 314"/>
                              <wps:cNvSpPr txBox="1"/>
                              <wps:spPr>
                                <a:xfrm>
                                  <a:off x="142875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Hộp Văn bản 315"/>
                              <wps:cNvSpPr txBox="1"/>
                              <wps:spPr>
                                <a:xfrm>
                                  <a:off x="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Hộp Văn bản 316"/>
                              <wps:cNvSpPr txBox="1"/>
                              <wps:spPr>
                                <a:xfrm>
                                  <a:off x="195580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293" o:spid="_x0000_s1226" style="position:absolute;left:0;text-align:left;margin-left:27.35pt;margin-top:24.25pt;width:426.3pt;height:249.15pt;z-index:251668480;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">
                <v:oval id="Hình Bầu dục 294" o:spid="_x0000_s1227"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3XV8QA&#10;AADcAAAADwAAAGRycy9kb3ducmV2LnhtbESPT4vCMBTE78J+h/AWvIim/mHRapSloAiLgl0PHh/N&#10;sy3bvJQm1frtN4LgcZiZ3zCrTWcqcaPGlZYVjEcRCOLM6pJzBeff7XAOwnlkjZVlUvAgB5v1R2+F&#10;sbZ3PtEt9bkIEHYxKii8r2MpXVaQQTeyNXHwrrYx6INscqkbvAe4qeQkir6kwZLDQoE1JQVlf2lr&#10;FLRXczwMWrr8bJMUy1kypdOOlep/dt9LEJ46/w6/2nutYLKYwfNMO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N11f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Xuất bảng điểm,</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tổng kết</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295" o:spid="_x0000_s1228"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line id="Đường nối Thẳng 296" o:spid="_x0000_s1229"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FuMYAAADcAAAADwAAAGRycy9kb3ducmV2LnhtbESPQWsCMRSE70L/Q3gFL1KzlSJ2NUop&#10;FCoUsSrF42PzulncvCybuJv21xtB8DjMzDfMYhVtLTpqfeVYwfM4A0FcOF1xqeCw/3iagfABWWPt&#10;mBT8kYfV8mGwwFy7nr+p24VSJAj7HBWYEJpcSl8YsujHriFO3q9rLYYk21LqFvsEt7WcZNlUWqw4&#10;LRhs6N1QcdqdrYLjxhxG5/i/PXU/cfTSr2cx7r+UGj7GtzmIQDHcw7f2p1YweZ3C9Uw6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BbjGAAAA3AAAAA8AAAAAAAAA&#10;AAAAAAAAoQIAAGRycy9kb3ducmV2LnhtbFBLBQYAAAAABAAEAPkAAACUAwAAAAA=&#10;" strokecolor="black [3200]" strokeweight="3pt">
                    <v:shadow on="t" color="black" opacity="22937f" origin=",.5" offset="0,.63889mm"/>
                  </v:line>
                  <v:line id="Đường nối Thẳng 297" o:spid="_x0000_s1230"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gI8cAAADcAAAADwAAAGRycy9kb3ducmV2LnhtbESP3WoCMRSE7wt9h3AK3kjNVkrVrVGK&#10;IFgoxT+Kl4fN6WZxc7Js4m706ZtCoZfDzHzDzJfR1qKj1leOFTyNMhDEhdMVlwqOh/XjFIQPyBpr&#10;x6TgSh6Wi/u7Oeba9byjbh9KkSDsc1RgQmhyKX1hyKIfuYY4ed+utRiSbEupW+wT3NZynGUv0mLF&#10;acFgQytDxXl/sQpOn+Y4vMTb9tx9xeFz/z6N8fCh1OAhvr2CCBTDf/ivvdEKxrMJ/J5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pKAjxwAAANwAAAAPAAAAAAAA&#10;AAAAAAAAAKECAABkcnMvZG93bnJldi54bWxQSwUGAAAAAAQABAD5AAAAlQMAAAAA&#10;" strokecolor="black [3200]" strokeweight="3pt">
                    <v:shadow on="t" color="black" opacity="22937f" origin=",.5" offset="0,.63889mm"/>
                  </v:line>
                  <v:roundrect id="Hình chữ nhật: Góc Tròn 298" o:spid="_x0000_s1231"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yg8IA&#10;AADcAAAADwAAAGRycy9kb3ducmV2LnhtbERP3WrCMBS+F/YO4Qx2N1MVZHamRdxEBwNp3QMcm2PT&#10;rTkpTabt2y8XAy8/vv91PthWXKn3jWMFs2kCgrhyuuFawddp9/wCwgdkja1jUjCShzx7mKwx1e7G&#10;BV3LUIsYwj5FBSaELpXSV4Ys+qnriCN3cb3FEGFfS93jLYbbVs6TZCktNhwbDHa0NVT9lL9WAZ0/&#10;yrfDsOf3z/JYmO9xW/FiVOrpcdi8ggg0hLv4333QCuaruDaeiUd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rTKDwgAAANwAAAAPAAAAAAAAAAAAAAAAAJgCAABkcnMvZG93&#10;bnJldi54bWxQSwUGAAAAAAQABAD1AAAAhwM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Giáo viên Chủ nhiệm</w:t>
                          </w:r>
                        </w:p>
                      </w:txbxContent>
                    </v:textbox>
                  </v:roundrect>
                  <v:roundrect id="Hình chữ nhật: Góc Tròn 299" o:spid="_x0000_s1232"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XGMQA&#10;AADcAAAADwAAAGRycy9kb3ducmV2LnhtbESP3WrCQBSE7wXfYTlC73RTBdHoKsUftFAopj7AMXvM&#10;ps2eDdmtJm/fLQheDjPzDbNct7YSN2p86VjB6ygBQZw7XXKh4Py1H85A+ICssXJMCjrysF71e0tM&#10;tbvziW5ZKESEsE9RgQmhTqX0uSGLfuRq4uhdXWMxRNkUUjd4j3BbyXGSTKXFkuOCwZo2hvKf7Ncq&#10;oMt7tj22B959ZJ8n891tcp50Sr0M2rcFiEBteIYf7aNWMJ7P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hlxj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v:textbox>
                  </v:roundrect>
                  <v:roundrect id="Hình chữ nhật: Góc Tròn 300" o:spid="_x0000_s1233"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Ckn8AA&#10;AADcAAAADwAAAGRycy9kb3ducmV2LnhtbERPzYrCMBC+C75DGMGbpiosUo0i6qILgtjdBxibsak2&#10;k9JktX17c1jY48f3v1y3thJPanzpWMFknIAgzp0uuVDw8/05moPwAVlj5ZgUdORhver3lphq9+IL&#10;PbNQiBjCPkUFJoQ6ldLnhiz6sauJI3dzjcUQYVNI3eArhttKTpPkQ1osOTYYrGlrKH9kv1YBXb+y&#10;3bE98P6UnS/m3m1znnVKDQftZgEiUBv+xX/uo1YwS+L8eCYe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zCkn8AAAADcAAAADwAAAAAAAAAAAAAAAACYAgAAZHJzL2Rvd25y&#10;ZXYueG1sUEsFBgAAAAAEAAQA9QAAAIUDA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v:textbox>
                  </v:roundrect>
                </v:group>
                <v:group id="Nhóm 301" o:spid="_x0000_s1234"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Mũi tên: Xuống 302" o:spid="_x0000_s1235"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KaMQA&#10;AADcAAAADwAAAGRycy9kb3ducmV2LnhtbESPQWsCMRSE74X+h/AKXkpNqiCyNUorCJ601R56fN08&#10;N8tuXpYkavrvG6HQ4zAz3zCLVXa9uFCIrWcNz2MFgrj2puVGw+dx8zQHEROywd4zafihCKvl/d0C&#10;K+Ov/EGXQ2pEgXCsUINNaaikjLUlh3HsB+LinXxwmIoMjTQBrwXuejlRaiYdtlwWLA60tlR3h7PT&#10;EDZv++Zr/21znu24O713fv2otB495NcXEIly+g//tbdGw1RN4Ha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simjEAAAA3AAAAA8AAAAAAAAAAAAAAAAAmAIAAGRycy9k&#10;b3ducmV2LnhtbFBLBQYAAAAABAAEAPUAAACJAwAAAAA=&#10;" adj="17876" fillcolor="#4f81bd [3204]" strokecolor="#243f60 [1604]" strokeweight="2pt"/>
                  <v:shape id="Mũi tên: Xuống 303" o:spid="_x0000_s1236"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XIsYA&#10;AADcAAAADwAAAGRycy9kb3ducmV2LnhtbESP3WrCQBSE7wt9h+UUvKubKhWJrqIlRUsR6g+9Ps0e&#10;k3SzZ0N21fj2bkHo5TAz3zDTeWdrcabWV44VvPQTEMS50xUXCg779+cxCB+QNdaOScGVPMxnjw9T&#10;TLW78JbOu1CICGGfooIyhCaV0uclWfR91xBH7+haiyHKtpC6xUuE21oOkmQkLVYcF0ps6K2k3OxO&#10;VkHxYT5/ll8mG2e/xgxev5erTdYp1XvqFhMQgbrwH76311rBMBnC35l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VXIsYAAADcAAAADwAAAAAAAAAAAAAAAACYAgAAZHJz&#10;L2Rvd25yZXYueG1sUEsFBgAAAAAEAAQA9QAAAIsDAAAAAA==&#10;" adj="17876" fillcolor="#4f81bd [3204]" strokecolor="#243f60 [1604]" strokeweight="2pt"/>
                  <v:shape id="Mũi tên: Xuống 304" o:spid="_x0000_s1237"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PVscA&#10;AADcAAAADwAAAGRycy9kb3ducmV2LnhtbESP3WrCQBSE74W+w3IKvdONPy0SXaVKSitSqFp6fcwe&#10;k3SzZ0N2q+nbu0Khl8PMfMPMl52txZlaXzlWMBwkIIhzpysuFHweXvpTED4ga6wdk4Jf8rBc3PXm&#10;mGp34R2d96EQEcI+RQVlCE0qpc9LsugHriGO3sm1FkOUbSF1i5cIt7UcJcmTtFhxXCixoXVJudn/&#10;WAXFxmyPqw+TTbNvY0aPX6vX96xT6uG+e56BCNSF//Bf+00rGCcTuJ2JR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Mz1bHAAAA3AAAAA8AAAAAAAAAAAAAAAAAmAIAAGRy&#10;cy9kb3ducmV2LnhtbFBLBQYAAAAABAAEAPUAAACMAwAAAAA=&#10;" adj="17876" fillcolor="#4f81bd [3204]" strokecolor="#243f60 [1604]" strokeweight="2pt"/>
                  <v:shape id="Mũi tên: Xuống 305" o:spid="_x0000_s1238"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8ocQA&#10;AADcAAAADwAAAGRycy9kb3ducmV2LnhtbESP3WoCMRSE7wt9h3AKvSmaqFRlaxRZKBQRij8PcNic&#10;7q67OVmSqNu3N4Lg5TAz3zCLVW9bcSEfascaRkMFgrhwpuZSw/HwPZiDCBHZYOuYNPxTgNXy9WWB&#10;mXFX3tFlH0uRIBwy1FDF2GVShqIii2HoOuLk/TlvMSbpS2k8XhPctnKs1FRarDktVNhRXlHR7M9W&#10;g9yMj6em2ap1/tv4/FR/zHBLWr+/9esvEJH6+Aw/2j9Gw0R9wv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hPKHEAAAA3AAAAA8AAAAAAAAAAAAAAAAAmAIAAGRycy9k&#10;b3ducmV2LnhtbFBLBQYAAAAABAAEAPUAAACJAwAAAAA=&#10;" adj="16925" fillcolor="#4f81bd [3204]" strokecolor="#243f60 [1604]" strokeweight="2pt"/>
                  <v:shape id="Mũi tên: Xuống 306" o:spid="_x0000_s1239"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Oi1sQA&#10;AADcAAAADwAAAGRycy9kb3ducmV2LnhtbESPUWvCMBSF3wf7D+EOfBmaqKBSjSKFwRjCWPUHXJpr&#10;W9vclCRq/feLMNjj4ZzzHc5mN9hO3MiHxrGG6USBIC6dabjScDp+jFcgQkQ22DkmDQ8KsNu+vmww&#10;M+7OP3QrYiUShEOGGuoY+0zKUNZkMUxcT5y8s/MWY5K+ksbjPcFtJ2dKLaTFhtNCjT3lNZVtcbUa&#10;5NfsdGnbg9rn363PL837Eg+k9eht2K9BRBrif/iv/Wk0zNUCnmfS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zotbEAAAA3AAAAA8AAAAAAAAAAAAAAAAAmAIAAGRycy9k&#10;b3ducmV2LnhtbFBLBQYAAAAABAAEAPUAAACJAwAAAAA=&#10;" adj="16925" fillcolor="#4f81bd [3204]" strokecolor="#243f60 [1604]" strokeweight="2pt"/>
                  <v:shape id="Mũi tên: Xuống 307" o:spid="_x0000_s1240"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p8MUA&#10;AADcAAAADwAAAGRycy9kb3ducmV2LnhtbESPQUsDMRSE74L/IbxCL9ImVqhl27RoodCT1erB43Pz&#10;ull287IkaRv/vREEj8PMfMOsNtn14kIhtp413E8VCOLam5YbDR/vu8kCREzIBnvPpOGbImzWtzcr&#10;rIy/8htdjqkRBcKxQg02paGSMtaWHMapH4iLd/LBYSoyNNIEvBa46+VMqbl02HJZsDjQ1lLdHc9O&#10;Q9g9H5rPw5fNef7C3em189s7pfV4lJ+WIBLl9B/+a++Nhgf1CL9ny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nwxQAAANwAAAAPAAAAAAAAAAAAAAAAAJgCAABkcnMv&#10;ZG93bnJldi54bWxQSwUGAAAAAAQABAD1AAAAigMAAAAA&#10;" adj="17876" fillcolor="#4f81bd [3204]" strokecolor="#243f60 [1604]" strokeweight="2pt"/>
                  <v:group id="Nhóm 308" o:spid="_x0000_s1241"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Nhóm 309" o:spid="_x0000_s1242"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Hộp Văn bản 310" o:spid="_x0000_s1243"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311" o:spid="_x0000_s1244"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312" o:spid="_x0000_s1245"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313" o:spid="_x0000_s1246"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Hộp Văn bản 314" o:spid="_x0000_s1247"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315" o:spid="_x0000_s1248"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316" o:spid="_x0000_s1249"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F308A4" w:rsidRDefault="006B2DBC" w:rsidP="00E53BF6">
      <w:pPr>
        <w:jc w:val="left"/>
        <w:rPr>
          <w:rFonts w:cstheme="minorHAnsi"/>
          <w:b/>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Giải thích:</w:t>
      </w:r>
    </w:p>
    <w:p w:rsidR="006B2DBC" w:rsidRPr="00F308A4" w:rsidRDefault="006B2DBC" w:rsidP="00E53BF6">
      <w:pPr>
        <w:ind w:left="720"/>
        <w:jc w:val="left"/>
        <w:rPr>
          <w:rFonts w:cstheme="minorHAnsi"/>
          <w:sz w:val="22"/>
          <w:szCs w:val="22"/>
        </w:rPr>
      </w:pPr>
      <w:r w:rsidRPr="00F308A4">
        <w:rPr>
          <w:rFonts w:cstheme="minorHAnsi"/>
          <w:sz w:val="22"/>
          <w:szCs w:val="22"/>
        </w:rPr>
        <w:t>D1: Thông tin của năm học, học kỳ, lớp.</w:t>
      </w:r>
    </w:p>
    <w:p w:rsidR="006B2DBC" w:rsidRPr="00F308A4" w:rsidRDefault="006B2DBC" w:rsidP="00E53BF6">
      <w:pPr>
        <w:ind w:left="720"/>
        <w:jc w:val="left"/>
        <w:rPr>
          <w:rFonts w:cstheme="minorHAnsi"/>
          <w:sz w:val="22"/>
          <w:szCs w:val="22"/>
        </w:rPr>
      </w:pPr>
      <w:r w:rsidRPr="00F308A4">
        <w:rPr>
          <w:rFonts w:cstheme="minorHAnsi"/>
          <w:sz w:val="22"/>
          <w:szCs w:val="22"/>
        </w:rPr>
        <w:t>D2: Không có.</w:t>
      </w:r>
    </w:p>
    <w:p w:rsidR="006B2DBC" w:rsidRPr="00F308A4" w:rsidRDefault="006B2DBC" w:rsidP="00E53BF6">
      <w:pPr>
        <w:ind w:left="720"/>
        <w:jc w:val="left"/>
        <w:rPr>
          <w:rFonts w:cstheme="minorHAnsi"/>
          <w:sz w:val="22"/>
          <w:szCs w:val="22"/>
        </w:rPr>
      </w:pPr>
      <w:r w:rsidRPr="00F308A4">
        <w:rPr>
          <w:rFonts w:cstheme="minorHAnsi"/>
          <w:sz w:val="22"/>
          <w:szCs w:val="22"/>
        </w:rPr>
        <w:t>D3: Danh sách lớp (Mã HS, Tên HS, ĐTB từng môn học, ĐTB tổng, học lực, hạnh kiểm).</w:t>
      </w:r>
    </w:p>
    <w:p w:rsidR="006B2DBC" w:rsidRPr="00F308A4" w:rsidRDefault="006B2DBC" w:rsidP="00E53BF6">
      <w:pPr>
        <w:ind w:left="720"/>
        <w:jc w:val="left"/>
        <w:rPr>
          <w:rFonts w:cstheme="minorHAnsi"/>
          <w:sz w:val="22"/>
          <w:szCs w:val="22"/>
        </w:rPr>
      </w:pPr>
      <w:r w:rsidRPr="00F308A4">
        <w:rPr>
          <w:rFonts w:cstheme="minorHAnsi"/>
          <w:sz w:val="22"/>
          <w:szCs w:val="22"/>
        </w:rPr>
        <w:t>D4: Không có.</w:t>
      </w:r>
    </w:p>
    <w:p w:rsidR="006B2DBC" w:rsidRPr="00F308A4" w:rsidRDefault="006B2DBC" w:rsidP="00E53BF6">
      <w:pPr>
        <w:ind w:left="720"/>
        <w:jc w:val="left"/>
        <w:rPr>
          <w:rFonts w:cstheme="minorHAnsi"/>
          <w:sz w:val="22"/>
          <w:szCs w:val="22"/>
        </w:rPr>
      </w:pPr>
      <w:r w:rsidRPr="00F308A4">
        <w:rPr>
          <w:rFonts w:cstheme="minorHAnsi"/>
          <w:sz w:val="22"/>
          <w:szCs w:val="22"/>
        </w:rPr>
        <w:t>D5: Máy in.</w:t>
      </w:r>
    </w:p>
    <w:p w:rsidR="006B2DBC" w:rsidRPr="00F308A4" w:rsidRDefault="006B2DBC" w:rsidP="00E53BF6">
      <w:pPr>
        <w:ind w:left="720"/>
        <w:jc w:val="left"/>
        <w:rPr>
          <w:rFonts w:cstheme="minorHAnsi"/>
          <w:sz w:val="22"/>
          <w:szCs w:val="22"/>
        </w:rPr>
      </w:pPr>
      <w:r w:rsidRPr="00F308A4">
        <w:rPr>
          <w:rFonts w:cstheme="minorHAnsi"/>
          <w:sz w:val="22"/>
          <w:szCs w:val="22"/>
        </w:rPr>
        <w:t>D6: D3</w:t>
      </w:r>
    </w:p>
    <w:p w:rsidR="006B2DBC" w:rsidRPr="00F308A4" w:rsidRDefault="006B2DBC" w:rsidP="00E53BF6">
      <w:pPr>
        <w:ind w:left="720"/>
        <w:jc w:val="left"/>
        <w:rPr>
          <w:rFonts w:cstheme="minorHAnsi"/>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Các bước xử lý:</w:t>
      </w:r>
    </w:p>
    <w:p w:rsidR="006B2DBC" w:rsidRPr="00F308A4" w:rsidRDefault="006B2DBC" w:rsidP="00E53BF6">
      <w:pPr>
        <w:ind w:left="720"/>
        <w:jc w:val="left"/>
        <w:rPr>
          <w:rFonts w:cstheme="minorHAnsi"/>
          <w:sz w:val="22"/>
          <w:szCs w:val="22"/>
        </w:rPr>
      </w:pPr>
      <w:r w:rsidRPr="00F308A4">
        <w:rPr>
          <w:rFonts w:cstheme="minorHAnsi"/>
          <w:sz w:val="22"/>
          <w:szCs w:val="22"/>
        </w:rPr>
        <w:t>Bước 1: Nhận D1 từ người dùng</w:t>
      </w:r>
    </w:p>
    <w:p w:rsidR="006B2DBC" w:rsidRPr="00F308A4" w:rsidRDefault="006B2DBC" w:rsidP="00E53BF6">
      <w:pPr>
        <w:ind w:left="720"/>
        <w:jc w:val="left"/>
        <w:rPr>
          <w:rFonts w:cstheme="minorHAnsi"/>
          <w:sz w:val="22"/>
          <w:szCs w:val="22"/>
        </w:rPr>
      </w:pPr>
      <w:r w:rsidRPr="00F308A4">
        <w:rPr>
          <w:rFonts w:cstheme="minorHAnsi"/>
          <w:sz w:val="22"/>
          <w:szCs w:val="22"/>
        </w:rPr>
        <w:t>Bước 2: Đọc D3 từ bộ nhớ phụ, xuất danh sách ra màn hình.</w:t>
      </w:r>
    </w:p>
    <w:p w:rsidR="006B2DBC" w:rsidRPr="00F308A4" w:rsidRDefault="006B2DBC" w:rsidP="00E53BF6">
      <w:pPr>
        <w:ind w:left="720"/>
        <w:jc w:val="left"/>
        <w:rPr>
          <w:rFonts w:cstheme="minorHAnsi"/>
          <w:sz w:val="22"/>
          <w:szCs w:val="22"/>
        </w:rPr>
      </w:pPr>
      <w:r w:rsidRPr="00F308A4">
        <w:rPr>
          <w:rFonts w:cstheme="minorHAnsi"/>
          <w:sz w:val="22"/>
          <w:szCs w:val="22"/>
        </w:rPr>
        <w:lastRenderedPageBreak/>
        <w:t>Bước 3: Kết thúc.</w:t>
      </w:r>
    </w:p>
    <w:p w:rsidR="006B2DBC" w:rsidRPr="00F308A4" w:rsidRDefault="006B2DBC" w:rsidP="00E53BF6">
      <w:pPr>
        <w:ind w:left="720"/>
        <w:jc w:val="left"/>
        <w:rPr>
          <w:rFonts w:cstheme="minorHAnsi"/>
          <w:sz w:val="22"/>
          <w:szCs w:val="22"/>
        </w:rPr>
      </w:pPr>
    </w:p>
    <w:p w:rsidR="006B2DBC" w:rsidRPr="00F308A4" w:rsidRDefault="006B2DBC" w:rsidP="006B2DBC">
      <w:pPr>
        <w:ind w:left="720"/>
        <w:rPr>
          <w:rFonts w:cs="Times New Roman"/>
          <w:sz w:val="22"/>
          <w:szCs w:val="22"/>
        </w:rPr>
      </w:pPr>
    </w:p>
    <w:p w:rsidR="00E53BF6" w:rsidRPr="00F308A4" w:rsidRDefault="00E53BF6" w:rsidP="006B2DBC">
      <w:pPr>
        <w:ind w:left="720"/>
        <w:rPr>
          <w:rFonts w:cs="Times New Roman"/>
          <w:sz w:val="22"/>
          <w:szCs w:val="22"/>
        </w:rPr>
      </w:pPr>
    </w:p>
    <w:p w:rsidR="00E53BF6" w:rsidRPr="00F308A4" w:rsidRDefault="00E53BF6" w:rsidP="006B2DBC">
      <w:pPr>
        <w:ind w:left="720"/>
        <w:rPr>
          <w:rFonts w:cs="Times New Roman"/>
          <w:sz w:val="22"/>
          <w:szCs w:val="22"/>
        </w:rPr>
      </w:pPr>
    </w:p>
    <w:p w:rsidR="00E53BF6" w:rsidRPr="00F308A4" w:rsidRDefault="00E53BF6" w:rsidP="006B2DBC">
      <w:pPr>
        <w:ind w:left="720"/>
        <w:rPr>
          <w:rFonts w:cs="Times New Roman"/>
          <w:sz w:val="22"/>
          <w:szCs w:val="22"/>
        </w:rPr>
      </w:pPr>
    </w:p>
    <w:p w:rsidR="00E53BF6" w:rsidRPr="00F308A4" w:rsidRDefault="00E53BF6" w:rsidP="006B2DBC">
      <w:pPr>
        <w:ind w:left="720"/>
        <w:rPr>
          <w:rFonts w:cs="Times New Roman"/>
          <w:sz w:val="22"/>
          <w:szCs w:val="22"/>
        </w:rPr>
      </w:pPr>
    </w:p>
    <w:p w:rsidR="00E53BF6" w:rsidRPr="00F308A4" w:rsidRDefault="00E53BF6" w:rsidP="006B2DBC">
      <w:pPr>
        <w:ind w:left="720"/>
        <w:rPr>
          <w:rFonts w:cs="Times New Roman"/>
          <w:sz w:val="22"/>
          <w:szCs w:val="22"/>
        </w:rPr>
      </w:pPr>
    </w:p>
    <w:p w:rsidR="006B2DBC" w:rsidRPr="00F308A4" w:rsidRDefault="006B2DBC" w:rsidP="00E53BF6">
      <w:pPr>
        <w:pStyle w:val="ListParagraph"/>
        <w:numPr>
          <w:ilvl w:val="1"/>
          <w:numId w:val="43"/>
        </w:numPr>
        <w:spacing w:after="160" w:line="259" w:lineRule="auto"/>
        <w:ind w:left="1443"/>
        <w:jc w:val="left"/>
        <w:rPr>
          <w:rFonts w:cstheme="minorHAnsi"/>
          <w:sz w:val="22"/>
          <w:szCs w:val="22"/>
        </w:rPr>
      </w:pPr>
      <w:r w:rsidRPr="00F308A4">
        <w:rPr>
          <w:rFonts w:cstheme="minorHAnsi"/>
          <w:b/>
          <w:sz w:val="22"/>
          <w:szCs w:val="22"/>
        </w:rPr>
        <w:t>Sơ đồ DFD về nghiệp vụ Tra cứu học sinh</w:t>
      </w:r>
    </w:p>
    <w:p w:rsidR="006B2DBC" w:rsidRPr="00F308A4" w:rsidRDefault="00E53BF6" w:rsidP="006B2DBC">
      <w:pPr>
        <w:pStyle w:val="ListParagraph"/>
        <w:rPr>
          <w:rFonts w:cs="Times New Roman"/>
          <w:sz w:val="22"/>
          <w:szCs w:val="22"/>
        </w:rPr>
      </w:pPr>
      <w:r w:rsidRPr="00F308A4">
        <w:rPr>
          <w:rFonts w:cs="Times New Roman"/>
          <w:noProof/>
          <w:sz w:val="22"/>
          <w:szCs w:val="22"/>
        </w:rPr>
        <mc:AlternateContent>
          <mc:Choice Requires="wpg">
            <w:drawing>
              <wp:anchor distT="0" distB="0" distL="114300" distR="114300" simplePos="0" relativeHeight="251669504" behindDoc="0" locked="0" layoutInCell="1" allowOverlap="1" wp14:anchorId="465B389C" wp14:editId="3497839A">
                <wp:simplePos x="0" y="0"/>
                <wp:positionH relativeFrom="column">
                  <wp:posOffset>180975</wp:posOffset>
                </wp:positionH>
                <wp:positionV relativeFrom="paragraph">
                  <wp:posOffset>302260</wp:posOffset>
                </wp:positionV>
                <wp:extent cx="5106035" cy="3027680"/>
                <wp:effectExtent l="57150" t="38100" r="56515" b="96520"/>
                <wp:wrapTopAndBottom/>
                <wp:docPr id="317" name="Nhóm 317"/>
                <wp:cNvGraphicFramePr/>
                <a:graphic xmlns:a="http://schemas.openxmlformats.org/drawingml/2006/main">
                  <a:graphicData uri="http://schemas.microsoft.com/office/word/2010/wordprocessingGroup">
                    <wpg:wgp>
                      <wpg:cNvGrpSpPr/>
                      <wpg:grpSpPr>
                        <a:xfrm>
                          <a:off x="0" y="0"/>
                          <a:ext cx="5106035" cy="3027680"/>
                          <a:chOff x="0" y="0"/>
                          <a:chExt cx="6324600" cy="3200400"/>
                        </a:xfrm>
                      </wpg:grpSpPr>
                      <wps:wsp>
                        <wps:cNvPr id="318" name="Hình Bầu dục 318"/>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9757B3" w:rsidRDefault="0032542D" w:rsidP="006B2D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 cứu học sinh</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9" name="Nhóm 319"/>
                        <wpg:cNvGrpSpPr/>
                        <wpg:grpSpPr>
                          <a:xfrm>
                            <a:off x="0" y="0"/>
                            <a:ext cx="6324600" cy="3200400"/>
                            <a:chOff x="0" y="0"/>
                            <a:chExt cx="6324600" cy="3200400"/>
                          </a:xfrm>
                        </wpg:grpSpPr>
                        <wps:wsp>
                          <wps:cNvPr id="320" name="Đường nối Thẳng 320"/>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21" name="Đường nối Thẳng 321"/>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22" name="Hình chữ nhật: Góc Tròn 322"/>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 GVCN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Hình chữ nhật: Góc Tròn 323"/>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Hình chữ nhật: Góc Tròn 324"/>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5" name="Nhóm 325"/>
                        <wpg:cNvGrpSpPr/>
                        <wpg:grpSpPr>
                          <a:xfrm>
                            <a:off x="1587500" y="762000"/>
                            <a:ext cx="3092450" cy="2038350"/>
                            <a:chOff x="0" y="0"/>
                            <a:chExt cx="3092450" cy="2038350"/>
                          </a:xfrm>
                        </wpg:grpSpPr>
                        <wps:wsp>
                          <wps:cNvPr id="326" name="Mũi tên: Xuống 326"/>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Mũi tên: Xuống 327"/>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Mũi tên: Xuống 328"/>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Mũi tên: Xuống 329"/>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Mũi tên: Xuống 330"/>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Mũi tên: Xuống 331"/>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2" name="Nhóm 332"/>
                          <wpg:cNvGrpSpPr/>
                          <wpg:grpSpPr>
                            <a:xfrm>
                              <a:off x="0" y="50800"/>
                              <a:ext cx="3022600" cy="1898650"/>
                              <a:chOff x="0" y="0"/>
                              <a:chExt cx="3022600" cy="1898650"/>
                            </a:xfrm>
                          </wpg:grpSpPr>
                          <wpg:grpSp>
                            <wpg:cNvPr id="333" name="Nhóm 333"/>
                            <wpg:cNvGrpSpPr/>
                            <wpg:grpSpPr>
                              <a:xfrm>
                                <a:off x="0" y="0"/>
                                <a:ext cx="2527300" cy="939800"/>
                                <a:chOff x="0" y="0"/>
                                <a:chExt cx="2527300" cy="939800"/>
                              </a:xfrm>
                            </wpg:grpSpPr>
                            <wps:wsp>
                              <wps:cNvPr id="334" name="Hộp Văn bản 334"/>
                              <wps:cNvSpPr txBox="1"/>
                              <wps:spPr>
                                <a:xfrm>
                                  <a:off x="6413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Hộp Văn bản 335"/>
                              <wps:cNvSpPr txBox="1"/>
                              <wps:spPr>
                                <a:xfrm>
                                  <a:off x="0" y="60960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Hộp Văn bản 336"/>
                              <wps:cNvSpPr txBox="1"/>
                              <wps:spPr>
                                <a:xfrm>
                                  <a:off x="21018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7" name="Nhóm 337"/>
                            <wpg:cNvGrpSpPr/>
                            <wpg:grpSpPr>
                              <a:xfrm>
                                <a:off x="641350" y="622300"/>
                                <a:ext cx="2381250" cy="1276350"/>
                                <a:chOff x="0" y="0"/>
                                <a:chExt cx="2381250" cy="1276350"/>
                              </a:xfrm>
                            </wpg:grpSpPr>
                            <wps:wsp>
                              <wps:cNvPr id="338" name="Hộp Văn bản 338"/>
                              <wps:cNvSpPr txBox="1"/>
                              <wps:spPr>
                                <a:xfrm>
                                  <a:off x="142875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Hộp Văn bản 339"/>
                              <wps:cNvSpPr txBox="1"/>
                              <wps:spPr>
                                <a:xfrm>
                                  <a:off x="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Hộp Văn bản 340"/>
                              <wps:cNvSpPr txBox="1"/>
                              <wps:spPr>
                                <a:xfrm>
                                  <a:off x="195580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317" o:spid="_x0000_s1250" style="position:absolute;left:0;text-align:left;margin-left:14.25pt;margin-top:23.8pt;width:402.05pt;height:238.4pt;z-index:251669504;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">
                <v:oval id="Hình Bầu dục 318" o:spid="_x0000_s1251"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RlcEA&#10;AADcAAAADwAAAGRycy9kb3ducmV2LnhtbERPy4rCMBTdD8w/hCu4GTRVB5FOowwFRRAHrC5meWlu&#10;H9jclCbV+vdmIbg8nHeyGUwjbtS52rKC2TQCQZxbXXOp4HLeTlYgnEfW2FgmBQ9ysFl/fiQYa3vn&#10;E90yX4oQwi5GBZX3bSylyysy6Ka2JQ5cYTuDPsCulLrDewg3jZxH0VIarDk0VNhSWlF+zXqjoC/M&#10;3/Grp//DNs2w/k4XdNqxUuPR8PsDwtPg3+KXe68VLGZhbTgTj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y0ZXBAAAA3AAAAA8AAAAAAAAAAAAAAAAAmAIAAGRycy9kb3du&#10;cmV2LnhtbFBLBQYAAAAABAAEAPUAAACGAwAAAAA=&#10;" fillcolor="#4f81bd [3204]" stroked="f" strokeweight="2pt">
                  <v:textbox>
                    <w:txbxContent>
                      <w:p w:rsidR="006B2DBC" w:rsidRPr="009757B3" w:rsidRDefault="006B2DBC" w:rsidP="006B2D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 cứu học sinh</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319" o:spid="_x0000_s1252"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line id="Đường nối Thẳng 320" o:spid="_x0000_s1253"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P+LcMAAADcAAAADwAAAGRycy9kb3ducmV2LnhtbERPW2vCMBR+H+w/hDPYi2g6N0SqUcZg&#10;MGHIvCA+HppjU2xOShPb6K83D8IeP777fBltLTpqfeVYwdsoA0FcOF1xqWC/+x5OQfiArLF2TAqu&#10;5GG5eH6aY65dzxvqtqEUKYR9jgpMCE0upS8MWfQj1xAn7uRaiyHBtpS6xT6F21qOs2wiLVacGgw2&#10;9GWoOG8vVsFxbfaDS7z9nbtDHHz0q2mMu1+lXl/i5wxEoBj+xQ/3j1bwPk7z05l0BO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T/i3DAAAA3AAAAA8AAAAAAAAAAAAA&#10;AAAAoQIAAGRycy9kb3ducmV2LnhtbFBLBQYAAAAABAAEAPkAAACRAwAAAAA=&#10;" strokecolor="black [3200]" strokeweight="3pt">
                    <v:shadow on="t" color="black" opacity="22937f" origin=",.5" offset="0,.63889mm"/>
                  </v:line>
                  <v:line id="Đường nối Thẳng 321" o:spid="_x0000_s1254"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9btscAAADcAAAADwAAAGRycy9kb3ducmV2LnhtbESP3WoCMRSE7wt9h3AK3kjNakuR1Sil&#10;ICiI1B9KLw+b42Zxc7Js4m7s05tCoZfDzHzDzJfR1qKj1leOFYxHGQjiwumKSwWn4+p5CsIHZI21&#10;Y1JwIw/LxePDHHPtet5TdwilSBD2OSowITS5lL4wZNGPXEOcvLNrLYYk21LqFvsEt7WcZNmbtFhx&#10;WjDY0Ieh4nK4WgXfO3MaXuPP56X7isPXfjON8bhVavAU32cgAsXwH/5rr7WCl8kYfs+kI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X1u2xwAAANwAAAAPAAAAAAAA&#10;AAAAAAAAAKECAABkcnMvZG93bnJldi54bWxQSwUGAAAAAAQABAD5AAAAlQMAAAAA&#10;" strokecolor="black [3200]" strokeweight="3pt">
                    <v:shadow on="t" color="black" opacity="22937f" origin=",.5" offset="0,.63889mm"/>
                  </v:line>
                  <v:roundrect id="Hình chữ nhật: Góc Tròn 322" o:spid="_x0000_s1255"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DE8QA&#10;AADcAAAADwAAAGRycy9kb3ducmV2LnhtbESP0WrCQBRE3wv9h+UWfKubRpCSuorYigpCMfYDrtlr&#10;NjZ7N2RXTf7eFQQfh5k5w0xmna3FhVpfOVbwMUxAEBdOV1wq+Nsv3z9B+ICssXZMCnryMJu+vkww&#10;0+7KO7rkoRQRwj5DBSaEJpPSF4Ys+qFriKN3dK3FEGVbSt3iNcJtLdMkGUuLFccFgw0tDBX/+dkq&#10;oMMm/153K/7Z5r87c+oXBY96pQZv3fwLRKAuPMOP9lorGKUp3M/EI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bwxP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 GVCN</w:t>
                          </w:r>
                        </w:p>
                      </w:txbxContent>
                    </v:textbox>
                  </v:roundrect>
                  <v:roundrect id="Hình chữ nhật: Góc Tròn 323" o:spid="_x0000_s1256"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miMQA&#10;AADcAAAADwAAAGRycy9kb3ducmV2LnhtbESP0WrCQBRE3wX/YblC33SjgSLRNZRoqYWCmPoBt9nb&#10;bGr2bshuNfn7bqHQx2FmzjDbfLCtuFHvG8cKlosEBHHldMO1gsv783wNwgdkja1jUjCSh3w3nWwx&#10;0+7OZ7qVoRYRwj5DBSaELpPSV4Ys+oXriKP36XqLIcq+lrrHe4TbVq6S5FFabDguGOyoMFRdy2+r&#10;gD5ey/1xeOHDW3k6m6+xqDgdlXqYDU8bEIGG8B/+ax+1gnSVwu+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Zoj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v:textbox>
                  </v:roundrect>
                  <v:roundrect id="Hình chữ nhật: Góc Tròn 324" o:spid="_x0000_s1257"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7+/MQA&#10;AADcAAAADwAAAGRycy9kb3ducmV2LnhtbESP0WrCQBRE3wv+w3IF33RTlVKiqxRbUaEgpn7ANXvN&#10;ps3eDdlVk793BaGPw8ycYebL1lbiSo0vHSt4HSUgiHOnSy4UHH/Ww3cQPiBrrByTgo48LBe9lzmm&#10;2t34QNcsFCJC2KeowIRQp1L63JBFP3I1cfTOrrEYomwKqRu8Rbit5DhJ3qTFkuOCwZpWhvK/7GIV&#10;0GmXfW7bDX99Z/uD+e1WOU86pQb99mMGIlAb/sPP9lYrmIyn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vzEAAAA3A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v:textbox>
                  </v:roundrect>
                </v:group>
                <v:group id="Nhóm 325" o:spid="_x0000_s1258"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Mũi tên: Xuống 326" o:spid="_x0000_s1259"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LQC8QA&#10;AADcAAAADwAAAGRycy9kb3ducmV2LnhtbESPQWsCMRSE70L/Q3iFXkSzVVjKahQrCD3V1nrw+Nw8&#10;N8tuXpYk1fTfN0Khx2FmvmGW62R7cSUfWscKnqcFCOLa6ZYbBcev3eQFRIjIGnvHpOCHAqxXD6Ml&#10;Vtrd+JOuh9iIDOFQoQIT41BJGWpDFsPUDcTZuzhvMWbpG6k93jLc9nJWFKW02HJeMDjQ1lDdHb6t&#10;Ar973Ten/dmkVL5zd/no3HZcKPX0mDYLEJFS/A//td+0gvmshPuZf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0AvEAAAA3AAAAA8AAAAAAAAAAAAAAAAAmAIAAGRycy9k&#10;b3ducmV2LnhtbFBLBQYAAAAABAAEAPUAAACJAwAAAAA=&#10;" adj="17876" fillcolor="#4f81bd [3204]" strokecolor="#243f60 [1604]" strokeweight="2pt"/>
                  <v:shape id="Mũi tên: Xuống 327" o:spid="_x0000_s1260"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NQccA&#10;AADcAAAADwAAAGRycy9kb3ducmV2LnhtbESPQWvCQBSE74L/YXmCN92Y0lZSV6klUkUKrS09v2af&#10;SbrZtyG71fjvu0Khx2FmvmEWq9424kSdrx0rmE0TEMSF0zWXCj7eN5M5CB+QNTaOScGFPKyWw8EC&#10;M+3O/EanQyhFhLDPUEEVQptJ6YuKLPqpa4mjd3SdxRBlV0rd4TnCbSPTJLmTFmuOCxW29FRRYQ4/&#10;VkG5M/uv9avJ5/m3Ment5/r5Je+VGo/6xwcQgfrwH/5rb7WCm/Qerm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rDUHHAAAA3AAAAA8AAAAAAAAAAAAAAAAAmAIAAGRy&#10;cy9kb3ducmV2LnhtbFBLBQYAAAAABAAEAPUAAACMAwAAAAA=&#10;" adj="17876" fillcolor="#4f81bd [3204]" strokecolor="#243f60 [1604]" strokeweight="2pt"/>
                  <v:shape id="Mũi tên: Xuống 328" o:spid="_x0000_s1261"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SZM8MA&#10;AADcAAAADwAAAGRycy9kb3ducmV2LnhtbERPXWvCMBR9H+w/hDvwbaarKFKNMkeHigibkz3fNXdt&#10;l+amNFHrvzcPwh4P53u+7G0jztT52rGCl2ECgrhwuuZSwfHr/XkKwgdkjY1jUnAlD8vF48McM+0u&#10;/EnnQyhFDGGfoYIqhDaT0hcVWfRD1xJH7td1FkOEXSl1h5cYbhuZJslEWqw5NlTY0ltFhTmcrIJy&#10;a3Y/qw+TT/M/Y9Lx92q9z3ulBk/96wxEoD78i+/ujVYwSuPaeCYe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SZM8MAAADcAAAADwAAAAAAAAAAAAAAAACYAgAAZHJzL2Rv&#10;d25yZXYueG1sUEsFBgAAAAAEAAQA9QAAAIgDAAAAAA==&#10;" adj="17876" fillcolor="#4f81bd [3204]" strokecolor="#243f60 [1604]" strokeweight="2pt"/>
                  <v:shape id="Mũi tên: Xuống 329" o:spid="_x0000_s1262"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lqxMQA&#10;AADcAAAADwAAAGRycy9kb3ducmV2LnhtbESP3WoCMRSE7wt9h3AK3hTNdoVa140iC0IpQnHrAxw2&#10;x/3NyZKkun37Rij0cpiZb5h8N5lBXMn51rKCl0UCgriyuuVawfnrMH8D4QOyxsEyKfghD7vt40OO&#10;mbY3PtG1DLWIEPYZKmhCGDMpfdWQQb+wI3H0LtYZDFG6WmqHtwg3g0yT5FUabDkuNDhS0VDVl99G&#10;gfxIz13fH5N98dm7omufV3gkpWZP034DItAU/sN/7XetYJmu4X4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ZasTEAAAA3AAAAA8AAAAAAAAAAAAAAAAAmAIAAGRycy9k&#10;b3ducmV2LnhtbFBLBQYAAAAABAAEAPUAAACJAwAAAAA=&#10;" adj="16925" fillcolor="#4f81bd [3204]" strokecolor="#243f60 [1604]" strokeweight="2pt"/>
                  <v:shape id="Mũi tên: Xuống 330" o:spid="_x0000_s1263"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hMAA&#10;AADcAAAADwAAAGRycy9kb3ducmV2LnhtbERPy4rCMBTdC/MP4QqzkTEdBWeopiIFYRBBfHzApbnT&#10;Z25KErX+vVkILg/nvVoPphM3cr62rOB7moAgLqyuuVRwOW+/fkH4gKyxs0wKHuRhnX2MVphqe+cj&#10;3U6hFDGEfYoKqhD6VEpfVGTQT21PHLl/6wyGCF0ptcN7DDednCXJQhqsOTZU2FNeUdGerkaB3M0u&#10;Tdvuk01+aF3e1JMf3JNSn+NhswQRaAhv8cv9pxXM53F+PBOPgMy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VhMAAAADcAAAADwAAAAAAAAAAAAAAAACYAgAAZHJzL2Rvd25y&#10;ZXYueG1sUEsFBgAAAAAEAAQA9QAAAIUDAAAAAA==&#10;" adj="16925" fillcolor="#4f81bd [3204]" strokecolor="#243f60 [1604]" strokeweight="2pt"/>
                  <v:shape id="Mũi tên: Xuống 331" o:spid="_x0000_s1264"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eosQA&#10;AADcAAAADwAAAGRycy9kb3ducmV2LnhtbESPQWsCMRSE70L/Q3hCL6JZK0hZjWIFoadatQePz81z&#10;s+zmZUlSTf99Uyh4HGbmG2a5TrYTN/KhcaxgOilAEFdON1wr+Drtxq8gQkTW2DkmBT8UYL16Giyx&#10;1O7OB7odYy0yhEOJCkyMfSllqAxZDBPXE2fv6rzFmKWvpfZ4z3DbyZeimEuLDecFgz1tDVXt8dsq&#10;8Lu3fX3eX0xK8w9ur5+t244KpZ6HabMAESnFR/i//a4VzGZT+Du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S3qLEAAAA3AAAAA8AAAAAAAAAAAAAAAAAmAIAAGRycy9k&#10;b3ducmV2LnhtbFBLBQYAAAAABAAEAPUAAACJAwAAAAA=&#10;" adj="17876" fillcolor="#4f81bd [3204]" strokecolor="#243f60 [1604]" strokeweight="2pt"/>
                  <v:group id="Nhóm 332" o:spid="_x0000_s1265"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Nhóm 333" o:spid="_x0000_s1266"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Hộp Văn bản 334" o:spid="_x0000_s1267"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335" o:spid="_x0000_s1268"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336" o:spid="_x0000_s1269"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337" o:spid="_x0000_s1270"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Hộp Văn bản 338" o:spid="_x0000_s1271"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339" o:spid="_x0000_s1272"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340" o:spid="_x0000_s1273"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p>
    <w:p w:rsidR="006B2DBC" w:rsidRPr="00F308A4" w:rsidRDefault="006B2DBC" w:rsidP="00E53BF6">
      <w:pPr>
        <w:pStyle w:val="ListParagraph"/>
        <w:rPr>
          <w:rFonts w:cstheme="majorHAnsi"/>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Giải thích:</w:t>
      </w:r>
    </w:p>
    <w:p w:rsidR="006B2DBC" w:rsidRPr="00F308A4" w:rsidRDefault="006B2DBC" w:rsidP="00E53BF6">
      <w:pPr>
        <w:ind w:left="720"/>
        <w:jc w:val="left"/>
        <w:rPr>
          <w:rFonts w:cstheme="minorHAnsi"/>
          <w:sz w:val="22"/>
          <w:szCs w:val="22"/>
        </w:rPr>
      </w:pPr>
      <w:r w:rsidRPr="00F308A4">
        <w:rPr>
          <w:rFonts w:cstheme="minorHAnsi"/>
          <w:sz w:val="22"/>
          <w:szCs w:val="22"/>
        </w:rPr>
        <w:t>D1: Mã HS.</w:t>
      </w:r>
    </w:p>
    <w:p w:rsidR="006B2DBC" w:rsidRPr="00F308A4" w:rsidRDefault="006B2DBC" w:rsidP="00E53BF6">
      <w:pPr>
        <w:ind w:left="720"/>
        <w:jc w:val="left"/>
        <w:rPr>
          <w:rFonts w:cstheme="minorHAnsi"/>
          <w:sz w:val="22"/>
          <w:szCs w:val="22"/>
        </w:rPr>
      </w:pPr>
      <w:r w:rsidRPr="00F308A4">
        <w:rPr>
          <w:rFonts w:cstheme="minorHAnsi"/>
          <w:sz w:val="22"/>
          <w:szCs w:val="22"/>
        </w:rPr>
        <w:t>D2: Không có.</w:t>
      </w:r>
    </w:p>
    <w:p w:rsidR="006B2DBC" w:rsidRPr="00F308A4" w:rsidRDefault="006B2DBC" w:rsidP="00E53BF6">
      <w:pPr>
        <w:ind w:left="720"/>
        <w:jc w:val="left"/>
        <w:rPr>
          <w:rFonts w:cstheme="minorHAnsi"/>
          <w:sz w:val="22"/>
          <w:szCs w:val="22"/>
        </w:rPr>
      </w:pPr>
      <w:r w:rsidRPr="00F308A4">
        <w:rPr>
          <w:rFonts w:cstheme="minorHAnsi"/>
          <w:sz w:val="22"/>
          <w:szCs w:val="22"/>
        </w:rPr>
        <w:t xml:space="preserve">D3: Thông tin học sinh </w:t>
      </w:r>
      <w:proofErr w:type="gramStart"/>
      <w:r w:rsidRPr="00F308A4">
        <w:rPr>
          <w:rFonts w:cstheme="minorHAnsi"/>
          <w:sz w:val="22"/>
          <w:szCs w:val="22"/>
        </w:rPr>
        <w:t>HOCSINH(</w:t>
      </w:r>
      <w:proofErr w:type="gramEnd"/>
      <w:r w:rsidRPr="00F308A4">
        <w:rPr>
          <w:rFonts w:cstheme="minorHAnsi"/>
          <w:sz w:val="22"/>
          <w:szCs w:val="22"/>
        </w:rPr>
        <w:t>STT, HoTen, GioiTinh, Email, ĐiaChi, TenCha, NgheNghiepCha…).</w:t>
      </w:r>
    </w:p>
    <w:p w:rsidR="006B2DBC" w:rsidRPr="00F308A4" w:rsidRDefault="006B2DBC" w:rsidP="00E53BF6">
      <w:pPr>
        <w:ind w:left="720"/>
        <w:jc w:val="left"/>
        <w:rPr>
          <w:rFonts w:cstheme="minorHAnsi"/>
          <w:sz w:val="22"/>
          <w:szCs w:val="22"/>
        </w:rPr>
      </w:pPr>
      <w:r w:rsidRPr="00F308A4">
        <w:rPr>
          <w:rFonts w:cstheme="minorHAnsi"/>
          <w:sz w:val="22"/>
          <w:szCs w:val="22"/>
        </w:rPr>
        <w:t>D4: Không có.</w:t>
      </w:r>
    </w:p>
    <w:p w:rsidR="006B2DBC" w:rsidRPr="00F308A4" w:rsidRDefault="006B2DBC" w:rsidP="00E53BF6">
      <w:pPr>
        <w:ind w:left="720"/>
        <w:jc w:val="left"/>
        <w:rPr>
          <w:rFonts w:cstheme="minorHAnsi"/>
          <w:sz w:val="22"/>
          <w:szCs w:val="22"/>
        </w:rPr>
      </w:pPr>
      <w:r w:rsidRPr="00F308A4">
        <w:rPr>
          <w:rFonts w:cstheme="minorHAnsi"/>
          <w:sz w:val="22"/>
          <w:szCs w:val="22"/>
        </w:rPr>
        <w:t>D5: Không có.</w:t>
      </w:r>
    </w:p>
    <w:p w:rsidR="006B2DBC" w:rsidRPr="00F308A4" w:rsidRDefault="006B2DBC" w:rsidP="00E53BF6">
      <w:pPr>
        <w:ind w:left="720"/>
        <w:jc w:val="left"/>
        <w:rPr>
          <w:rFonts w:cstheme="minorHAnsi"/>
          <w:sz w:val="22"/>
          <w:szCs w:val="22"/>
        </w:rPr>
      </w:pPr>
      <w:r w:rsidRPr="00F308A4">
        <w:rPr>
          <w:rFonts w:cstheme="minorHAnsi"/>
          <w:sz w:val="22"/>
          <w:szCs w:val="22"/>
        </w:rPr>
        <w:t>D6: D3.</w:t>
      </w:r>
    </w:p>
    <w:p w:rsidR="00E53BF6" w:rsidRPr="00F308A4" w:rsidRDefault="00E53BF6" w:rsidP="00E53BF6">
      <w:pPr>
        <w:ind w:left="720"/>
        <w:jc w:val="left"/>
        <w:rPr>
          <w:rFonts w:cstheme="minorHAnsi"/>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Các bước xử lý:</w:t>
      </w:r>
    </w:p>
    <w:p w:rsidR="006B2DBC" w:rsidRPr="00F308A4" w:rsidRDefault="006B2DBC" w:rsidP="00E53BF6">
      <w:pPr>
        <w:jc w:val="left"/>
        <w:rPr>
          <w:rFonts w:cstheme="minorHAnsi"/>
          <w:sz w:val="22"/>
          <w:szCs w:val="22"/>
        </w:rPr>
      </w:pPr>
      <w:r w:rsidRPr="00F308A4">
        <w:rPr>
          <w:rFonts w:cstheme="minorHAnsi"/>
          <w:sz w:val="22"/>
          <w:szCs w:val="22"/>
        </w:rPr>
        <w:tab/>
        <w:t>Bước 1: Nhận D1 từ người dùng.</w:t>
      </w:r>
    </w:p>
    <w:p w:rsidR="006B2DBC" w:rsidRPr="00F308A4" w:rsidRDefault="006B2DBC" w:rsidP="00E53BF6">
      <w:pPr>
        <w:jc w:val="left"/>
        <w:rPr>
          <w:rFonts w:cstheme="minorHAnsi"/>
          <w:sz w:val="22"/>
          <w:szCs w:val="22"/>
        </w:rPr>
      </w:pPr>
      <w:r w:rsidRPr="00F308A4">
        <w:rPr>
          <w:rFonts w:cstheme="minorHAnsi"/>
          <w:sz w:val="22"/>
          <w:szCs w:val="22"/>
        </w:rPr>
        <w:lastRenderedPageBreak/>
        <w:tab/>
        <w:t>Bước 2: Nếu Mã HS có trong cơ sở thì xuất thông tin học sinh nếu không thì xuất thông báo Mã HS không hợp lệ.</w:t>
      </w:r>
    </w:p>
    <w:p w:rsidR="006B2DBC" w:rsidRPr="00F308A4" w:rsidRDefault="006B2DBC" w:rsidP="00E53BF6">
      <w:pPr>
        <w:jc w:val="left"/>
        <w:rPr>
          <w:rFonts w:cstheme="minorHAnsi"/>
          <w:sz w:val="22"/>
          <w:szCs w:val="22"/>
        </w:rPr>
      </w:pPr>
      <w:r w:rsidRPr="00F308A4">
        <w:rPr>
          <w:rFonts w:cstheme="minorHAnsi"/>
          <w:sz w:val="22"/>
          <w:szCs w:val="22"/>
        </w:rPr>
        <w:tab/>
        <w:t>Bước 3: Kết thúc.</w:t>
      </w:r>
    </w:p>
    <w:p w:rsidR="006B2DBC" w:rsidRPr="00F308A4" w:rsidRDefault="006B2DBC" w:rsidP="006B2DBC">
      <w:pPr>
        <w:rPr>
          <w:rFonts w:cstheme="majorHAnsi"/>
          <w:sz w:val="22"/>
          <w:szCs w:val="22"/>
        </w:rPr>
      </w:pPr>
    </w:p>
    <w:p w:rsidR="006B2DBC" w:rsidRPr="00F308A4" w:rsidRDefault="006B2DBC" w:rsidP="006B2DBC">
      <w:pPr>
        <w:rPr>
          <w:rFonts w:cstheme="majorHAnsi"/>
          <w:sz w:val="22"/>
          <w:szCs w:val="22"/>
        </w:rPr>
      </w:pPr>
    </w:p>
    <w:p w:rsidR="00E53BF6" w:rsidRPr="00F308A4" w:rsidRDefault="00E53BF6" w:rsidP="006B2DBC">
      <w:pPr>
        <w:rPr>
          <w:rFonts w:cstheme="majorHAnsi"/>
          <w:sz w:val="22"/>
          <w:szCs w:val="22"/>
        </w:rPr>
      </w:pPr>
    </w:p>
    <w:p w:rsidR="00E53BF6" w:rsidRPr="00F308A4" w:rsidRDefault="00E53BF6" w:rsidP="006B2DBC">
      <w:pPr>
        <w:rPr>
          <w:rFonts w:cstheme="majorHAnsi"/>
          <w:sz w:val="22"/>
          <w:szCs w:val="22"/>
        </w:rPr>
      </w:pPr>
    </w:p>
    <w:p w:rsidR="00E53BF6" w:rsidRPr="00F308A4" w:rsidRDefault="00E53BF6" w:rsidP="006B2DBC">
      <w:pPr>
        <w:rPr>
          <w:rFonts w:cstheme="majorHAnsi"/>
          <w:sz w:val="22"/>
          <w:szCs w:val="22"/>
        </w:rPr>
      </w:pPr>
    </w:p>
    <w:p w:rsidR="00E53BF6" w:rsidRPr="00F308A4" w:rsidRDefault="00E53BF6" w:rsidP="006B2DBC">
      <w:pPr>
        <w:rPr>
          <w:rFonts w:cstheme="majorHAnsi"/>
          <w:sz w:val="22"/>
          <w:szCs w:val="22"/>
        </w:rPr>
      </w:pPr>
    </w:p>
    <w:p w:rsidR="006B2DBC" w:rsidRPr="00F308A4" w:rsidRDefault="006B2DBC" w:rsidP="006B2DBC">
      <w:pPr>
        <w:rPr>
          <w:rFonts w:cstheme="majorHAnsi"/>
          <w:sz w:val="22"/>
          <w:szCs w:val="22"/>
        </w:rPr>
      </w:pPr>
    </w:p>
    <w:p w:rsidR="006B2DBC" w:rsidRPr="00F308A4" w:rsidRDefault="00E53BF6" w:rsidP="00010A53">
      <w:pPr>
        <w:pStyle w:val="ListParagraph"/>
        <w:numPr>
          <w:ilvl w:val="1"/>
          <w:numId w:val="43"/>
        </w:numPr>
        <w:spacing w:after="160" w:line="259" w:lineRule="auto"/>
        <w:ind w:left="1443"/>
        <w:jc w:val="left"/>
        <w:rPr>
          <w:rFonts w:cstheme="majorHAnsi"/>
          <w:sz w:val="22"/>
          <w:szCs w:val="22"/>
        </w:rPr>
      </w:pPr>
      <w:r w:rsidRPr="00F308A4">
        <w:rPr>
          <w:rFonts w:cs="Times New Roman"/>
          <w:noProof/>
          <w:sz w:val="22"/>
          <w:szCs w:val="22"/>
        </w:rPr>
        <mc:AlternateContent>
          <mc:Choice Requires="wpg">
            <w:drawing>
              <wp:anchor distT="0" distB="0" distL="114300" distR="114300" simplePos="0" relativeHeight="251670528" behindDoc="0" locked="0" layoutInCell="1" allowOverlap="1" wp14:anchorId="33A07700" wp14:editId="2E01FC7D">
                <wp:simplePos x="0" y="0"/>
                <wp:positionH relativeFrom="column">
                  <wp:posOffset>454025</wp:posOffset>
                </wp:positionH>
                <wp:positionV relativeFrom="paragraph">
                  <wp:posOffset>438785</wp:posOffset>
                </wp:positionV>
                <wp:extent cx="5117465" cy="2974340"/>
                <wp:effectExtent l="57150" t="57150" r="45085" b="92710"/>
                <wp:wrapTopAndBottom/>
                <wp:docPr id="44" name="Nhóm 1"/>
                <wp:cNvGraphicFramePr/>
                <a:graphic xmlns:a="http://schemas.openxmlformats.org/drawingml/2006/main">
                  <a:graphicData uri="http://schemas.microsoft.com/office/word/2010/wordprocessingGroup">
                    <wpg:wgp>
                      <wpg:cNvGrpSpPr/>
                      <wpg:grpSpPr>
                        <a:xfrm>
                          <a:off x="0" y="0"/>
                          <a:ext cx="5117465" cy="2974340"/>
                          <a:chOff x="0" y="0"/>
                          <a:chExt cx="6324600" cy="3200400"/>
                        </a:xfrm>
                      </wpg:grpSpPr>
                      <wps:wsp>
                        <wps:cNvPr id="45" name="Hình Bầu dục 2"/>
                        <wps:cNvSpPr/>
                        <wps:spPr>
                          <a:xfrm>
                            <a:off x="2057400" y="137795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Thay đổi quy</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định</w:t>
                              </w:r>
                            </w:p>
                            <w:p w:rsidR="0032542D" w:rsidRPr="006002D6" w:rsidRDefault="0032542D" w:rsidP="006B2DBC">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Nhóm 3"/>
                        <wpg:cNvGrpSpPr/>
                        <wpg:grpSpPr>
                          <a:xfrm>
                            <a:off x="0" y="0"/>
                            <a:ext cx="6324600" cy="3200400"/>
                            <a:chOff x="0" y="0"/>
                            <a:chExt cx="6324600" cy="3200400"/>
                          </a:xfrm>
                        </wpg:grpSpPr>
                        <wps:wsp>
                          <wps:cNvPr id="47" name="Đường nối Thẳng 4"/>
                          <wps:cNvCnPr/>
                          <wps:spPr>
                            <a:xfrm flipV="1">
                              <a:off x="1879600" y="28638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48" name="Đường nối Thẳng 5"/>
                          <wps:cNvCnPr/>
                          <wps:spPr>
                            <a:xfrm flipV="1">
                              <a:off x="1879600" y="319405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49" name="Hình chữ nhật: Góc Tròn 6"/>
                          <wps:cNvSpPr/>
                          <wps:spPr>
                            <a:xfrm>
                              <a:off x="222885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Hình chữ nhật: Góc Tròn 7"/>
                          <wps:cNvSpPr/>
                          <wps:spPr>
                            <a:xfrm>
                              <a:off x="0" y="14732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Hình chữ nhật: Góc Tròn 8"/>
                          <wps:cNvSpPr/>
                          <wps:spPr>
                            <a:xfrm>
                              <a:off x="4800600" y="14795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2542D" w:rsidRPr="00E53BF6" w:rsidRDefault="0032542D"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Nhóm 9"/>
                        <wpg:cNvGrpSpPr/>
                        <wpg:grpSpPr>
                          <a:xfrm>
                            <a:off x="1587500" y="762000"/>
                            <a:ext cx="3092450" cy="2038350"/>
                            <a:chOff x="0" y="0"/>
                            <a:chExt cx="3092450" cy="2038350"/>
                          </a:xfrm>
                        </wpg:grpSpPr>
                        <wps:wsp>
                          <wps:cNvPr id="53" name="Mũi tên: Xuống 10"/>
                          <wps:cNvSpPr/>
                          <wps:spPr>
                            <a:xfrm>
                              <a:off x="102870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Mũi tên: Xuống 11"/>
                          <wps:cNvSpPr/>
                          <wps:spPr>
                            <a:xfrm rot="10800000">
                              <a:off x="1924050" y="127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Mũi tên: Xuống 12"/>
                          <wps:cNvSpPr/>
                          <wps:spPr>
                            <a:xfrm rot="10800000">
                              <a:off x="1028700" y="147955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Mũi tên: Xuống 13"/>
                          <wps:cNvSpPr/>
                          <wps:spPr>
                            <a:xfrm rot="16200000">
                              <a:off x="2787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Mũi tên: Xuống 14"/>
                          <wps:cNvSpPr/>
                          <wps:spPr>
                            <a:xfrm rot="16200000">
                              <a:off x="120650" y="81915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Mũi tên: Xuống 15"/>
                          <wps:cNvSpPr/>
                          <wps:spPr>
                            <a:xfrm>
                              <a:off x="1924050" y="1485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 name="Nhóm 16"/>
                          <wpg:cNvGrpSpPr/>
                          <wpg:grpSpPr>
                            <a:xfrm>
                              <a:off x="0" y="50800"/>
                              <a:ext cx="3022600" cy="1898650"/>
                              <a:chOff x="0" y="0"/>
                              <a:chExt cx="3022600" cy="1898650"/>
                            </a:xfrm>
                          </wpg:grpSpPr>
                          <wpg:grpSp>
                            <wpg:cNvPr id="64" name="Nhóm 17"/>
                            <wpg:cNvGrpSpPr/>
                            <wpg:grpSpPr>
                              <a:xfrm>
                                <a:off x="0" y="0"/>
                                <a:ext cx="2527300" cy="939800"/>
                                <a:chOff x="0" y="0"/>
                                <a:chExt cx="2527300" cy="939800"/>
                              </a:xfrm>
                            </wpg:grpSpPr>
                            <wps:wsp>
                              <wps:cNvPr id="65" name="Hộp Văn bản 18"/>
                              <wps:cNvSpPr txBox="1"/>
                              <wps:spPr>
                                <a:xfrm>
                                  <a:off x="6413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Hộp Văn bản 19"/>
                              <wps:cNvSpPr txBox="1"/>
                              <wps:spPr>
                                <a:xfrm>
                                  <a:off x="0" y="60960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Hộp Văn bản 20"/>
                              <wps:cNvSpPr txBox="1"/>
                              <wps:spPr>
                                <a:xfrm>
                                  <a:off x="210185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Nhóm 21"/>
                            <wpg:cNvGrpSpPr/>
                            <wpg:grpSpPr>
                              <a:xfrm>
                                <a:off x="641350" y="622300"/>
                                <a:ext cx="2381250" cy="1276350"/>
                                <a:chOff x="0" y="0"/>
                                <a:chExt cx="2381250" cy="1276350"/>
                              </a:xfrm>
                            </wpg:grpSpPr>
                            <wps:wsp>
                              <wps:cNvPr id="87" name="Hộp Văn bản 22"/>
                              <wps:cNvSpPr txBox="1"/>
                              <wps:spPr>
                                <a:xfrm>
                                  <a:off x="142875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Hộp Văn bản 23"/>
                              <wps:cNvSpPr txBox="1"/>
                              <wps:spPr>
                                <a:xfrm>
                                  <a:off x="0" y="94615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Hộp Văn bản 24"/>
                              <wps:cNvSpPr txBox="1"/>
                              <wps:spPr>
                                <a:xfrm>
                                  <a:off x="1955800" y="0"/>
                                  <a:ext cx="425450" cy="330200"/>
                                </a:xfrm>
                                <a:prstGeom prst="rect">
                                  <a:avLst/>
                                </a:prstGeom>
                                <a:noFill/>
                                <a:ln>
                                  <a:noFill/>
                                </a:ln>
                              </wps:spPr>
                              <wps:txbx>
                                <w:txbxContent>
                                  <w:p w:rsidR="0032542D" w:rsidRPr="00E53BF6" w:rsidRDefault="0032542D"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Nhóm 1" o:spid="_x0000_s1274" style="position:absolute;left:0;text-align:left;margin-left:35.75pt;margin-top:34.55pt;width:402.95pt;height:234.2pt;z-index:251670528;mso-width-relative:margin;mso-height-relative:margin" coordsize="6324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">
                <v:oval id="Hình Bầu dục 2" o:spid="_x0000_s1275" style="position:absolute;left:20574;top:13779;width:20828;height:8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imcMA&#10;AADbAAAADwAAAGRycy9kb3ducmV2LnhtbESPQYvCMBSE74L/ITxhL4um7qpINYoUlIVlBasHj4/m&#10;2Rabl9KkWv/9RhA8DjPzDbNcd6YSN2pcaVnBeBSBIM6sLjlXcDpuh3MQziNrrCyTggc5WK/6vSXG&#10;2t75QLfU5yJA2MWooPC+jqV0WUEG3cjWxMG72MagD7LJpW7wHuCmkl9RNJMGSw4LBdaUFJRd09Yo&#10;aC9m//fZ0vl3m6RYTpJvOuxYqY9Bt1mA8NT5d/jV/tEKJlN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imcMAAADbAAAADwAAAAAAAAAAAAAAAACYAgAAZHJzL2Rv&#10;d25yZXYueG1sUEsFBgAAAAAEAAQA9QAAAIgDA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Thay đổi quy</w:t>
                        </w:r>
                        <w:r>
                          <w:rPr>
                            <w:rFonts w:ascii="Times New Roman" w:hAnsi="Times New Roman" w:cs="Times New Roman"/>
                            <w:color w:val="000000" w:themeColor="text1"/>
                            <w:sz w:val="28"/>
                            <w:szCs w:val="28"/>
                          </w:rPr>
                          <w:t xml:space="preserve"> </w:t>
                        </w:r>
                        <w:r w:rsidRPr="00E53BF6">
                          <w:rPr>
                            <w:rFonts w:asciiTheme="minorHAnsi" w:hAnsiTheme="minorHAnsi" w:cstheme="minorHAnsi"/>
                            <w:color w:val="000000" w:themeColor="text1"/>
                            <w:sz w:val="22"/>
                            <w:szCs w:val="22"/>
                          </w:rPr>
                          <w:t>định</w:t>
                        </w:r>
                      </w:p>
                      <w:p w:rsidR="006B2DBC" w:rsidRPr="006002D6" w:rsidRDefault="006B2DBC" w:rsidP="006B2DBC">
                        <w:pPr>
                          <w:jc w:val="center"/>
                          <w:rPr>
                            <w:rFonts w:ascii="Times New Roman" w:hAnsi="Times New Roman" w:cs="Times New Roman"/>
                            <w:color w:val="000000" w:themeColor="text1"/>
                            <w:sz w:val="32"/>
                            <w:szCs w:val="32"/>
                          </w:rPr>
                        </w:pPr>
                      </w:p>
                    </w:txbxContent>
                  </v:textbox>
                </v:oval>
                <v:group id="Nhóm 3" o:spid="_x0000_s1276" style="position:absolute;width:63246;height:32004" coordsize="63246,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Đường nối Thẳng 4" o:spid="_x0000_s1277" style="position:absolute;flip:y;visibility:visible;mso-wrap-style:square" from="18796,28638" to="44259,2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RAKsUAAADbAAAADwAAAGRycy9kb3ducmV2LnhtbESPQWsCMRSE7wX/Q3hCL6LZFrGyGkUK&#10;hQqltCri8bF5bhY3L8sm7sb++qYg9DjMzDfMch1tLTpqfeVYwdMkA0FcOF1xqeCwfxvPQfiArLF2&#10;TApu5GG9GjwsMdeu52/qdqEUCcI+RwUmhCaX0heGLPqJa4iTd3atxZBkW0rdYp/gtpbPWTaTFitO&#10;CwYbejVUXHZXq+D0aQ6ja/z5unTHOJr223mM+w+lHodxswARKIb/8L39rhVMX+D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RAKsUAAADbAAAADwAAAAAAAAAA&#10;AAAAAAChAgAAZHJzL2Rvd25yZXYueG1sUEsFBgAAAAAEAAQA+QAAAJMDAAAAAA==&#10;" strokecolor="black [3200]" strokeweight="3pt">
                    <v:shadow on="t" color="black" opacity="22937f" origin=",.5" offset="0,.63889mm"/>
                  </v:line>
                  <v:line id="Đường nối Thẳng 5" o:spid="_x0000_s1278" style="position:absolute;flip:y;visibility:visible;mso-wrap-style:square" from="18796,31940" to="44259,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UWMIAAADbAAAADwAAAGRycy9kb3ducmV2LnhtbERPXWvCMBR9H/gfwhV8kZlOZEg1igjC&#10;BBmbyvDx0lybYnNTmthGf/3yMNjj4Xwv19HWoqPWV44VvE0yEMSF0xWXCs6n3eschA/IGmvHpOBB&#10;HtarwcsSc+16/qbuGEqRQtjnqMCE0ORS+sKQRT9xDXHirq61GBJsS6lb7FO4reU0y96lxYpTg8GG&#10;toaK2/FuFVw+zXl8j8+vW/cTx7N+P4/xdFBqNIybBYhAMfyL/9wfWsEsjU1f0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vUWMIAAADbAAAADwAAAAAAAAAAAAAA&#10;AAChAgAAZHJzL2Rvd25yZXYueG1sUEsFBgAAAAAEAAQA+QAAAJADAAAAAA==&#10;" strokecolor="black [3200]" strokeweight="3pt">
                    <v:shadow on="t" color="black" opacity="22937f" origin=",.5" offset="0,.63889mm"/>
                  </v:line>
                  <v:roundrect id="Hình chữ nhật: Góc Tròn 6" o:spid="_x0000_s1279" style="position:absolute;left:22288;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xiyMQA&#10;AADbAAAADwAAAGRycy9kb3ducmV2LnhtbESP0WrCQBRE34X+w3ILfdNNWxGNrlLUooVCSfQDrtnb&#10;bNrs3ZDdavL3XUHwcZiZM8xi1dlanKn1lWMFz6MEBHHhdMWlguPhfTgF4QOyxtoxKejJw2r5MFhg&#10;qt2FMzrnoRQRwj5FBSaEJpXSF4Ys+pFriKP37VqLIcq2lLrFS4TbWr4kyURarDguGGxobaj4zf+s&#10;Ajp95Jt9t+PtZ/6VmZ9+XfBrr9TTY/c2BxGoC/fwrb3XCsYzuH6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8YsjEAAAA2w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BGH</w:t>
                          </w:r>
                        </w:p>
                      </w:txbxContent>
                    </v:textbox>
                  </v:roundrect>
                  <v:roundrect id="Hình chữ nhật: Góc Tròn 7" o:spid="_x0000_s1280" style="position:absolute;top:14732;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diMEA&#10;AADbAAAADwAAAGRycy9kb3ducmV2LnhtbERP3WrCMBS+F3yHcAbeaboNRTrTMnRDB4K02wOcNWdN&#10;t+akNFHbt18uBC8/vv9NPthWXKj3jWMFj4sEBHHldMO1gq/P9/kahA/IGlvHpGAkD3k2nWww1e7K&#10;BV3KUIsYwj5FBSaELpXSV4Ys+oXriCP343qLIcK+lrrHawy3rXxKkpW02HBsMNjR1lD1V56tAvr+&#10;KHeHYc9vx/JUmN9xW/HzqNTsYXh9ARFoCHfxzX3QCpZxffwSf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fXYjBAAAA2wAAAA8AAAAAAAAAAAAAAAAAmAIAAGRycy9kb3du&#10;cmV2LnhtbFBLBQYAAAAABAAEAPUAAACG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nhập</w:t>
                          </w:r>
                        </w:p>
                      </w:txbxContent>
                    </v:textbox>
                  </v:roundrect>
                  <v:roundrect id="Hình chữ nhật: Góc Tròn 8" o:spid="_x0000_s1281" style="position:absolute;left:48006;top:14795;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P4E8QA&#10;AADbAAAADwAAAGRycy9kb3ducmV2LnhtbESP0WrCQBRE3wv+w3IF33STikWiayi2pQoFMe0HXLO3&#10;2bTZuyG71eTvXUHo4zAzZ5h13ttGnKnztWMF6SwBQVw6XXOl4OvzbboE4QOyxsYxKRjIQ74ZPawx&#10;0+7CRzoXoRIRwj5DBSaENpPSl4Ys+plriaP37TqLIcqukrrDS4TbRj4myZO0WHNcMNjS1lD5W/xZ&#10;BXTaFy+7/p1fP4rD0fwM25Lng1KTcf+8AhGoD//he3unFSxSuH2JP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T+BPEAAAA2wAAAA8AAAAAAAAAAAAAAAAAmAIAAGRycy9k&#10;b3ducmV2LnhtbFBLBQYAAAAABAAEAPUAAACJAwAAAAA=&#10;" fillcolor="#4f81bd [3204]" stroked="f" strokeweight="2pt">
                    <v:textbox>
                      <w:txbxContent>
                        <w:p w:rsidR="006B2DBC" w:rsidRPr="00E53BF6" w:rsidRDefault="006B2DBC" w:rsidP="006B2DBC">
                          <w:pPr>
                            <w:jc w:val="center"/>
                            <w:rPr>
                              <w:rFonts w:asciiTheme="minorHAnsi" w:hAnsiTheme="minorHAnsi" w:cstheme="minorHAnsi"/>
                              <w:color w:val="000000" w:themeColor="text1"/>
                              <w:sz w:val="22"/>
                              <w:szCs w:val="22"/>
                            </w:rPr>
                          </w:pPr>
                          <w:r w:rsidRPr="00E53BF6">
                            <w:rPr>
                              <w:rFonts w:asciiTheme="minorHAnsi" w:hAnsiTheme="minorHAnsi" w:cstheme="minorHAnsi"/>
                              <w:color w:val="000000" w:themeColor="text1"/>
                              <w:sz w:val="22"/>
                              <w:szCs w:val="22"/>
                            </w:rPr>
                            <w:t>Thiết bị xuất</w:t>
                          </w:r>
                        </w:p>
                      </w:txbxContent>
                    </v:textbox>
                  </v:roundrect>
                </v:group>
                <v:group id="Nhóm 9" o:spid="_x0000_s1282" style="position:absolute;left:15875;top:7620;width:30924;height:20383" coordsize="30924,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Mũi tên: Xuống 10" o:spid="_x0000_s1283" type="#_x0000_t67" style="position:absolute;left:10287;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k68QA&#10;AADbAAAADwAAAGRycy9kb3ducmV2LnhtbESPQWsCMRSE70L/Q3iFXqRmtShla5QqCD2pVQ89vm6e&#10;m2U3L0sSNf77plDocZiZb5j5MtlOXMmHxrGC8agAQVw53XCt4HTcPL+CCBFZY+eYFNwpwHLxMJhj&#10;qd2NP+l6iLXIEA4lKjAx9qWUoTJkMYxcT5y9s/MWY5a+ltrjLcNtJydFMZMWG84LBntaG6raw8Uq&#10;8JvVrv7afZuUZltuz/vWrYeFUk+P6f0NRKQU/8N/7Q+tYPoCv1/y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pOvEAAAA2wAAAA8AAAAAAAAAAAAAAAAAmAIAAGRycy9k&#10;b3ducmV2LnhtbFBLBQYAAAAABAAEAPUAAACJAwAAAAA=&#10;" adj="17876" fillcolor="#4f81bd [3204]" strokecolor="#243f60 [1604]" strokeweight="2pt"/>
                  <v:shape id="Mũi tên: Xuống 11" o:spid="_x0000_s1284" type="#_x0000_t67" style="position:absolute;left:19240;top:127;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AeXMYA&#10;AADbAAAADwAAAGRycy9kb3ducmV2LnhtbESP3WrCQBSE7wt9h+UUvKubiopEV9GSUqUI9Yden2aP&#10;SbrZsyG71fj2bkHo5TAz3zCzRWdrcabWV44VvPQTEMS50xUXCo6Ht+cJCB+QNdaOScGVPCzmjw8z&#10;TLW78I7O+1CICGGfooIyhCaV0uclWfR91xBH7+RaiyHKtpC6xUuE21oOkmQsLVYcF0ps6LWk3Ox/&#10;rYJiYz6+V58mm2Q/xgxGX6v3bdYp1XvqllMQgbrwH76311rBaAh/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AeXMYAAADbAAAADwAAAAAAAAAAAAAAAACYAgAAZHJz&#10;L2Rvd25yZXYueG1sUEsFBgAAAAAEAAQA9QAAAIsDAAAAAA==&#10;" adj="17876" fillcolor="#4f81bd [3204]" strokecolor="#243f60 [1604]" strokeweight="2pt"/>
                  <v:shape id="Mũi tên: Xuống 12" o:spid="_x0000_s1285" type="#_x0000_t67" style="position:absolute;left:10287;top:14795;width:1905;height:55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7x8UA&#10;AADbAAAADwAAAGRycy9kb3ducmV2LnhtbESP3WrCQBSE7wu+w3KE3tWNQopEV1GJtKUU6g9eH7PH&#10;JG72bMhuNX37bqHQy2FmvmHmy9424kadrx0rGI8SEMSF0zWXCo6H7dMUhA/IGhvHpOCbPCwXg4c5&#10;ZtrdeUe3fShFhLDPUEEVQptJ6YuKLPqRa4mjd3GdxRBlV0rd4T3CbSMnSfIsLdYcFypsaVNRYfZf&#10;VkH5Zt7P60+TT/OrMZP0tH75yHulHof9agYiUB/+w3/tV60gTeH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LvHxQAAANsAAAAPAAAAAAAAAAAAAAAAAJgCAABkcnMv&#10;ZG93bnJldi54bWxQSwUGAAAAAAQABAD1AAAAigMAAAAA&#10;" adj="17876" fillcolor="#4f81bd [3204]" strokecolor="#243f60 [1604]" strokeweight="2pt"/>
                  <v:shape id="Mũi tên: Xuống 13" o:spid="_x0000_s1286" type="#_x0000_t67" style="position:absolute;left:2787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OR4MIA&#10;AADbAAAADwAAAGRycy9kb3ducmV2LnhtbESP0YrCMBRE3wX/IVzBF1nTFdSlGkUKgizCYvUDLs21&#10;rW1uSpLV+vcbYcHHYWbOMOttb1pxJ+drywo+pwkI4sLqmksFl/P+4wuED8gaW8uk4EketpvhYI2p&#10;tg8+0T0PpYgQ9ikqqELoUil9UZFBP7UdcfSu1hkMUbpSaoePCDetnCXJQhqsOS5U2FFWUdHkv0aB&#10;/J5dbk1zTHbZT+OyWz1Z4pGUGo/63QpEoD68w//tg1YwX8DrS/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5HgwgAAANsAAAAPAAAAAAAAAAAAAAAAAJgCAABkcnMvZG93&#10;bnJldi54bWxQSwUGAAAAAAQABAD1AAAAhwMAAAAA&#10;" adj="16925" fillcolor="#4f81bd [3204]" strokecolor="#243f60 [1604]" strokeweight="2pt"/>
                  <v:shape id="Mũi tên: Xuống 14" o:spid="_x0000_s1287" type="#_x0000_t67" style="position:absolute;left:1206;top:8192;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80e8MA&#10;AADbAAAADwAAAGRycy9kb3ducmV2LnhtbESP3YrCMBSE74V9h3CEvZE1XcEfqlGkICyLIFYf4NCc&#10;bWubk5JE7b69EQQvh5n5hlltetOKGzlfW1bwPU5AEBdW11wqOJ92XwsQPiBrbC2Tgn/ysFl/DFaY&#10;anvnI93yUIoIYZ+igiqELpXSFxUZ9GPbEUfvzzqDIUpXSu3wHuGmlZMkmUmDNceFCjvKKiqa/GoU&#10;yN/J+dI0+2SbHRqXXerRHPek1Oew3y5BBOrDO/xq/2gF0z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80e8MAAADbAAAADwAAAAAAAAAAAAAAAACYAgAAZHJzL2Rv&#10;d25yZXYueG1sUEsFBgAAAAAEAAQA9QAAAIgDAAAAAA==&#10;" adj="16925" fillcolor="#4f81bd [3204]" strokecolor="#243f60 [1604]" strokeweight="2pt"/>
                  <v:shape id="Mũi tên: Xuống 15" o:spid="_x0000_s1288" type="#_x0000_t67" style="position:absolute;left:19240;top:14859;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2msAA&#10;AADbAAAADwAAAGRycy9kb3ducmV2LnhtbERPTWsCMRC9F/wPYYReimYtVGRrlCoInrRqDz2Om3Gz&#10;7GayJFHjv28OBY+P9z1fJtuJG/nQOFYwGRcgiCunG64V/Jw2oxmIEJE1do5JwYMCLBeDlzmW2t35&#10;QLdjrEUO4VCiAhNjX0oZKkMWw9j1xJm7OG8xZuhrqT3ec7jt5HtRTKXFhnODwZ7Whqr2eLUK/Ga1&#10;r3/3Z5PSdMft5bt167dCqddh+voEESnFp/jfvdUKPvLY/CX/AL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2msAAAADbAAAADwAAAAAAAAAAAAAAAACYAgAAZHJzL2Rvd25y&#10;ZXYueG1sUEsFBgAAAAAEAAQA9QAAAIUDAAAAAA==&#10;" adj="17876" fillcolor="#4f81bd [3204]" strokecolor="#243f60 [1604]" strokeweight="2pt"/>
                  <v:group id="Nhóm 16" o:spid="_x0000_s1289" style="position:absolute;top:508;width:30226;height:18986" coordsize="30226,18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Nhóm 17" o:spid="_x0000_s1290" style="position:absolute;width:25273;height:9398" coordsize="25273,9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Hộp Văn bản 18" o:spid="_x0000_s1291" type="#_x0000_t202" style="position:absolute;left:6413;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w:t>
                              </w:r>
                            </w:p>
                          </w:txbxContent>
                        </v:textbox>
                      </v:shape>
                      <v:shape id="Hộp Văn bản 19" o:spid="_x0000_s1292" type="#_x0000_t202" style="position:absolute;top:6096;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w:t>
                              </w:r>
                            </w:p>
                          </w:txbxContent>
                        </v:textbox>
                      </v:shape>
                      <v:shape id="Hộp Văn bản 20" o:spid="_x0000_s1293" type="#_x0000_t202" style="position:absolute;left:21018;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w:t>
                              </w:r>
                            </w:p>
                          </w:txbxContent>
                        </v:textbox>
                      </v:shape>
                    </v:group>
                    <v:group id="Nhóm 21" o:spid="_x0000_s1294" style="position:absolute;left:6413;top:6223;width:23813;height:12763" coordsize="23812,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Hộp Văn bản 22" o:spid="_x0000_s1295" type="#_x0000_t202" style="position:absolute;left:14287;top:9461;width:425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w:t>
                              </w:r>
                            </w:p>
                          </w:txbxContent>
                        </v:textbox>
                      </v:shape>
                      <v:shape id="Hộp Văn bản 23" o:spid="_x0000_s1296" type="#_x0000_t202" style="position:absolute;top:9461;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D3</w:t>
                              </w:r>
                            </w:p>
                          </w:txbxContent>
                        </v:textbox>
                      </v:shape>
                      <v:shape id="Hộp Văn bản 24" o:spid="_x0000_s1297" type="#_x0000_t202" style="position:absolute;left:19558;width:425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6B2DBC" w:rsidRPr="00E53BF6" w:rsidRDefault="006B2DBC" w:rsidP="006B2DBC">
                              <w:pPr>
                                <w:tabs>
                                  <w:tab w:val="left" w:pos="3510"/>
                                  <w:tab w:val="left" w:pos="5660"/>
                                </w:tabs>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F6">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D5</w:t>
                              </w:r>
                            </w:p>
                          </w:txbxContent>
                        </v:textbox>
                      </v:shape>
                    </v:group>
                  </v:group>
                </v:group>
                <w10:wrap type="topAndBottom"/>
              </v:group>
            </w:pict>
          </mc:Fallback>
        </mc:AlternateContent>
      </w:r>
      <w:r w:rsidR="006B2DBC" w:rsidRPr="00F308A4">
        <w:rPr>
          <w:rFonts w:cstheme="majorHAnsi"/>
          <w:b/>
          <w:sz w:val="22"/>
          <w:szCs w:val="22"/>
        </w:rPr>
        <w:t xml:space="preserve"> Sơ đồ DFD về nghiệp vụ Thay đổi quy định</w:t>
      </w:r>
    </w:p>
    <w:p w:rsidR="00E53BF6" w:rsidRPr="00F308A4" w:rsidRDefault="00E53BF6" w:rsidP="006B2DBC">
      <w:pPr>
        <w:rPr>
          <w:rFonts w:cstheme="majorHAnsi"/>
          <w:sz w:val="22"/>
          <w:szCs w:val="22"/>
        </w:rPr>
      </w:pPr>
    </w:p>
    <w:p w:rsidR="00E53BF6" w:rsidRPr="00F308A4" w:rsidRDefault="00E53BF6" w:rsidP="00E53BF6">
      <w:pPr>
        <w:jc w:val="left"/>
        <w:rPr>
          <w:rFonts w:cstheme="minorHAnsi"/>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Giải thích:</w:t>
      </w:r>
    </w:p>
    <w:p w:rsidR="006B2DBC" w:rsidRPr="00F308A4" w:rsidRDefault="006B2DBC" w:rsidP="00E53BF6">
      <w:pPr>
        <w:ind w:left="720"/>
        <w:jc w:val="left"/>
        <w:rPr>
          <w:rFonts w:cstheme="minorHAnsi"/>
          <w:sz w:val="22"/>
          <w:szCs w:val="22"/>
        </w:rPr>
      </w:pPr>
      <w:r w:rsidRPr="00F308A4">
        <w:rPr>
          <w:rFonts w:cstheme="minorHAnsi"/>
          <w:sz w:val="22"/>
          <w:szCs w:val="22"/>
        </w:rPr>
        <w:t>D1: Thông tin về quy định cần thay đổi.</w:t>
      </w:r>
    </w:p>
    <w:p w:rsidR="006B2DBC" w:rsidRPr="00F308A4" w:rsidRDefault="006B2DBC" w:rsidP="00E53BF6">
      <w:pPr>
        <w:ind w:left="720"/>
        <w:jc w:val="left"/>
        <w:rPr>
          <w:rFonts w:cstheme="minorHAnsi"/>
          <w:sz w:val="22"/>
          <w:szCs w:val="22"/>
        </w:rPr>
      </w:pPr>
      <w:r w:rsidRPr="00F308A4">
        <w:rPr>
          <w:rFonts w:cstheme="minorHAnsi"/>
          <w:sz w:val="22"/>
          <w:szCs w:val="22"/>
        </w:rPr>
        <w:t>D2: Không có.</w:t>
      </w:r>
    </w:p>
    <w:p w:rsidR="006B2DBC" w:rsidRPr="00F308A4" w:rsidRDefault="006B2DBC" w:rsidP="00E53BF6">
      <w:pPr>
        <w:ind w:left="720"/>
        <w:jc w:val="left"/>
        <w:rPr>
          <w:rFonts w:cstheme="minorHAnsi"/>
          <w:sz w:val="22"/>
          <w:szCs w:val="22"/>
        </w:rPr>
      </w:pPr>
      <w:r w:rsidRPr="00F308A4">
        <w:rPr>
          <w:rFonts w:cstheme="minorHAnsi"/>
          <w:sz w:val="22"/>
          <w:szCs w:val="22"/>
        </w:rPr>
        <w:t>D3: Không có</w:t>
      </w:r>
    </w:p>
    <w:p w:rsidR="006B2DBC" w:rsidRPr="00F308A4" w:rsidRDefault="006B2DBC" w:rsidP="00E53BF6">
      <w:pPr>
        <w:ind w:left="720"/>
        <w:jc w:val="left"/>
        <w:rPr>
          <w:rFonts w:cstheme="minorHAnsi"/>
          <w:sz w:val="22"/>
          <w:szCs w:val="22"/>
        </w:rPr>
      </w:pPr>
      <w:r w:rsidRPr="00F308A4">
        <w:rPr>
          <w:rFonts w:cstheme="minorHAnsi"/>
          <w:sz w:val="22"/>
          <w:szCs w:val="22"/>
        </w:rPr>
        <w:t>D4: Thông tin về quy định mới đã thay đổi.</w:t>
      </w:r>
    </w:p>
    <w:p w:rsidR="006B2DBC" w:rsidRPr="00F308A4" w:rsidRDefault="006B2DBC" w:rsidP="00E53BF6">
      <w:pPr>
        <w:ind w:left="720"/>
        <w:jc w:val="left"/>
        <w:rPr>
          <w:rFonts w:cstheme="minorHAnsi"/>
          <w:sz w:val="22"/>
          <w:szCs w:val="22"/>
        </w:rPr>
      </w:pPr>
      <w:r w:rsidRPr="00F308A4">
        <w:rPr>
          <w:rFonts w:cstheme="minorHAnsi"/>
          <w:sz w:val="22"/>
          <w:szCs w:val="22"/>
        </w:rPr>
        <w:t>D5: Không có.</w:t>
      </w:r>
    </w:p>
    <w:p w:rsidR="006B2DBC" w:rsidRPr="00F308A4" w:rsidRDefault="006B2DBC" w:rsidP="00E53BF6">
      <w:pPr>
        <w:ind w:left="720"/>
        <w:jc w:val="left"/>
        <w:rPr>
          <w:rFonts w:cstheme="minorHAnsi"/>
          <w:sz w:val="22"/>
          <w:szCs w:val="22"/>
        </w:rPr>
      </w:pPr>
      <w:r w:rsidRPr="00F308A4">
        <w:rPr>
          <w:rFonts w:cstheme="minorHAnsi"/>
          <w:sz w:val="22"/>
          <w:szCs w:val="22"/>
        </w:rPr>
        <w:t>D6: Thông báo kết quả.</w:t>
      </w:r>
    </w:p>
    <w:p w:rsidR="00E53BF6" w:rsidRPr="00F308A4" w:rsidRDefault="00E53BF6" w:rsidP="00E53BF6">
      <w:pPr>
        <w:ind w:left="720"/>
        <w:jc w:val="left"/>
        <w:rPr>
          <w:rFonts w:cstheme="minorHAnsi"/>
          <w:sz w:val="22"/>
          <w:szCs w:val="22"/>
        </w:rPr>
      </w:pPr>
    </w:p>
    <w:p w:rsidR="00E53BF6" w:rsidRPr="00F308A4" w:rsidRDefault="00E53BF6" w:rsidP="00E53BF6">
      <w:pPr>
        <w:ind w:left="720"/>
        <w:jc w:val="left"/>
        <w:rPr>
          <w:rFonts w:cstheme="minorHAnsi"/>
          <w:sz w:val="22"/>
          <w:szCs w:val="22"/>
        </w:rPr>
      </w:pPr>
    </w:p>
    <w:p w:rsidR="00E53BF6" w:rsidRPr="00F308A4" w:rsidRDefault="00E53BF6" w:rsidP="00E53BF6">
      <w:pPr>
        <w:ind w:left="720"/>
        <w:jc w:val="left"/>
        <w:rPr>
          <w:rFonts w:cstheme="minorHAnsi"/>
          <w:sz w:val="22"/>
          <w:szCs w:val="22"/>
        </w:rPr>
      </w:pPr>
    </w:p>
    <w:p w:rsidR="006B2DBC" w:rsidRPr="00F308A4" w:rsidRDefault="006B2DBC" w:rsidP="00E53BF6">
      <w:pPr>
        <w:jc w:val="left"/>
        <w:rPr>
          <w:rFonts w:cstheme="minorHAnsi"/>
          <w:b/>
          <w:sz w:val="22"/>
          <w:szCs w:val="22"/>
        </w:rPr>
      </w:pPr>
      <w:r w:rsidRPr="00F308A4">
        <w:rPr>
          <w:rFonts w:cstheme="minorHAnsi"/>
          <w:b/>
          <w:sz w:val="22"/>
          <w:szCs w:val="22"/>
        </w:rPr>
        <w:t>Các bước xử lý:</w:t>
      </w:r>
    </w:p>
    <w:p w:rsidR="006B2DBC" w:rsidRPr="00F308A4" w:rsidRDefault="006B2DBC" w:rsidP="00E53BF6">
      <w:pPr>
        <w:jc w:val="left"/>
        <w:rPr>
          <w:rFonts w:cstheme="minorHAnsi"/>
          <w:sz w:val="22"/>
          <w:szCs w:val="22"/>
        </w:rPr>
      </w:pPr>
      <w:r w:rsidRPr="00F308A4">
        <w:rPr>
          <w:rFonts w:cstheme="minorHAnsi"/>
          <w:sz w:val="22"/>
          <w:szCs w:val="22"/>
        </w:rPr>
        <w:tab/>
        <w:t>Bước 1: Nhận D1 từ người dùng.</w:t>
      </w:r>
    </w:p>
    <w:p w:rsidR="006B2DBC" w:rsidRPr="00F308A4" w:rsidRDefault="006B2DBC" w:rsidP="00E53BF6">
      <w:pPr>
        <w:jc w:val="left"/>
        <w:rPr>
          <w:rFonts w:cstheme="minorHAnsi"/>
          <w:sz w:val="22"/>
          <w:szCs w:val="22"/>
        </w:rPr>
      </w:pPr>
      <w:r w:rsidRPr="00F308A4">
        <w:rPr>
          <w:rFonts w:cstheme="minorHAnsi"/>
          <w:sz w:val="22"/>
          <w:szCs w:val="22"/>
        </w:rPr>
        <w:tab/>
        <w:t>Bước 2: Thay đổi về: sĩ số, độ tuổi, số lượng và tên các lớp, số lượng môn học,       điểm số.</w:t>
      </w:r>
    </w:p>
    <w:p w:rsidR="006B2DBC" w:rsidRPr="00F308A4" w:rsidRDefault="006B2DBC" w:rsidP="00E53BF6">
      <w:pPr>
        <w:jc w:val="left"/>
        <w:rPr>
          <w:rFonts w:cstheme="minorHAnsi"/>
          <w:sz w:val="22"/>
          <w:szCs w:val="22"/>
        </w:rPr>
      </w:pPr>
      <w:r w:rsidRPr="00F308A4">
        <w:rPr>
          <w:rFonts w:cstheme="minorHAnsi"/>
          <w:sz w:val="22"/>
          <w:szCs w:val="22"/>
        </w:rPr>
        <w:tab/>
        <w:t>Bước 3: Lưu quy định xuống cơ sở dữ liệu.</w:t>
      </w:r>
    </w:p>
    <w:p w:rsidR="006B2DBC" w:rsidRPr="00F308A4" w:rsidRDefault="006B2DBC" w:rsidP="00E53BF6">
      <w:pPr>
        <w:ind w:firstLine="720"/>
        <w:jc w:val="left"/>
        <w:rPr>
          <w:rFonts w:cstheme="minorHAnsi"/>
          <w:sz w:val="22"/>
          <w:szCs w:val="22"/>
        </w:rPr>
      </w:pPr>
      <w:r w:rsidRPr="00F308A4">
        <w:rPr>
          <w:rFonts w:cstheme="minorHAnsi"/>
          <w:sz w:val="22"/>
          <w:szCs w:val="22"/>
        </w:rPr>
        <w:t>Bước 4: Xuất thông báo đã thay đổi cho người dùng.</w:t>
      </w:r>
    </w:p>
    <w:p w:rsidR="006B2DBC" w:rsidRPr="00F308A4" w:rsidRDefault="006B2DBC" w:rsidP="00E53BF6">
      <w:pPr>
        <w:ind w:firstLine="720"/>
        <w:jc w:val="left"/>
        <w:rPr>
          <w:rFonts w:cstheme="minorHAnsi"/>
          <w:sz w:val="22"/>
          <w:szCs w:val="22"/>
        </w:rPr>
      </w:pPr>
      <w:r w:rsidRPr="00F308A4">
        <w:rPr>
          <w:rFonts w:cstheme="minorHAnsi"/>
          <w:sz w:val="22"/>
          <w:szCs w:val="22"/>
        </w:rPr>
        <w:t>Bước 5: Kết thúc.</w:t>
      </w:r>
    </w:p>
    <w:p w:rsidR="00E53BF6" w:rsidRPr="00F308A4" w:rsidRDefault="00E53BF6" w:rsidP="00E53BF6">
      <w:pPr>
        <w:ind w:firstLine="720"/>
        <w:jc w:val="left"/>
        <w:rPr>
          <w:rFonts w:cstheme="minorHAnsi"/>
          <w:sz w:val="22"/>
          <w:szCs w:val="22"/>
        </w:rPr>
      </w:pPr>
    </w:p>
    <w:p w:rsidR="001E4181" w:rsidRPr="00F308A4" w:rsidRDefault="001E4181" w:rsidP="001E4181">
      <w:pPr>
        <w:pStyle w:val="ListParagraph"/>
        <w:spacing w:before="160"/>
        <w:rPr>
          <w:rFonts w:cstheme="minorHAnsi"/>
          <w:sz w:val="22"/>
          <w:szCs w:val="22"/>
          <w:lang w:eastAsia="vi-VN"/>
        </w:rPr>
      </w:pPr>
    </w:p>
    <w:p w:rsidR="00DD74A4" w:rsidRPr="00F308A4" w:rsidRDefault="00DD74A4" w:rsidP="00F42AA5">
      <w:pPr>
        <w:pStyle w:val="ListParagraph"/>
        <w:numPr>
          <w:ilvl w:val="0"/>
          <w:numId w:val="43"/>
        </w:numPr>
        <w:spacing w:before="160"/>
        <w:rPr>
          <w:rFonts w:cstheme="minorHAnsi"/>
          <w:sz w:val="22"/>
          <w:szCs w:val="22"/>
          <w:lang w:eastAsia="vi-VN"/>
        </w:rPr>
      </w:pPr>
      <w:r w:rsidRPr="00F308A4">
        <w:rPr>
          <w:rFonts w:cstheme="minorHAnsi"/>
          <w:sz w:val="22"/>
          <w:szCs w:val="22"/>
          <w:lang w:eastAsia="vi-VN"/>
        </w:rPr>
        <w:t>Mô hình hóa dữ liệu (ERD Model)</w:t>
      </w:r>
    </w:p>
    <w:p w:rsidR="00DD74A4" w:rsidRPr="00F308A4" w:rsidRDefault="00DD74A4" w:rsidP="00F42AA5">
      <w:pPr>
        <w:spacing w:before="160"/>
        <w:rPr>
          <w:rFonts w:cstheme="minorHAnsi"/>
          <w:sz w:val="22"/>
          <w:szCs w:val="22"/>
          <w:lang w:eastAsia="vi-VN"/>
        </w:rPr>
      </w:pPr>
      <w:r w:rsidRPr="00F308A4">
        <w:rPr>
          <w:rFonts w:cstheme="minorHAnsi"/>
          <w:sz w:val="22"/>
          <w:szCs w:val="22"/>
          <w:lang w:eastAsia="vi-VN"/>
        </w:rPr>
        <w:t>Chương 3: Thiết kế</w:t>
      </w:r>
    </w:p>
    <w:p w:rsidR="00DD74A4" w:rsidRPr="00F308A4" w:rsidRDefault="00DD74A4" w:rsidP="00F42AA5">
      <w:pPr>
        <w:pStyle w:val="ListParagraph"/>
        <w:numPr>
          <w:ilvl w:val="0"/>
          <w:numId w:val="45"/>
        </w:numPr>
        <w:spacing w:before="160"/>
        <w:ind w:left="717"/>
        <w:rPr>
          <w:rFonts w:cstheme="minorHAnsi"/>
          <w:sz w:val="22"/>
          <w:szCs w:val="22"/>
          <w:lang w:eastAsia="vi-VN"/>
        </w:rPr>
      </w:pPr>
      <w:r w:rsidRPr="00F308A4">
        <w:rPr>
          <w:rFonts w:cstheme="minorHAnsi"/>
          <w:sz w:val="22"/>
          <w:szCs w:val="22"/>
          <w:lang w:eastAsia="vi-VN"/>
        </w:rPr>
        <w:t>Thiết kế giao diện</w:t>
      </w:r>
    </w:p>
    <w:p w:rsidR="00DD74A4" w:rsidRPr="00F308A4" w:rsidRDefault="00DD74A4" w:rsidP="00F42AA5">
      <w:pPr>
        <w:pStyle w:val="ListParagraph"/>
        <w:numPr>
          <w:ilvl w:val="1"/>
          <w:numId w:val="45"/>
        </w:numPr>
        <w:spacing w:before="160"/>
        <w:rPr>
          <w:rFonts w:cstheme="minorHAnsi"/>
          <w:sz w:val="22"/>
          <w:szCs w:val="22"/>
          <w:lang w:eastAsia="vi-VN"/>
        </w:rPr>
      </w:pPr>
      <w:r w:rsidRPr="00F308A4">
        <w:rPr>
          <w:rFonts w:cstheme="minorHAnsi"/>
          <w:sz w:val="22"/>
          <w:szCs w:val="22"/>
          <w:lang w:eastAsia="vi-VN"/>
        </w:rPr>
        <w:t>Sơ đồ liên kết màn hình</w:t>
      </w:r>
    </w:p>
    <w:p w:rsidR="00DD74A4" w:rsidRPr="00F308A4" w:rsidRDefault="00DD74A4" w:rsidP="00F42AA5">
      <w:pPr>
        <w:pStyle w:val="ListParagraph"/>
        <w:numPr>
          <w:ilvl w:val="1"/>
          <w:numId w:val="45"/>
        </w:numPr>
        <w:spacing w:before="160"/>
        <w:rPr>
          <w:rFonts w:cstheme="minorHAnsi"/>
          <w:sz w:val="22"/>
          <w:szCs w:val="22"/>
          <w:lang w:eastAsia="vi-VN"/>
        </w:rPr>
      </w:pPr>
      <w:r w:rsidRPr="00F308A4">
        <w:rPr>
          <w:rFonts w:cstheme="minorHAnsi"/>
          <w:sz w:val="22"/>
          <w:szCs w:val="22"/>
          <w:lang w:eastAsia="vi-VN"/>
        </w:rPr>
        <w:t>Danh sách màn hình và mô tả chức năng từng màn hình</w:t>
      </w:r>
    </w:p>
    <w:p w:rsidR="00DD74A4" w:rsidRPr="00F308A4" w:rsidRDefault="00DD74A4" w:rsidP="00F42AA5">
      <w:pPr>
        <w:pStyle w:val="ListParagraph"/>
        <w:numPr>
          <w:ilvl w:val="1"/>
          <w:numId w:val="45"/>
        </w:numPr>
        <w:spacing w:before="160"/>
        <w:rPr>
          <w:rFonts w:cstheme="minorHAnsi"/>
          <w:sz w:val="22"/>
          <w:szCs w:val="22"/>
          <w:lang w:eastAsia="vi-VN"/>
        </w:rPr>
      </w:pPr>
      <w:r w:rsidRPr="00F308A4">
        <w:rPr>
          <w:rFonts w:cstheme="minorHAnsi"/>
          <w:sz w:val="22"/>
          <w:szCs w:val="22"/>
          <w:lang w:eastAsia="vi-VN"/>
        </w:rPr>
        <w:t>Mô tả xử lý sự kiện từng màn hình</w:t>
      </w:r>
    </w:p>
    <w:p w:rsidR="00F42AA5" w:rsidRPr="00F308A4" w:rsidRDefault="00F42AA5" w:rsidP="00F42AA5">
      <w:pPr>
        <w:pStyle w:val="ListParagraph"/>
        <w:numPr>
          <w:ilvl w:val="0"/>
          <w:numId w:val="46"/>
        </w:numPr>
        <w:spacing w:before="160" w:after="160" w:line="259" w:lineRule="auto"/>
        <w:jc w:val="left"/>
        <w:rPr>
          <w:rFonts w:cstheme="minorHAnsi"/>
          <w:sz w:val="22"/>
          <w:szCs w:val="22"/>
        </w:rPr>
      </w:pPr>
      <w:r w:rsidRPr="00F308A4">
        <w:rPr>
          <w:rFonts w:cstheme="minorHAnsi"/>
          <w:sz w:val="22"/>
          <w:szCs w:val="22"/>
        </w:rPr>
        <w:t>Thiết kế xử lý {Danh sách các xử lý &amp; thuật giải}</w:t>
      </w:r>
    </w:p>
    <w:p w:rsidR="00F42AA5" w:rsidRPr="00F308A4" w:rsidRDefault="00F42AA5" w:rsidP="00F42AA5">
      <w:pPr>
        <w:pStyle w:val="ListParagraph"/>
        <w:numPr>
          <w:ilvl w:val="0"/>
          <w:numId w:val="46"/>
        </w:numPr>
        <w:spacing w:before="160" w:after="160" w:line="259" w:lineRule="auto"/>
        <w:ind w:left="717"/>
        <w:jc w:val="left"/>
        <w:rPr>
          <w:rFonts w:cstheme="minorHAnsi"/>
          <w:sz w:val="22"/>
          <w:szCs w:val="22"/>
        </w:rPr>
      </w:pPr>
      <w:r w:rsidRPr="00F308A4">
        <w:rPr>
          <w:rFonts w:cstheme="minorHAnsi"/>
          <w:sz w:val="22"/>
          <w:szCs w:val="22"/>
        </w:rPr>
        <w:t>Thiết kế dữ liệu (RD – Relationship Diagram – Mô hình quan hệ)</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Sơ đồ RD cả hệ thống</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 xml:space="preserve"> Giải thích từng bảng, kiểu dữ liệu</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 xml:space="preserve"> Khóa &amp; rang buộc toàn vẹn</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Thiết kế dữ liệu mức vật lý</w:t>
      </w:r>
    </w:p>
    <w:p w:rsidR="00F42AA5" w:rsidRPr="00F308A4" w:rsidRDefault="00F42AA5" w:rsidP="00F42AA5">
      <w:pPr>
        <w:pStyle w:val="ListParagraph"/>
        <w:numPr>
          <w:ilvl w:val="0"/>
          <w:numId w:val="46"/>
        </w:numPr>
        <w:spacing w:before="160" w:after="160" w:line="259" w:lineRule="auto"/>
        <w:ind w:left="717"/>
        <w:jc w:val="left"/>
        <w:rPr>
          <w:rFonts w:cstheme="minorHAnsi"/>
          <w:sz w:val="22"/>
          <w:szCs w:val="22"/>
        </w:rPr>
      </w:pPr>
      <w:r w:rsidRPr="00F308A4">
        <w:rPr>
          <w:rFonts w:cstheme="minorHAnsi"/>
          <w:sz w:val="22"/>
          <w:szCs w:val="22"/>
        </w:rPr>
        <w:t>Thiết kế kiến trúc</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Mô hỉnh tổng thể kiến trúc</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 xml:space="preserve"> Danh sách các componet/Package</w:t>
      </w:r>
    </w:p>
    <w:p w:rsidR="00F42AA5" w:rsidRPr="00F308A4" w:rsidRDefault="00F42AA5" w:rsidP="00F42AA5">
      <w:pPr>
        <w:pStyle w:val="ListParagraph"/>
        <w:numPr>
          <w:ilvl w:val="1"/>
          <w:numId w:val="46"/>
        </w:numPr>
        <w:spacing w:before="160" w:after="160" w:line="259" w:lineRule="auto"/>
        <w:jc w:val="left"/>
        <w:rPr>
          <w:rFonts w:cstheme="minorHAnsi"/>
          <w:sz w:val="22"/>
          <w:szCs w:val="22"/>
        </w:rPr>
      </w:pPr>
      <w:r w:rsidRPr="00F308A4">
        <w:rPr>
          <w:rFonts w:cstheme="minorHAnsi"/>
          <w:sz w:val="22"/>
          <w:szCs w:val="22"/>
        </w:rPr>
        <w:t xml:space="preserve"> Giải thích tương tác/giao tiếp giữa các components</w:t>
      </w:r>
    </w:p>
    <w:p w:rsidR="00F42AA5" w:rsidRPr="00F308A4" w:rsidRDefault="00F42AA5" w:rsidP="00F42AA5">
      <w:pPr>
        <w:pStyle w:val="ListParagraph"/>
        <w:numPr>
          <w:ilvl w:val="0"/>
          <w:numId w:val="46"/>
        </w:numPr>
        <w:spacing w:before="160" w:after="160" w:line="259" w:lineRule="auto"/>
        <w:ind w:left="717"/>
        <w:jc w:val="left"/>
        <w:rPr>
          <w:rFonts w:cstheme="minorHAnsi"/>
          <w:sz w:val="22"/>
          <w:szCs w:val="22"/>
        </w:rPr>
      </w:pPr>
    </w:p>
    <w:p w:rsidR="00F42AA5" w:rsidRPr="00F308A4" w:rsidRDefault="00F42AA5" w:rsidP="00F42AA5">
      <w:pPr>
        <w:spacing w:before="160"/>
        <w:rPr>
          <w:rFonts w:cstheme="minorHAnsi"/>
          <w:b/>
          <w:sz w:val="22"/>
          <w:szCs w:val="22"/>
        </w:rPr>
      </w:pPr>
      <w:r w:rsidRPr="00F308A4">
        <w:rPr>
          <w:rFonts w:cstheme="minorHAnsi"/>
          <w:b/>
          <w:sz w:val="22"/>
          <w:szCs w:val="22"/>
        </w:rPr>
        <w:t>Chương 4: Cài đặt</w:t>
      </w:r>
    </w:p>
    <w:p w:rsidR="00F42AA5" w:rsidRPr="00F308A4" w:rsidRDefault="00F42AA5" w:rsidP="00F42AA5">
      <w:pPr>
        <w:pStyle w:val="ListParagraph"/>
        <w:numPr>
          <w:ilvl w:val="0"/>
          <w:numId w:val="47"/>
        </w:numPr>
        <w:spacing w:before="160" w:after="160" w:line="259" w:lineRule="auto"/>
        <w:jc w:val="left"/>
        <w:rPr>
          <w:rFonts w:cstheme="minorHAnsi"/>
          <w:sz w:val="22"/>
          <w:szCs w:val="22"/>
        </w:rPr>
      </w:pPr>
      <w:r w:rsidRPr="00F308A4">
        <w:rPr>
          <w:rFonts w:cstheme="minorHAnsi"/>
          <w:sz w:val="22"/>
          <w:szCs w:val="22"/>
        </w:rPr>
        <w:t>Công nghệ sử dụng</w:t>
      </w:r>
    </w:p>
    <w:p w:rsidR="00F42AA5" w:rsidRPr="00F308A4" w:rsidRDefault="00F42AA5" w:rsidP="00F42AA5">
      <w:pPr>
        <w:pStyle w:val="ListParagraph"/>
        <w:numPr>
          <w:ilvl w:val="0"/>
          <w:numId w:val="47"/>
        </w:numPr>
        <w:spacing w:before="160" w:after="160" w:line="259" w:lineRule="auto"/>
        <w:jc w:val="left"/>
        <w:rPr>
          <w:rFonts w:cstheme="minorHAnsi"/>
          <w:sz w:val="22"/>
          <w:szCs w:val="22"/>
        </w:rPr>
      </w:pPr>
      <w:r w:rsidRPr="00F308A4">
        <w:rPr>
          <w:rFonts w:cstheme="minorHAnsi"/>
          <w:sz w:val="22"/>
          <w:szCs w:val="22"/>
        </w:rPr>
        <w:t>Vấn đề khi cài đặt</w:t>
      </w:r>
    </w:p>
    <w:p w:rsidR="00F42AA5" w:rsidRPr="00F308A4" w:rsidRDefault="00F42AA5" w:rsidP="00F42AA5">
      <w:pPr>
        <w:pStyle w:val="ListParagraph"/>
        <w:numPr>
          <w:ilvl w:val="0"/>
          <w:numId w:val="47"/>
        </w:numPr>
        <w:spacing w:before="160" w:after="160" w:line="259" w:lineRule="auto"/>
        <w:jc w:val="left"/>
        <w:rPr>
          <w:rFonts w:cstheme="minorHAnsi"/>
          <w:sz w:val="22"/>
          <w:szCs w:val="22"/>
        </w:rPr>
      </w:pPr>
      <w:r w:rsidRPr="00F308A4">
        <w:rPr>
          <w:rFonts w:cstheme="minorHAnsi"/>
          <w:sz w:val="22"/>
          <w:szCs w:val="22"/>
        </w:rPr>
        <w:t>Mô tả giải pháp &amp; kỹ thuật</w:t>
      </w:r>
    </w:p>
    <w:p w:rsidR="00F42AA5" w:rsidRPr="00F308A4" w:rsidRDefault="00F42AA5" w:rsidP="00F42AA5">
      <w:pPr>
        <w:spacing w:before="160"/>
        <w:rPr>
          <w:rFonts w:cstheme="minorHAnsi"/>
          <w:b/>
          <w:sz w:val="22"/>
          <w:szCs w:val="22"/>
        </w:rPr>
      </w:pPr>
      <w:r w:rsidRPr="00F308A4">
        <w:rPr>
          <w:rFonts w:cstheme="minorHAnsi"/>
          <w:b/>
          <w:sz w:val="22"/>
          <w:szCs w:val="22"/>
        </w:rPr>
        <w:t>Chương 5: Kiểm thử</w:t>
      </w:r>
    </w:p>
    <w:p w:rsidR="00F42AA5" w:rsidRPr="00F308A4" w:rsidRDefault="00F42AA5" w:rsidP="00F42AA5">
      <w:pPr>
        <w:spacing w:before="160"/>
        <w:rPr>
          <w:rFonts w:cstheme="minorHAnsi"/>
          <w:b/>
          <w:sz w:val="22"/>
          <w:szCs w:val="22"/>
        </w:rPr>
      </w:pPr>
      <w:r w:rsidRPr="00F308A4">
        <w:rPr>
          <w:rFonts w:cstheme="minorHAnsi"/>
          <w:b/>
          <w:sz w:val="22"/>
          <w:szCs w:val="22"/>
        </w:rPr>
        <w:t>Chương 6: Kết luận</w:t>
      </w:r>
    </w:p>
    <w:p w:rsidR="00F42AA5" w:rsidRPr="00F308A4" w:rsidRDefault="00F42AA5" w:rsidP="00F42AA5">
      <w:pPr>
        <w:spacing w:before="160"/>
        <w:rPr>
          <w:rFonts w:cstheme="minorHAnsi"/>
          <w:sz w:val="22"/>
          <w:szCs w:val="22"/>
        </w:rPr>
      </w:pPr>
      <w:r w:rsidRPr="00F308A4">
        <w:rPr>
          <w:rFonts w:cstheme="minorHAnsi"/>
          <w:b/>
          <w:sz w:val="22"/>
          <w:szCs w:val="22"/>
        </w:rPr>
        <w:t>Tài liệu tham khảo</w:t>
      </w:r>
    </w:p>
    <w:p w:rsidR="00AE3D63" w:rsidRPr="00F308A4" w:rsidRDefault="00AE3D63" w:rsidP="00F42AA5">
      <w:pPr>
        <w:pStyle w:val="ListParagraph"/>
        <w:numPr>
          <w:ilvl w:val="0"/>
          <w:numId w:val="14"/>
        </w:numPr>
        <w:spacing w:before="160"/>
        <w:rPr>
          <w:rFonts w:cstheme="minorHAnsi"/>
          <w:sz w:val="22"/>
          <w:szCs w:val="22"/>
          <w:lang w:eastAsia="vi-VN"/>
        </w:rPr>
      </w:pPr>
      <w:r w:rsidRPr="00F308A4">
        <w:rPr>
          <w:rFonts w:cstheme="minorHAnsi"/>
          <w:sz w:val="22"/>
          <w:szCs w:val="22"/>
          <w:lang w:eastAsia="vi-VN"/>
        </w:rPr>
        <w:t>Quy chế xét học lực học sinh:</w:t>
      </w:r>
    </w:p>
    <w:tbl>
      <w:tblPr>
        <w:tblW w:w="5000" w:type="pct"/>
        <w:shd w:val="clear" w:color="auto" w:fill="F9FAFC"/>
        <w:tblCellMar>
          <w:top w:w="225" w:type="dxa"/>
          <w:left w:w="225" w:type="dxa"/>
          <w:bottom w:w="225" w:type="dxa"/>
          <w:right w:w="225" w:type="dxa"/>
        </w:tblCellMar>
        <w:tblLook w:val="04A0" w:firstRow="1" w:lastRow="0" w:firstColumn="1" w:lastColumn="0" w:noHBand="0" w:noVBand="1"/>
      </w:tblPr>
      <w:tblGrid>
        <w:gridCol w:w="3898"/>
        <w:gridCol w:w="1170"/>
        <w:gridCol w:w="4679"/>
      </w:tblGrid>
      <w:tr w:rsidR="00133716" w:rsidRPr="00F308A4" w:rsidTr="00133716">
        <w:tc>
          <w:tcPr>
            <w:tcW w:w="20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b/>
                <w:bCs/>
                <w:color w:val="444444"/>
                <w:sz w:val="22"/>
                <w:szCs w:val="22"/>
                <w:bdr w:val="none" w:sz="0" w:space="0" w:color="auto" w:frame="1"/>
              </w:rPr>
              <w:lastRenderedPageBreak/>
              <w:t>BỘ GIÁO DỤC VÀ ĐÀO TẠO</w:t>
            </w:r>
          </w:p>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color w:val="444444"/>
                <w:sz w:val="22"/>
                <w:szCs w:val="22"/>
              </w:rPr>
              <w:t>Số: 40/2006/QĐ-BGDĐT</w:t>
            </w:r>
          </w:p>
        </w:tc>
        <w:tc>
          <w:tcPr>
            <w:tcW w:w="6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308A4" w:rsidRDefault="00133716" w:rsidP="00133716">
            <w:pPr>
              <w:spacing w:line="240" w:lineRule="auto"/>
              <w:jc w:val="left"/>
              <w:rPr>
                <w:rFonts w:cstheme="minorHAnsi"/>
                <w:color w:val="444444"/>
                <w:sz w:val="22"/>
                <w:szCs w:val="22"/>
              </w:rPr>
            </w:pPr>
          </w:p>
        </w:tc>
        <w:tc>
          <w:tcPr>
            <w:tcW w:w="2400" w:type="pct"/>
            <w:tcBorders>
              <w:top w:val="nil"/>
              <w:left w:val="nil"/>
              <w:bottom w:val="nil"/>
              <w:right w:val="nil"/>
            </w:tcBorders>
            <w:shd w:val="clear" w:color="auto" w:fill="F9FAFC"/>
            <w:tcMar>
              <w:top w:w="0" w:type="dxa"/>
              <w:left w:w="0" w:type="dxa"/>
              <w:bottom w:w="0" w:type="dxa"/>
              <w:right w:w="0" w:type="dxa"/>
            </w:tcMar>
            <w:vAlign w:val="bottom"/>
            <w:hideMark/>
          </w:tcPr>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b/>
                <w:bCs/>
                <w:color w:val="444444"/>
                <w:sz w:val="22"/>
                <w:szCs w:val="22"/>
                <w:bdr w:val="none" w:sz="0" w:space="0" w:color="auto" w:frame="1"/>
              </w:rPr>
              <w:t>CỘNG HOÀ XÃ HỘI CHỦ NGHĨA VIỆT NAM</w:t>
            </w:r>
          </w:p>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b/>
                <w:bCs/>
                <w:color w:val="444444"/>
                <w:sz w:val="22"/>
                <w:szCs w:val="22"/>
                <w:bdr w:val="none" w:sz="0" w:space="0" w:color="auto" w:frame="1"/>
              </w:rPr>
              <w:t>Độc lập - Tự do - Hạnh phúc</w:t>
            </w:r>
          </w:p>
          <w:p w:rsidR="00133716" w:rsidRPr="00F308A4" w:rsidRDefault="00133716" w:rsidP="00133716">
            <w:pPr>
              <w:spacing w:line="240" w:lineRule="auto"/>
              <w:jc w:val="right"/>
              <w:textAlignment w:val="baseline"/>
              <w:rPr>
                <w:rFonts w:cstheme="minorHAnsi"/>
                <w:color w:val="444444"/>
                <w:sz w:val="22"/>
                <w:szCs w:val="22"/>
              </w:rPr>
            </w:pPr>
            <w:r w:rsidRPr="00F308A4">
              <w:rPr>
                <w:rFonts w:cstheme="minorHAnsi"/>
                <w:i/>
                <w:iCs/>
                <w:color w:val="444444"/>
                <w:sz w:val="22"/>
                <w:szCs w:val="22"/>
                <w:bdr w:val="none" w:sz="0" w:space="0" w:color="auto" w:frame="1"/>
              </w:rPr>
              <w:t>Hà Nội, ngày 05 tháng 10 năm 2006</w:t>
            </w:r>
            <w:r w:rsidRPr="00F308A4">
              <w:rPr>
                <w:rFonts w:cstheme="minorHAnsi"/>
                <w:color w:val="444444"/>
                <w:sz w:val="22"/>
                <w:szCs w:val="22"/>
              </w:rPr>
              <w:t>                          </w:t>
            </w:r>
          </w:p>
        </w:tc>
      </w:tr>
      <w:tr w:rsidR="00133716" w:rsidRPr="00F308A4" w:rsidTr="00133716">
        <w:tc>
          <w:tcPr>
            <w:tcW w:w="0" w:type="auto"/>
            <w:gridSpan w:val="3"/>
            <w:tcBorders>
              <w:top w:val="nil"/>
              <w:left w:val="nil"/>
              <w:bottom w:val="nil"/>
              <w:right w:val="nil"/>
            </w:tcBorders>
            <w:shd w:val="clear" w:color="auto" w:fill="F9FAFC"/>
            <w:tcMar>
              <w:top w:w="0" w:type="dxa"/>
              <w:left w:w="0" w:type="dxa"/>
              <w:bottom w:w="0" w:type="dxa"/>
              <w:right w:w="0" w:type="dxa"/>
            </w:tcMar>
            <w:vAlign w:val="bottom"/>
            <w:hideMark/>
          </w:tcPr>
          <w:p w:rsidR="00133716" w:rsidRPr="00F308A4" w:rsidRDefault="00133716" w:rsidP="00133716">
            <w:pPr>
              <w:spacing w:line="240" w:lineRule="auto"/>
              <w:jc w:val="left"/>
              <w:rPr>
                <w:rFonts w:cstheme="minorHAnsi"/>
                <w:color w:val="444444"/>
                <w:sz w:val="22"/>
                <w:szCs w:val="22"/>
              </w:rPr>
            </w:pPr>
          </w:p>
        </w:tc>
      </w:tr>
      <w:tr w:rsidR="00133716" w:rsidRPr="00F308A4" w:rsidTr="00133716">
        <w:tc>
          <w:tcPr>
            <w:tcW w:w="0" w:type="auto"/>
            <w:gridSpan w:val="3"/>
            <w:tcBorders>
              <w:top w:val="nil"/>
              <w:left w:val="nil"/>
              <w:bottom w:val="nil"/>
              <w:right w:val="nil"/>
            </w:tcBorders>
            <w:shd w:val="clear" w:color="auto" w:fill="F9FAFC"/>
            <w:tcMar>
              <w:top w:w="0" w:type="dxa"/>
              <w:left w:w="0" w:type="dxa"/>
              <w:bottom w:w="0" w:type="dxa"/>
              <w:right w:w="0" w:type="dxa"/>
            </w:tcMar>
            <w:vAlign w:val="bottom"/>
            <w:hideMark/>
          </w:tcPr>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QUYẾT ĐỊNH CỦA BỘ TRƯỞNG BỘ GIÁO DỤC VÀ ĐÀO TẠO</w:t>
            </w:r>
          </w:p>
          <w:p w:rsidR="00133716" w:rsidRPr="00F308A4" w:rsidRDefault="00133716" w:rsidP="00133716">
            <w:pPr>
              <w:spacing w:line="240" w:lineRule="auto"/>
              <w:jc w:val="center"/>
              <w:textAlignment w:val="baseline"/>
              <w:rPr>
                <w:rFonts w:cstheme="minorHAnsi"/>
                <w:b/>
                <w:bCs/>
                <w:i/>
                <w:iCs/>
                <w:color w:val="444444"/>
                <w:sz w:val="22"/>
                <w:szCs w:val="22"/>
                <w:bdr w:val="none" w:sz="0" w:space="0" w:color="auto" w:frame="1"/>
              </w:rPr>
            </w:pPr>
            <w:r w:rsidRPr="00F308A4">
              <w:rPr>
                <w:rFonts w:cstheme="minorHAnsi"/>
                <w:b/>
                <w:bCs/>
                <w:i/>
                <w:iCs/>
                <w:color w:val="444444"/>
                <w:sz w:val="22"/>
                <w:szCs w:val="22"/>
                <w:bdr w:val="none" w:sz="0" w:space="0" w:color="auto" w:frame="1"/>
              </w:rPr>
              <w:t>Ban hành Quy chế đánh giá, xếp loại học sinh trung học cơ sở</w:t>
            </w:r>
          </w:p>
          <w:p w:rsidR="00133716" w:rsidRPr="00F308A4" w:rsidRDefault="00133716" w:rsidP="00133716">
            <w:pPr>
              <w:spacing w:line="240" w:lineRule="auto"/>
              <w:jc w:val="center"/>
              <w:textAlignment w:val="baseline"/>
              <w:rPr>
                <w:rFonts w:cstheme="minorHAnsi"/>
                <w:b/>
                <w:bCs/>
                <w:i/>
                <w:iCs/>
                <w:color w:val="444444"/>
                <w:sz w:val="22"/>
                <w:szCs w:val="22"/>
                <w:bdr w:val="none" w:sz="0" w:space="0" w:color="auto" w:frame="1"/>
              </w:rPr>
            </w:pPr>
            <w:r w:rsidRPr="00F308A4">
              <w:rPr>
                <w:rFonts w:cstheme="minorHAnsi"/>
                <w:b/>
                <w:bCs/>
                <w:i/>
                <w:iCs/>
                <w:color w:val="444444"/>
                <w:sz w:val="22"/>
                <w:szCs w:val="22"/>
                <w:bdr w:val="none" w:sz="0" w:space="0" w:color="auto" w:frame="1"/>
              </w:rPr>
              <w:t>và học sinh trung học phổ thông</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br/>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BỘ TRƯỞNG BỘ GIÁO DỤC VÀ ĐÀO TẠO</w:t>
            </w:r>
          </w:p>
          <w:p w:rsidR="00133716" w:rsidRPr="00F308A4" w:rsidRDefault="00133716" w:rsidP="00133716">
            <w:pPr>
              <w:spacing w:line="240" w:lineRule="auto"/>
              <w:jc w:val="left"/>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t>Căn cứ Nghị định số 86/2002/NĐ-CP ngày 05 tháng 11 năm 2002 của Chính phủ quy định chức năng, nhiệm vụ, quyền hạn và cơ cấu tổ chức của bộ, cơ quan ngang bộ;</w:t>
            </w:r>
          </w:p>
          <w:p w:rsidR="00133716" w:rsidRPr="00F308A4" w:rsidRDefault="00133716" w:rsidP="00133716">
            <w:pPr>
              <w:spacing w:line="240" w:lineRule="auto"/>
              <w:jc w:val="left"/>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t>Căn cứ Nghị định số 85/2003/NĐ-CP ngày 18 tháng 07 năm 2003 của Chính phủ quy định chức năng, nhiệm vụ, quyền hạn và cơ cấu tổ chức của Bộ Giáo dục và Đào tạo;</w:t>
            </w:r>
          </w:p>
          <w:p w:rsidR="00133716" w:rsidRPr="00F308A4" w:rsidRDefault="00133716" w:rsidP="00133716">
            <w:pPr>
              <w:spacing w:line="240" w:lineRule="auto"/>
              <w:jc w:val="left"/>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t>Căn cứ Nghị định số 75/2006/NĐCP ngày 02 tháng 08 năm 2006 của Chính phủ quy định chi tiết và hướng dẫn thi hành một số điều của Luật Giáo dục;</w:t>
            </w:r>
          </w:p>
          <w:p w:rsidR="00133716" w:rsidRPr="00F308A4" w:rsidRDefault="00133716" w:rsidP="00133716">
            <w:pPr>
              <w:spacing w:line="240" w:lineRule="auto"/>
              <w:jc w:val="left"/>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t>Xét đề nghị của Vụ trưởng Vụ Giáo dục Trung học;</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br/>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QUYẾT ĐỊNH: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b/>
                <w:bCs/>
                <w:color w:val="444444"/>
                <w:sz w:val="22"/>
                <w:szCs w:val="22"/>
                <w:bdr w:val="none" w:sz="0" w:space="0" w:color="auto" w:frame="1"/>
              </w:rPr>
              <w:t>Điều 1.</w:t>
            </w:r>
            <w:r w:rsidRPr="00F308A4">
              <w:rPr>
                <w:rFonts w:cstheme="minorHAnsi"/>
                <w:color w:val="444444"/>
                <w:sz w:val="22"/>
                <w:szCs w:val="22"/>
              </w:rPr>
              <w:t> Ban hành kèm theo Quyết định này Quy chế đánh giá, xếp loại học sinh trung học cơ sở và học sinh trung học phổ thông.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b/>
                <w:bCs/>
                <w:color w:val="444444"/>
                <w:sz w:val="22"/>
                <w:szCs w:val="22"/>
                <w:bdr w:val="none" w:sz="0" w:space="0" w:color="auto" w:frame="1"/>
              </w:rPr>
              <w:t>Điều 2.</w:t>
            </w:r>
            <w:r w:rsidRPr="00F308A4">
              <w:rPr>
                <w:rFonts w:cstheme="minorHAnsi"/>
                <w:color w:val="444444"/>
                <w:sz w:val="22"/>
                <w:szCs w:val="22"/>
              </w:rPr>
              <w:t> Quyết định này có hiệu lực sau 15 ngày, kể từ ngày đăng Công báo và thay thế Quyết định số 04/2005/QĐ-BGD&amp;ĐT ngày 16 tháng 02 năm 2005 của Bộ trưởng Bộ Giáo dục và Đào tạo ban hành Quy chế đánh giá xếp loại học sinh trung học cơ sở. Những quy định trước đây trái với Quyết định này đều bị bãi bỏ.</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b/>
                <w:bCs/>
                <w:color w:val="444444"/>
                <w:sz w:val="22"/>
                <w:szCs w:val="22"/>
                <w:bdr w:val="none" w:sz="0" w:space="0" w:color="auto" w:frame="1"/>
              </w:rPr>
              <w:t>Điều 3.</w:t>
            </w:r>
            <w:r w:rsidRPr="00F308A4">
              <w:rPr>
                <w:rFonts w:cstheme="minorHAnsi"/>
                <w:color w:val="444444"/>
                <w:sz w:val="22"/>
                <w:szCs w:val="22"/>
              </w:rPr>
              <w:t> Chánh Văn phòng, Vụ trưởng Vụ Giáo dục Trung học, Thủ trưởng các đơn vị có liên quan thuộc Bộ Giáo dục và Đào tạo, Chủ tịch Uỷ ban nhân dân tỉnh, thành phố trực thuộc Trung ương, giám đốc sở giáo dục và đào tạo chịu trách nhiệm thi hành Quyết định này./.</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br/>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QUY CHẾ</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Đánh giá, xếp loại học sinh trung học cơ sở</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và học sinh trung học phổ thông</w:t>
            </w:r>
          </w:p>
          <w:p w:rsidR="00133716" w:rsidRPr="00F308A4" w:rsidRDefault="00133716" w:rsidP="00133716">
            <w:pPr>
              <w:spacing w:line="240" w:lineRule="auto"/>
              <w:jc w:val="center"/>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t>(Ban hành kèm theo Quyết định số 40/2006/QĐ-BGDĐT</w:t>
            </w:r>
          </w:p>
          <w:p w:rsidR="00133716" w:rsidRPr="00F308A4" w:rsidRDefault="00133716" w:rsidP="00133716">
            <w:pPr>
              <w:spacing w:line="240" w:lineRule="auto"/>
              <w:jc w:val="center"/>
              <w:textAlignment w:val="baseline"/>
              <w:rPr>
                <w:rFonts w:cstheme="minorHAnsi"/>
                <w:i/>
                <w:iCs/>
                <w:color w:val="444444"/>
                <w:sz w:val="22"/>
                <w:szCs w:val="22"/>
                <w:bdr w:val="none" w:sz="0" w:space="0" w:color="auto" w:frame="1"/>
              </w:rPr>
            </w:pPr>
            <w:r w:rsidRPr="00F308A4">
              <w:rPr>
                <w:rFonts w:cstheme="minorHAnsi"/>
                <w:i/>
                <w:iCs/>
                <w:color w:val="444444"/>
                <w:sz w:val="22"/>
                <w:szCs w:val="22"/>
                <w:bdr w:val="none" w:sz="0" w:space="0" w:color="auto" w:frame="1"/>
              </w:rPr>
              <w:t>ngày 05 tháng 10 năm 2006 của Bộ trưởng Bộ Giáo dục và Đào tạo)</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Chương </w:t>
            </w:r>
            <w:bookmarkStart w:id="2" w:name="Chuong_I"/>
            <w:bookmarkEnd w:id="2"/>
            <w:r w:rsidRPr="00F308A4">
              <w:rPr>
                <w:rFonts w:cstheme="minorHAnsi"/>
                <w:b/>
                <w:bCs/>
                <w:color w:val="444444"/>
                <w:sz w:val="22"/>
                <w:szCs w:val="22"/>
                <w:bdr w:val="none" w:sz="0" w:space="0" w:color="auto" w:frame="1"/>
              </w:rPr>
              <w:t>I</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NHỮNG QUY ĐỊNH CHUNG</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3" w:name="Dieu_1"/>
            <w:bookmarkEnd w:id="3"/>
            <w:r w:rsidRPr="00F308A4">
              <w:rPr>
                <w:rFonts w:cstheme="minorHAnsi"/>
                <w:b/>
                <w:bCs/>
                <w:color w:val="444444"/>
                <w:sz w:val="22"/>
                <w:szCs w:val="22"/>
                <w:bdr w:val="none" w:sz="0" w:space="0" w:color="auto" w:frame="1"/>
              </w:rPr>
              <w:t>1. Phạm vi điều chỉnh và đối tượng áp dụng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Quy chế này quy định về đánh giá, xếp loại học sinh trung học cơ sở (THCS) và học sinh trung học phổ thông (THPT) bao gồm đánh giá, xếp loại hạnh kiểm; đánh giá, xếp loại học lực; sử dụng kết quả đánh giá, xếp loại; trách nhiệm của giáo viên, cán bộ quản lý giáo dục và các cơ quan quản lý giáo dục.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Quy chế này áp dụng đối với học sinh các trường THCS; trường THPT (bao gồm cả trường THPT chuyên, khối THPT chuyên của cơ sở giáo dục đại học); cấp THCS, cấp THPT trong trường phổ thông có nhiều cấp học.</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4" w:name="Dieu_2"/>
            <w:bookmarkEnd w:id="4"/>
            <w:r w:rsidRPr="00F308A4">
              <w:rPr>
                <w:rFonts w:cstheme="minorHAnsi"/>
                <w:b/>
                <w:bCs/>
                <w:color w:val="444444"/>
                <w:sz w:val="22"/>
                <w:szCs w:val="22"/>
                <w:bdr w:val="none" w:sz="0" w:space="0" w:color="auto" w:frame="1"/>
              </w:rPr>
              <w:t>2. Mục đích, căn cứ và nguyên tắc đánh giá, xếp loại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Đánh giá chất lượng giáo dục toàn diện đổi với học sinh sau mỗi học kỳ, mỗi năm học nhằm thúc đẩy học sinh rèn luyện, học tập để không ngừng tiến bộ.</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xml:space="preserve">2. Căn cứ đánh giá, xếp loại hạnh kiểm và học lực của học sinh được dựa trên cơ sở </w:t>
            </w:r>
            <w:r w:rsidRPr="00F308A4">
              <w:rPr>
                <w:rFonts w:cstheme="minorHAnsi"/>
                <w:color w:val="444444"/>
                <w:sz w:val="22"/>
                <w:szCs w:val="22"/>
              </w:rPr>
              <w:lastRenderedPageBreak/>
              <w:t>sau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Mục tiêu giáo dục của cấp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Chương trình, kế hoạch giáo dục của cấp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Điều lệ nhà trường;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Kết quả rèn luyện và học tập của học sinh.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Đánh giá, xếp loại hạnh kiểm, học lực bảo đảm nguyên tắc khách quan, chính xác, công bằng, công khai, đúng chất lượng; tuy không căn cứ kết quả xếp loại học lực để đánh giá, xếp loại hạnh kiểm hoặc ngược lại nhưng cần chú ý đến tác động qua lại giữa hạnh kiểm và học lực.</w:t>
            </w:r>
          </w:p>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color w:val="444444"/>
                <w:sz w:val="22"/>
                <w:szCs w:val="22"/>
              </w:rPr>
              <w:t>Chương </w:t>
            </w:r>
            <w:bookmarkStart w:id="5" w:name="Chuong_II"/>
            <w:bookmarkEnd w:id="5"/>
            <w:r w:rsidRPr="00F308A4">
              <w:rPr>
                <w:rFonts w:cstheme="minorHAnsi"/>
                <w:color w:val="444444"/>
                <w:sz w:val="22"/>
                <w:szCs w:val="22"/>
              </w:rPr>
              <w:t>II</w:t>
            </w:r>
          </w:p>
          <w:p w:rsidR="00133716" w:rsidRPr="00F308A4" w:rsidRDefault="00133716" w:rsidP="00133716">
            <w:pPr>
              <w:spacing w:line="240" w:lineRule="auto"/>
              <w:jc w:val="center"/>
              <w:textAlignment w:val="baseline"/>
              <w:rPr>
                <w:rFonts w:cstheme="minorHAnsi"/>
                <w:color w:val="444444"/>
                <w:sz w:val="22"/>
                <w:szCs w:val="22"/>
              </w:rPr>
            </w:pPr>
            <w:r w:rsidRPr="00F308A4">
              <w:rPr>
                <w:rFonts w:cstheme="minorHAnsi"/>
                <w:color w:val="444444"/>
                <w:sz w:val="22"/>
                <w:szCs w:val="22"/>
              </w:rPr>
              <w:t>ĐÁNH GIÁ, XẾP LOẠI HẠNH KIỂM</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6" w:name="Dieu_3"/>
            <w:bookmarkEnd w:id="6"/>
            <w:r w:rsidRPr="00F308A4">
              <w:rPr>
                <w:rFonts w:cstheme="minorHAnsi"/>
                <w:b/>
                <w:bCs/>
                <w:color w:val="444444"/>
                <w:sz w:val="22"/>
                <w:szCs w:val="22"/>
                <w:bdr w:val="none" w:sz="0" w:space="0" w:color="auto" w:frame="1"/>
              </w:rPr>
              <w:t>3. Căn cứ đánh giá, xếp loại và các loại hạnh kiểm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Đánh giá hạnh kiểm của học sinh phải căn cứ vào biểu hiện cụ thể về thái độ và hành vi đạo đức; ứng xử trong mối quan hệ với thầy giáo, cô giáo, với bạn bè và quan hệ xã hội; ý thức phấn đấu vươn lên trong học tập; kết quả tham gia lao động, hoạt động tập thể của lớp, của trường và hoạt động xã hội; rèn luyện thân thể, giữ gìn vệ sinh và bảo vệ môi trường.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Hạnh kiểm được xếp thành 4 loại: tốt (viết tắt: T), khá (viết tắt: K), trung bình (viết tắt: Tb), yếu (viết tắt: Y) sau khi kết thúc học kỳ, năm học. Việc xếp loại hạnh kiểm cả năm học chủ yếu căn cứ kết quả xếp loại hạnh kiểm học kỳ 2.</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7" w:name="Dieu_4"/>
            <w:bookmarkEnd w:id="7"/>
            <w:r w:rsidRPr="00F308A4">
              <w:rPr>
                <w:rFonts w:cstheme="minorHAnsi"/>
                <w:b/>
                <w:bCs/>
                <w:color w:val="444444"/>
                <w:sz w:val="22"/>
                <w:szCs w:val="22"/>
                <w:bdr w:val="none" w:sz="0" w:space="0" w:color="auto" w:frame="1"/>
              </w:rPr>
              <w:t>4. Tiêu chuẩn xếp loại hạnh kiểm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Loại tốt: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Luôn kính trọng người trên, thầy giáo, cô giáo, cán bộ và nhân viên nhà trường; thương yêu và giúp đỡ che em nhỏ tuổi; có ý thức xây dựng tập thể, đoàn kết với các bạn, được các bạn tin yêu;</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Tích cực rèn luyện phẩm chất đạo đức, có lối sống lành mạnh, trung thực, giản dị, khiêm tốn;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Hoàn thành đầy đủ nhiệm vụ học tập, cố gắng vươn lên trong học tập;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Thực hiện nghiêm túc nội quy nhà trường; chấp hành tốt luật pháp, quy định về trật tự, an toàn xã hội, an toàn giao thông; tích cực tham gia đấu tranh, phòng chống tội phạm, tệ nạn xã hội và tiêu cực trong học tập, kiểm tra, thi cử;</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đ) Tích cực rèn luyện thân thể, giữ gìn vệ sinh và bảo vệ môi trường;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e) Tham gia đầy đủ các hoạt động giáo dục quy định trong Kế hoạch giáo dục, các hoạt động chính trị, xã hội do nhà trường tổ chức; tích cực tham gia các hoạt động của Đội Thiếu niên tiền phong Hồ Chí Minh, Đoàn Thanh niên cộng sản Hồ Chí Minh; chăm lo giúp đỡ gia đình.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Loại khá: thực hiện được những quy định tại khoản 1 Điều này nhưng chưa đạt đến mức của loại tốt; đôi khi có thiếu sót nhưng sửa chữa ngay khi thầy giáo, cô giáo và các bạn góp ý.</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Loại trung bình: có một số khuyết điểm trong việc thực hiện các quy định tại khoản 1 Điều này nhưng mức độ chưa nghiêm trọng; sau khi được nhắc nhở, giáo dục đã tiếp thu sửa chữa nhưng tiến bộ còn chậm.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Loại yếu: nếu có một trong những khuyết điểm sau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Có sai phạm với tính chất nghiêm trọng hoặc lặp lại nhiều lần trong việc thực hiện quy định tại khoản 1 Điều này, được giáo dục nhưng chưa sửa chữa;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Vô lễ, xúc phạm nhân phẩm, danh dự, xâm phạm thân thể của giáo viên, nhân viên nhà trường;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Gian lận trong học tập, kiểm tra, thi cử;</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Xúc phạm danh dự, nhân phẩm của bạn hoặc của người khác; đánh nhau, gây rối trật tự, trị an trong nhà trường hoặc ngoài xã hội;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đ) Đánh bạc; vận chuyển, tàng trữ, sử dụng ma túy, vũ khí, chất nổ, chất độc hại; lưu hành văn hóa phẩm độc hại, đồi trụy hoặc tham gia tệ nạn xã hội.</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lastRenderedPageBreak/>
              <w:t>Chương </w:t>
            </w:r>
            <w:bookmarkStart w:id="8" w:name="Chuong_III"/>
            <w:bookmarkEnd w:id="8"/>
            <w:r w:rsidRPr="00F308A4">
              <w:rPr>
                <w:rFonts w:cstheme="minorHAnsi"/>
                <w:b/>
                <w:bCs/>
                <w:color w:val="444444"/>
                <w:sz w:val="22"/>
                <w:szCs w:val="22"/>
                <w:bdr w:val="none" w:sz="0" w:space="0" w:color="auto" w:frame="1"/>
              </w:rPr>
              <w:t>III</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ĐÁNH GIÁ, XẾP LOẠI HỌC LỰC</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9" w:name="Dieu_5"/>
            <w:bookmarkEnd w:id="9"/>
            <w:r w:rsidRPr="00F308A4">
              <w:rPr>
                <w:rFonts w:cstheme="minorHAnsi"/>
                <w:b/>
                <w:bCs/>
                <w:color w:val="444444"/>
                <w:sz w:val="22"/>
                <w:szCs w:val="22"/>
                <w:bdr w:val="none" w:sz="0" w:space="0" w:color="auto" w:frame="1"/>
              </w:rPr>
              <w:t>5. Căn cứ đánh giá, xếp loại và các loại học lực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Căn cứ đánh giá học lực của học sinh: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Hoàn thành chương trình các môn học trong Kế hoạch giáo dục của cấp THCS, cấp THPT;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Kết quả đạt được của các bài kiểm tra;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Học lực được xếp thành 5 loại: loại giỏi (viết tắt: G), loại khá (viết tắt: K), loại trung bình (viết tắt: Tb), loại yếu (viết tắt: Y), loại kém (viết là: kém).</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0" w:name="Dieu_6"/>
            <w:bookmarkEnd w:id="10"/>
            <w:r w:rsidRPr="00F308A4">
              <w:rPr>
                <w:rFonts w:cstheme="minorHAnsi"/>
                <w:b/>
                <w:bCs/>
                <w:color w:val="444444"/>
                <w:sz w:val="22"/>
                <w:szCs w:val="22"/>
                <w:bdr w:val="none" w:sz="0" w:space="0" w:color="auto" w:frame="1"/>
              </w:rPr>
              <w:t>6. Hình thức đánh giá, các điểm trung bình và thang điểm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Hình thức đánh giá, các loại điểm trung bình: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Kiểm tra và cho điểm các bài kiểm tra;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Tính điểm trung bình môn học và tính điểm trung bình các môn học sau một học kỳ, một năm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xml:space="preserve">2. Cho điểm theo thang điểm từ điểm 0 đến điểm 10, nếu sử dụng thang điểm khác thì phải quy đổi về thang điểm này khi ghi kết quả đánh giá, xếp </w:t>
            </w:r>
            <w:proofErr w:type="gramStart"/>
            <w:r w:rsidRPr="00F308A4">
              <w:rPr>
                <w:rFonts w:cstheme="minorHAnsi"/>
                <w:color w:val="444444"/>
                <w:sz w:val="22"/>
                <w:szCs w:val="22"/>
              </w:rPr>
              <w:t>loại .</w:t>
            </w:r>
            <w:proofErr w:type="gramEnd"/>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1" w:name="Dieu_7"/>
            <w:bookmarkEnd w:id="11"/>
            <w:r w:rsidRPr="00F308A4">
              <w:rPr>
                <w:rFonts w:cstheme="minorHAnsi"/>
                <w:b/>
                <w:bCs/>
                <w:color w:val="444444"/>
                <w:sz w:val="22"/>
                <w:szCs w:val="22"/>
                <w:bdr w:val="none" w:sz="0" w:space="0" w:color="auto" w:frame="1"/>
              </w:rPr>
              <w:t>7. Hình thức kiểm tra, loại bài kiểm tra, hệ số điểm bài kiểm tra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Hình thức kiểm tra: kiểm tra miệng (kiểm tra bằng hỏi đáp), kiểm tra viết và kiểm tra thực hành.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Các loại bài kiểm tra: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Kiểm tra thường xuyên (KTtx) gồm: kiểm tra miệng; kiểm tra viết dưới 1 tiết; kiểm tra thực hành dưới 1 tiết;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Kiểm tra định kỳ (KTđk) gồm: kiểm tra viết từ 1 tiết trở lên; kiểm tra thực hành từ 1 tiết trở lên; kiểm tra học kỳ (KThk).</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Hệ số điểm kiểm tra:</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Hệ số 1: điểm kiểm tra thường xuyên;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Hệ số 2: điểm kiểm tra viết, kiểm tra thực hành từ 1 tiết trở lên;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Hệ số 3: điểm kiểm tra học kỳ.</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2" w:name="Dieu_8"/>
            <w:bookmarkEnd w:id="12"/>
            <w:r w:rsidRPr="00F308A4">
              <w:rPr>
                <w:rFonts w:cstheme="minorHAnsi"/>
                <w:b/>
                <w:bCs/>
                <w:color w:val="444444"/>
                <w:sz w:val="22"/>
                <w:szCs w:val="22"/>
                <w:bdr w:val="none" w:sz="0" w:space="0" w:color="auto" w:frame="1"/>
              </w:rPr>
              <w:t>8. Số lần kiểm tra và cách cho điểm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Số lần KTđk được quy định trong phân phối chương trình từng môn học, bao gồm cả kiểm tra các loại chủ đề tự chọn.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Số lần KTtx: trong mỗi học kỳ một học sinh phải có số lần KTtx của từng môn học, bao gồm cả kiểm tra các loại chủ đề tự chọn, như sau:</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Môn học có từ 1 tiết trở xuống trong 1 tuần: ít nhất 2 lần;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Môn học có từ trên 1 tiết đến dưới 3 tiết trong 1 tuần: ít nhất 3 lần;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Môn học có từ 3 tiết trở lên trong 1 tuần: ít nhất 4 lần.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Số lần kiểm tra đối với môn chuyên: ngoài số lần kiểm tra quy định tại khoản 1, khoản.2 Điều này, hiệu trưởng trường THPT chuyên có thể quy định thêm một số bài kiểm tra cho môn chuyên.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Điểm các bài KTtx theo hình thức tự luận cho điểm số nguyên; điểm KTtx theo hình thức trắc nghiệm hoặc có phần trắc nghiệm và điểm KTđk được lấy đến một chữ số thập phân sau khi đã làm tròn số.</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5. Những học sinh không có đủ số bài kiểm tra theo quy định thì phải được kiểm tra bù. Bài kiểm tra bù phải có hình thức, mức độ kiến thức, kỹ năng và thời lượng tương đương với bài kiểm tra bị thiếu. Học sinh không dự kiểm tra bù thì bị điểm 0. Thời điểm tiến hành kiểm tra bù được quy định như sau:</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Nếu thiếu bài KTtx môn nào thì giáo viên môn học đó phải bố trí cho học sinh kiểm tra bù kịp thời;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Nếu thiếu bài kiểm tra viết, bài kiểm tra thực hành từ 1 tiết trở lên của môn học ở học kỳ nào thì kiểm tra bù trước khi kiểm tra học kỳ môn học đó;</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Nếu thiếu bài KThk của học kỳ nào thì tiến hành kiểm tra bù ngay sau khi kiểm tra học kỳ đó.</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lastRenderedPageBreak/>
              <w:t>Điều </w:t>
            </w:r>
            <w:bookmarkStart w:id="13" w:name="Dieu_9"/>
            <w:bookmarkEnd w:id="13"/>
            <w:r w:rsidRPr="00F308A4">
              <w:rPr>
                <w:rFonts w:cstheme="minorHAnsi"/>
                <w:b/>
                <w:bCs/>
                <w:color w:val="444444"/>
                <w:sz w:val="22"/>
                <w:szCs w:val="22"/>
                <w:bdr w:val="none" w:sz="0" w:space="0" w:color="auto" w:frame="1"/>
              </w:rPr>
              <w:t>9. Hệ số điểm môn học khi tham gia tính điểm trung bình các môn học kỳ và cả năm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Đối với THCS:</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Hệ số 2: môn Toán, môn Ngữ văn;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Hệ số 1: các môn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Đối với THPT: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Ban Khoa học tự nhiên (KHTN):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2: các môn Toán, Vật lý, Hóa học, Sinh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1: các môn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Ban Khoa học xã hội và Nhân văn (KHXH-NV):</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2: các môn Ngữ văn, Lịch sử, Địa lý, Ngoại ngữ thứ nhất;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1: các môn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Ban Cơ bản: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2 tính theo quy định dưới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Nếu học 3 hoặc 2 môn học nâng cao (học theo sách giáo khoa nâng cao hoặc theo sách giáo khoa biên soạn theo chương trình chuẩn cùng với chủ đề tự chọn nâng cao của môn học đó) thì tính cho cả 3 hoặc 2 môn học nâng cao đó;</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Nếu chỉ học 1 môn nâng cao là Toán hoặc Ngữ văn thì tính thêm cho môn còn lại trong 2 môn Toán, Ngữ văn; nếu học 1 môn nâng cao mà môn đó không phải là Toán hoặc Ngữ văn thì tính thêm cho 1 trong 2 môn Toán, Ngữ văn;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Nếu không học môn nâng cao nào thì tính cho 2 môn Toán và Ngữ văn.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Hệ số 1: các môn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Đối với học sinh THPT chuyên: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Hệ số 3: môn chuyên;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Hệ số 2: nếu học ban KHTN và ban KHXH-NV thì tính cho các môn học nâng cao, trừ môn chuyên; nếu học ban Cơ bản thì thực hiện theo quy định tại điểm c khoản 2 Điều này, trừ môn chuyên;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Hệ số 1: các môn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Đối với học sinh THPT kỹ thuật, điểm hệ số 2: các môn Toán, Kỹ thuật nghề; điểm hệ số 1: các môn còn lại.</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4" w:name="Dieu_10"/>
            <w:bookmarkEnd w:id="14"/>
            <w:r w:rsidRPr="00F308A4">
              <w:rPr>
                <w:rFonts w:cstheme="minorHAnsi"/>
                <w:b/>
                <w:bCs/>
                <w:color w:val="444444"/>
                <w:sz w:val="22"/>
                <w:szCs w:val="22"/>
                <w:bdr w:val="none" w:sz="0" w:space="0" w:color="auto" w:frame="1"/>
              </w:rPr>
              <w:t>10. Kiểm tra, cho điểm môn học tự chọn và chủ để tự chọn thuộc các môn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Môn học tự chọn: việc kiểm tra, cho điểm, tính điểm trung bình môn học và tham gia tính điểm trung bình các môn học đối với môn học tự chọn thực hiện như môn học khác.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Chủ đề tự chọn thuộc các môn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Các loại chủ đề tự chọn của môn nào thì kiểm tra và cho điểm trong quá trình học tập môn đó;</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Điểm kiểm tra các loại chủ đề tự chọn của môn học nào thì tham gia tính điểm trung bình của môn học đó.</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5" w:name="Dieu_11"/>
            <w:bookmarkEnd w:id="15"/>
            <w:r w:rsidRPr="00F308A4">
              <w:rPr>
                <w:rFonts w:cstheme="minorHAnsi"/>
                <w:b/>
                <w:bCs/>
                <w:color w:val="444444"/>
                <w:sz w:val="22"/>
                <w:szCs w:val="22"/>
                <w:bdr w:val="none" w:sz="0" w:space="0" w:color="auto" w:frame="1"/>
              </w:rPr>
              <w:t>11. Điểm trung bình môn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Điểm trung bình môn học kỳ (ĐTBmhk) là trung bình cộng của điểm các bài KTtx, KTđk và KThk với các hệ số quy định tại Điều 7 của Quy chế này:</w:t>
            </w:r>
          </w:p>
          <w:tbl>
            <w:tblPr>
              <w:tblW w:w="6555" w:type="dxa"/>
              <w:jc w:val="center"/>
              <w:tblCellMar>
                <w:left w:w="0" w:type="dxa"/>
                <w:right w:w="0" w:type="dxa"/>
              </w:tblCellMar>
              <w:tblLook w:val="04A0" w:firstRow="1" w:lastRow="0" w:firstColumn="1" w:lastColumn="0" w:noHBand="0" w:noVBand="1"/>
            </w:tblPr>
            <w:tblGrid>
              <w:gridCol w:w="1442"/>
              <w:gridCol w:w="524"/>
              <w:gridCol w:w="4589"/>
            </w:tblGrid>
            <w:tr w:rsidR="00133716" w:rsidRPr="00F308A4" w:rsidTr="00133716">
              <w:trPr>
                <w:trHeight w:val="750"/>
                <w:jc w:val="center"/>
              </w:trPr>
              <w:tc>
                <w:tcPr>
                  <w:tcW w:w="11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ĐTBmhk</w:t>
                  </w:r>
                </w:p>
              </w:tc>
              <w:tc>
                <w:tcPr>
                  <w:tcW w:w="4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tc>
              <w:tc>
                <w:tcPr>
                  <w:tcW w:w="35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ĐKTtx + 2 x ĐKTđk + 3 x ĐKThk</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Tổng các hệ số</w:t>
                  </w:r>
                </w:p>
              </w:tc>
            </w:tr>
          </w:tbl>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Điểm trung bình môn học cả năm (ĐTBmcn) là trung bình cộng của ĐTBmhkI với ĐTBmhkII, trong đó ĐTBmhkII tính theo hệ số 2:</w:t>
            </w:r>
          </w:p>
          <w:tbl>
            <w:tblPr>
              <w:tblW w:w="6555" w:type="dxa"/>
              <w:jc w:val="center"/>
              <w:tblCellMar>
                <w:left w:w="0" w:type="dxa"/>
                <w:right w:w="0" w:type="dxa"/>
              </w:tblCellMar>
              <w:tblLook w:val="04A0" w:firstRow="1" w:lastRow="0" w:firstColumn="1" w:lastColumn="0" w:noHBand="0" w:noVBand="1"/>
            </w:tblPr>
            <w:tblGrid>
              <w:gridCol w:w="1388"/>
              <w:gridCol w:w="471"/>
              <w:gridCol w:w="4696"/>
            </w:tblGrid>
            <w:tr w:rsidR="00133716" w:rsidRPr="00F308A4" w:rsidTr="00133716">
              <w:trPr>
                <w:trHeight w:val="750"/>
                <w:jc w:val="center"/>
              </w:trPr>
              <w:tc>
                <w:tcPr>
                  <w:tcW w:w="11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ĐTBmcn</w:t>
                  </w:r>
                </w:p>
              </w:tc>
              <w:tc>
                <w:tcPr>
                  <w:tcW w:w="4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tc>
              <w:tc>
                <w:tcPr>
                  <w:tcW w:w="35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ĐTBmhkI + 2 x ĐTBmhkII</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3</w:t>
                  </w:r>
                </w:p>
              </w:tc>
            </w:tr>
          </w:tbl>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lastRenderedPageBreak/>
              <w:t>Điều </w:t>
            </w:r>
            <w:bookmarkStart w:id="16" w:name="Dieu_12"/>
            <w:bookmarkEnd w:id="16"/>
            <w:r w:rsidRPr="00F308A4">
              <w:rPr>
                <w:rFonts w:cstheme="minorHAnsi"/>
                <w:b/>
                <w:bCs/>
                <w:color w:val="444444"/>
                <w:sz w:val="22"/>
                <w:szCs w:val="22"/>
                <w:bdr w:val="none" w:sz="0" w:space="0" w:color="auto" w:frame="1"/>
              </w:rPr>
              <w:t>12. Điểm trung bình các môn học kỳ, cả năm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Điểm trung bình các môn học kỳ (ĐTBhk) là trung bình cộng của điểm trung bình môn học kỳ của tất cả các môn với hệ số (a, b...) của từng môn học:</w:t>
            </w:r>
          </w:p>
          <w:tbl>
            <w:tblPr>
              <w:tblW w:w="6825" w:type="dxa"/>
              <w:jc w:val="center"/>
              <w:tblCellMar>
                <w:left w:w="0" w:type="dxa"/>
                <w:right w:w="0" w:type="dxa"/>
              </w:tblCellMar>
              <w:tblLook w:val="04A0" w:firstRow="1" w:lastRow="0" w:firstColumn="1" w:lastColumn="0" w:noHBand="0" w:noVBand="1"/>
            </w:tblPr>
            <w:tblGrid>
              <w:gridCol w:w="1228"/>
              <w:gridCol w:w="546"/>
              <w:gridCol w:w="5051"/>
            </w:tblGrid>
            <w:tr w:rsidR="00133716" w:rsidRPr="00F308A4" w:rsidTr="00133716">
              <w:trPr>
                <w:trHeight w:val="750"/>
                <w:jc w:val="center"/>
              </w:trPr>
              <w:tc>
                <w:tcPr>
                  <w:tcW w:w="9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ĐTBhk</w:t>
                  </w:r>
                </w:p>
              </w:tc>
              <w:tc>
                <w:tcPr>
                  <w:tcW w:w="40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tc>
              <w:tc>
                <w:tcPr>
                  <w:tcW w:w="37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proofErr w:type="gramStart"/>
                  <w:r w:rsidRPr="00F308A4">
                    <w:rPr>
                      <w:rFonts w:cstheme="minorHAnsi"/>
                      <w:sz w:val="22"/>
                      <w:szCs w:val="22"/>
                    </w:rPr>
                    <w:t>a</w:t>
                  </w:r>
                  <w:proofErr w:type="gramEnd"/>
                  <w:r w:rsidRPr="00F308A4">
                    <w:rPr>
                      <w:rFonts w:cstheme="minorHAnsi"/>
                      <w:sz w:val="22"/>
                      <w:szCs w:val="22"/>
                    </w:rPr>
                    <w:t xml:space="preserve"> x ĐTBmhk Toán + b x ĐTBmhk Vật lí +...</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Tổng các hệ số</w:t>
                  </w:r>
                </w:p>
              </w:tc>
            </w:tr>
          </w:tbl>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Điểm trung bình các môn cả năm (ĐTBcn) là trung bình cộng của điểm trung bình cả năm của tất cả các môn học, với hệ số (a, b...) của từng môn học:</w:t>
            </w:r>
          </w:p>
          <w:tbl>
            <w:tblPr>
              <w:tblW w:w="6945" w:type="dxa"/>
              <w:jc w:val="center"/>
              <w:tblCellMar>
                <w:left w:w="0" w:type="dxa"/>
                <w:right w:w="0" w:type="dxa"/>
              </w:tblCellMar>
              <w:tblLook w:val="04A0" w:firstRow="1" w:lastRow="0" w:firstColumn="1" w:lastColumn="0" w:noHBand="0" w:noVBand="1"/>
            </w:tblPr>
            <w:tblGrid>
              <w:gridCol w:w="1192"/>
              <w:gridCol w:w="491"/>
              <w:gridCol w:w="5262"/>
            </w:tblGrid>
            <w:tr w:rsidR="00133716" w:rsidRPr="00F308A4" w:rsidTr="00133716">
              <w:trPr>
                <w:trHeight w:val="750"/>
                <w:jc w:val="center"/>
              </w:trPr>
              <w:tc>
                <w:tcPr>
                  <w:tcW w:w="8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ĐTBcn</w:t>
                  </w:r>
                </w:p>
              </w:tc>
              <w:tc>
                <w:tcPr>
                  <w:tcW w:w="3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tc>
              <w:tc>
                <w:tcPr>
                  <w:tcW w:w="3750" w:type="pct"/>
                  <w:tcBorders>
                    <w:top w:val="nil"/>
                    <w:left w:val="nil"/>
                    <w:bottom w:val="nil"/>
                    <w:right w:val="nil"/>
                  </w:tcBorders>
                  <w:vAlign w:val="bottom"/>
                  <w:hideMark/>
                </w:tcPr>
                <w:p w:rsidR="00133716" w:rsidRPr="00F308A4" w:rsidRDefault="00133716" w:rsidP="00133716">
                  <w:pPr>
                    <w:spacing w:line="240" w:lineRule="auto"/>
                    <w:jc w:val="center"/>
                    <w:textAlignment w:val="baseline"/>
                    <w:rPr>
                      <w:rFonts w:cstheme="minorHAnsi"/>
                      <w:sz w:val="22"/>
                      <w:szCs w:val="22"/>
                    </w:rPr>
                  </w:pPr>
                  <w:proofErr w:type="gramStart"/>
                  <w:r w:rsidRPr="00F308A4">
                    <w:rPr>
                      <w:rFonts w:cstheme="minorHAnsi"/>
                      <w:sz w:val="22"/>
                      <w:szCs w:val="22"/>
                    </w:rPr>
                    <w:t>a</w:t>
                  </w:r>
                  <w:proofErr w:type="gramEnd"/>
                  <w:r w:rsidRPr="00F308A4">
                    <w:rPr>
                      <w:rFonts w:cstheme="minorHAnsi"/>
                      <w:sz w:val="22"/>
                      <w:szCs w:val="22"/>
                    </w:rPr>
                    <w:t xml:space="preserve"> x ĐTBmcn Toán + b x ĐTBmcn Vật lí +...</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w:t>
                  </w:r>
                </w:p>
                <w:p w:rsidR="00133716" w:rsidRPr="00F308A4" w:rsidRDefault="00133716" w:rsidP="00133716">
                  <w:pPr>
                    <w:spacing w:line="240" w:lineRule="auto"/>
                    <w:jc w:val="center"/>
                    <w:textAlignment w:val="baseline"/>
                    <w:rPr>
                      <w:rFonts w:cstheme="minorHAnsi"/>
                      <w:sz w:val="22"/>
                      <w:szCs w:val="22"/>
                    </w:rPr>
                  </w:pPr>
                  <w:r w:rsidRPr="00F308A4">
                    <w:rPr>
                      <w:rFonts w:cstheme="minorHAnsi"/>
                      <w:sz w:val="22"/>
                      <w:szCs w:val="22"/>
                    </w:rPr>
                    <w:t>Tổng các hệ số</w:t>
                  </w:r>
                </w:p>
              </w:tc>
            </w:tr>
          </w:tbl>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Điểm trung bình các môn học kỳ hoặc cả năm học là số nguyên hoặc số thập phân được lấy đến chữ số thập phân thứ nhất sau khi đã làm tròn số.</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Đối với các môn chỉ dạy học trong 1 học kỳ thì lấy kết quả đánh giá, xếp loại của học kỳ đó làm kết quả đánh giá, xếp loại cả năm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5. Các trường hợp được miễn học môn Thể dục, môn Âm nhạc, môn Mỹ thuật, phần thực hành môn Giáo dục Quốc phòng và An ninh (GDQP-AN):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Học sinh trường THPT, trường THCS và trường phổ thông có nhiều cấp học được miễn học môn Thể dục, học sinh THCS được miễn học môn âm nhạc, môn Mỹ thuật, học sinh THPT được miễn học phần thực hành môn GDQP-AN, nếu thuộc 1 trong các trường hợp: mắc bệnh mạn tính, bị khuyết tật bẩm sinh; bị tai nạn hoặc bị bệnh phải điều trị;</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Hồ sơ xin miễn học gồm có: đơn xin miễn học của học sinh và bệnh án hoặc giấy chứng nhận thương tật do bệnh viện từ cấp huyện trở lên cấp;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Việc cho phép miễn học đối với các trường hợp do bị ốm đau hoặc tai nạn chỉ áp dụng trong năm học; các trường hợp bị bệnh mạn tính, khuyết tật bẩm sinh hoặc thương tật lâu dài được áp dụng cho cả năm học hoặc cả cấp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Hiệu trưởng cho phép học sinh được miễn học môn Thể dục, âm nhạc, Mỹ thuật, phần thực hành môn GDQP-</w:t>
            </w:r>
            <w:proofErr w:type="gramStart"/>
            <w:r w:rsidRPr="00F308A4">
              <w:rPr>
                <w:rFonts w:cstheme="minorHAnsi"/>
                <w:color w:val="444444"/>
                <w:sz w:val="22"/>
                <w:szCs w:val="22"/>
              </w:rPr>
              <w:t>AN</w:t>
            </w:r>
            <w:proofErr w:type="gramEnd"/>
            <w:r w:rsidRPr="00F308A4">
              <w:rPr>
                <w:rFonts w:cstheme="minorHAnsi"/>
                <w:color w:val="444444"/>
                <w:sz w:val="22"/>
                <w:szCs w:val="22"/>
              </w:rPr>
              <w:t xml:space="preserve"> trong 1 học kỳ hoặc cả năm học. Nếu được miễn học cả năm học thì môn học này không tham gia đánh giá, xếp loại học lực của học kỳ và cả năm học; nếu chỉ được miễn học 1 học kỳ thì lấy kết quả đánh giá, xếp loại của học kỳ đã học để đánh giá, xếp loại học lực cả năm;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 xml:space="preserve">đ) Đối với môn Giáo dục Quốc phòng và </w:t>
            </w:r>
            <w:proofErr w:type="gramStart"/>
            <w:r w:rsidRPr="00F308A4">
              <w:rPr>
                <w:rFonts w:cstheme="minorHAnsi"/>
                <w:color w:val="444444"/>
                <w:sz w:val="22"/>
                <w:szCs w:val="22"/>
              </w:rPr>
              <w:t>An</w:t>
            </w:r>
            <w:proofErr w:type="gramEnd"/>
            <w:r w:rsidRPr="00F308A4">
              <w:rPr>
                <w:rFonts w:cstheme="minorHAnsi"/>
                <w:color w:val="444444"/>
                <w:sz w:val="22"/>
                <w:szCs w:val="22"/>
              </w:rPr>
              <w:t xml:space="preserve"> ninh: nếu học sinh được miễn học phần thực hành thì điểm trung bình môn học được tính căn cứ vào điểm kiểm tra phần lý thuyết.</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7" w:name="Dieu_13"/>
            <w:bookmarkEnd w:id="17"/>
            <w:r w:rsidRPr="00F308A4">
              <w:rPr>
                <w:rFonts w:cstheme="minorHAnsi"/>
                <w:b/>
                <w:bCs/>
                <w:color w:val="444444"/>
                <w:sz w:val="22"/>
                <w:szCs w:val="22"/>
                <w:bdr w:val="none" w:sz="0" w:space="0" w:color="auto" w:frame="1"/>
              </w:rPr>
              <w:t>13. Tiêu chuẩn xếp loại học kỳ và xếp loại cả năm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Loại giỏi, nếu có đủ các tiêu chuẩn dưới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Điểm trung bình các môn học từ 8,0 trở lên, trong đó: đối với học sinh THPT chuyên thì điểm môn chuyên từ 8,0 trở lên; đối với học sinh THCS và THPT không chuyên thì có 1 trong 2 môn Toán, Ngữ văn từ 8,0 trở lên;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Không có môn học nào điểm trung bình dưới 6</w:t>
            </w:r>
            <w:proofErr w:type="gramStart"/>
            <w:r w:rsidRPr="00F308A4">
              <w:rPr>
                <w:rFonts w:cstheme="minorHAnsi"/>
                <w:color w:val="444444"/>
                <w:sz w:val="22"/>
                <w:szCs w:val="22"/>
              </w:rPr>
              <w:t>,5</w:t>
            </w:r>
            <w:proofErr w:type="gramEnd"/>
            <w:r w:rsidRPr="00F308A4">
              <w:rPr>
                <w:rFonts w:cstheme="minorHAnsi"/>
                <w:color w:val="444444"/>
                <w:sz w:val="22"/>
                <w:szCs w:val="22"/>
              </w:rPr>
              <w: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Loại khá, nếu có đủ các tiêu chuẩn dưới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Điểm trung bình các môn học từ 6,5 trở lên, trong đó: đối với học sinh THPT chuyên thì điểm môn chuyên từ 6,5 trở lên; đối với học sinh THCS và THPT không chuyên thì có 1 trong 2 môn Toán, Ngữ văn từ 6,5 trở lên;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Không có môn học nào điểm trung bình dưới 5</w:t>
            </w:r>
            <w:proofErr w:type="gramStart"/>
            <w:r w:rsidRPr="00F308A4">
              <w:rPr>
                <w:rFonts w:cstheme="minorHAnsi"/>
                <w:color w:val="444444"/>
                <w:sz w:val="22"/>
                <w:szCs w:val="22"/>
              </w:rPr>
              <w:t>,0</w:t>
            </w:r>
            <w:proofErr w:type="gramEnd"/>
            <w:r w:rsidRPr="00F308A4">
              <w:rPr>
                <w:rFonts w:cstheme="minorHAnsi"/>
                <w:color w:val="444444"/>
                <w:sz w:val="22"/>
                <w:szCs w:val="22"/>
              </w:rPr>
              <w: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Loại trung bình, nếu có đủ các tiêu chuẩn dưới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Điểm trung bình các môn học từ 5,0 trở lên, trong đó: đối với học sinh THPT chuyên thì điểm môn chuyên từ 5,0 trở lên; đối với học sinh THCS và THPT không chuyên thì có 1 trong 2 môn Toán, Ngữ văn từ 5,0 trở lên;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lastRenderedPageBreak/>
              <w:t>b) Không có môn học nào điểm trung bình dưới 3</w:t>
            </w:r>
            <w:proofErr w:type="gramStart"/>
            <w:r w:rsidRPr="00F308A4">
              <w:rPr>
                <w:rFonts w:cstheme="minorHAnsi"/>
                <w:color w:val="444444"/>
                <w:sz w:val="22"/>
                <w:szCs w:val="22"/>
              </w:rPr>
              <w:t>,5</w:t>
            </w:r>
            <w:proofErr w:type="gramEnd"/>
            <w:r w:rsidRPr="00F308A4">
              <w:rPr>
                <w:rFonts w:cstheme="minorHAnsi"/>
                <w:color w:val="444444"/>
                <w:sz w:val="22"/>
                <w:szCs w:val="22"/>
              </w:rPr>
              <w: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Loại yếu: điểm trung bình các môn học từ 3</w:t>
            </w:r>
            <w:proofErr w:type="gramStart"/>
            <w:r w:rsidRPr="00F308A4">
              <w:rPr>
                <w:rFonts w:cstheme="minorHAnsi"/>
                <w:color w:val="444444"/>
                <w:sz w:val="22"/>
                <w:szCs w:val="22"/>
              </w:rPr>
              <w:t>,5</w:t>
            </w:r>
            <w:proofErr w:type="gramEnd"/>
            <w:r w:rsidRPr="00F308A4">
              <w:rPr>
                <w:rFonts w:cstheme="minorHAnsi"/>
                <w:color w:val="444444"/>
                <w:sz w:val="22"/>
                <w:szCs w:val="22"/>
              </w:rPr>
              <w:t xml:space="preserve"> trở lên và không có môn học nào điểm trung bình dưới 2,0.</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5. Loại kém: các trường hợp còn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6. Nếu ĐTBhk hoặc ĐTBcn đạt mức quy định cho từng loại nói tại các khoản 1, 2, 3, 4, 5 Điều này, nhưng do ĐTB của 1 môn học thấp hơn mức quy định cho loại đó nên học lực bị xếp thấp xuống thì được điều chỉnh như sau:</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Nếu ĐTBhk hoặc ĐTBcn đạt mức loại G nhưng do ĐTB của 1 môn học phải xuống loại Tb thì được điều chỉnh xếp loại K;</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Nếu ĐTBhk hoặc ĐTBcn đạt mức loại G nhưng do ĐTB của 1 môn học phải xuống loại Y hoặc kém thì được điều chỉnh xếp loại Tb;</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Nếu ĐTBhk hoặc ĐTBcn đạt mức loại K nhưng do ĐTB của 1 môn học phải xuống loại Y thì được điều chỉnh xếp loại Tb;</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Nếu ĐTBhk hoặc ĐTBcn đạt mức loại K nhưng do ĐTB của 1 môn học phải xuống loại kém thì được điều chỉnh xếp loại Y.</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Chương </w:t>
            </w:r>
            <w:bookmarkStart w:id="18" w:name="Chuong_IV"/>
            <w:bookmarkEnd w:id="18"/>
            <w:r w:rsidRPr="00F308A4">
              <w:rPr>
                <w:rFonts w:cstheme="minorHAnsi"/>
                <w:b/>
                <w:bCs/>
                <w:color w:val="444444"/>
                <w:sz w:val="22"/>
                <w:szCs w:val="22"/>
                <w:bdr w:val="none" w:sz="0" w:space="0" w:color="auto" w:frame="1"/>
              </w:rPr>
              <w:t>IV</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SỬ DỤNG KẾT QUẢ ĐÁNH GIÁ, XẾP LOẠI</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19" w:name="Dieu_14"/>
            <w:bookmarkEnd w:id="19"/>
            <w:r w:rsidRPr="00F308A4">
              <w:rPr>
                <w:rFonts w:cstheme="minorHAnsi"/>
                <w:b/>
                <w:bCs/>
                <w:color w:val="444444"/>
                <w:sz w:val="22"/>
                <w:szCs w:val="22"/>
                <w:bdr w:val="none" w:sz="0" w:space="0" w:color="auto" w:frame="1"/>
              </w:rPr>
              <w:t>14. Xét cho lên lớp hoặc không được lên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Học sinh có đủ các điều kiện dưới đây thì được lên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Hạnh kiểm và học lực từ trung bình trở lên;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Nghỉ không quá 45 buổi học trong một năm học (nghỉ có phép hoặc không phép, nghỉ liên tục hoặc nghỉ nhiều lần cộng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Học sinh thuộc 1 trong các trường hợp dưới đây thì không được lên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Nghỉ quá 45 buổi học trong năm học (nghỉ có phép hoặc không phép, nghỉ liên tục hoặc nghỉ nhiều lần cộng lại);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Học lực cả năm loại kém hoặc học lực và hạnh kiểm cả năm loại yếu;</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Sau khi đã được kiểm tra lại một sổ môn học có điểm trung bình dưới 5,0 để xếp loại lại học lực cả năm nhưng vẫn không đạt loại trung bình;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d) Hạnh kiểm cả năm xếp loại yếu, nhưng không hoàn thành nhiệm vụ rèn luyện trong kỳ nghỉ hè nên vẫn không được xếp loại lại về hạnh kiểm.</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0" w:name="Dieu_15"/>
            <w:bookmarkEnd w:id="20"/>
            <w:r w:rsidRPr="00F308A4">
              <w:rPr>
                <w:rFonts w:cstheme="minorHAnsi"/>
                <w:b/>
                <w:bCs/>
                <w:color w:val="444444"/>
                <w:sz w:val="22"/>
                <w:szCs w:val="22"/>
                <w:bdr w:val="none" w:sz="0" w:space="0" w:color="auto" w:frame="1"/>
              </w:rPr>
              <w:t>15. Kiểm tra lại các môn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Học sinh xếp loại hạnh kiểm cả năm học từ trung bình trở lên nhưng học lực cả năm học loại yếu, được lựa chọn một số trong các môn học có điểm trung bình cả năm học dưới 5</w:t>
            </w:r>
            <w:proofErr w:type="gramStart"/>
            <w:r w:rsidRPr="00F308A4">
              <w:rPr>
                <w:rFonts w:cstheme="minorHAnsi"/>
                <w:color w:val="444444"/>
                <w:sz w:val="22"/>
                <w:szCs w:val="22"/>
              </w:rPr>
              <w:t>,0</w:t>
            </w:r>
            <w:proofErr w:type="gramEnd"/>
            <w:r w:rsidRPr="00F308A4">
              <w:rPr>
                <w:rFonts w:cstheme="minorHAnsi"/>
                <w:color w:val="444444"/>
                <w:sz w:val="22"/>
                <w:szCs w:val="22"/>
              </w:rPr>
              <w:t xml:space="preserve"> để kiểm tra lại. Điểm kiểm tra lại thay cho điểm trung bình cả năm học của môn học đó để tính lại điểm trung bình các môn học cả năm học và xếp loại lại về học lực; nếu đạt loại trung bình thì được lên lớp.</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1" w:name="Dieu_16"/>
            <w:bookmarkEnd w:id="21"/>
            <w:r w:rsidRPr="00F308A4">
              <w:rPr>
                <w:rFonts w:cstheme="minorHAnsi"/>
                <w:b/>
                <w:bCs/>
                <w:color w:val="444444"/>
                <w:sz w:val="22"/>
                <w:szCs w:val="22"/>
                <w:bdr w:val="none" w:sz="0" w:space="0" w:color="auto" w:frame="1"/>
              </w:rPr>
              <w:t>16. Rèn luyện hạnh kiểm trong kỳ nghỉ hè</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Học sinh xếp loại học lực cả năm từ trung bình trở lên nhưng hạnh kiểm cả năm học xếp loại yếu thì phải rèn luyện thêm hạnh kiểm trong kỳ nghỉ hè, hình thức rèn luyện do hiệu trưởng quy định. Nhiệm vụ rèn luyện trong kỳ nghỉ hè được thông báo đến chính quyền, đoàn thể xã, phường, thị trấn (gọi chung là cấp xã) nơi học sinh cư trú. Cuối kỳ nghỉ hè, nếu được Ủy ban nhân dân cấp xã công nhận đã hoàn thành nhiệm vụ thì giáo viên chủ nhiệm đề nghị hiệu trưởng cho xếp loại lại về hạnh kiểm; nếu đạt loại trung bình thì được lên lớp.</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2" w:name="Dieu_17"/>
            <w:bookmarkEnd w:id="22"/>
            <w:r w:rsidRPr="00F308A4">
              <w:rPr>
                <w:rFonts w:cstheme="minorHAnsi"/>
                <w:b/>
                <w:bCs/>
                <w:color w:val="444444"/>
                <w:sz w:val="22"/>
                <w:szCs w:val="22"/>
                <w:bdr w:val="none" w:sz="0" w:space="0" w:color="auto" w:frame="1"/>
              </w:rPr>
              <w:t>17. Xét công nhận học sinh giỏi, học sinh tiên tiến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Công nhận đạt danh hiệu học sinh giỏi học kỳ hoặc cả năm học, nếu đạt hạnh kiểm loại tốt và học lực loại giỏi.</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Công nhận đạt danh hiệu học sinh tiên tiến học kỳ hoặc cả năm học, nếu đạt hạnh kiểm từ loại khá trở lên và học lực từ loại khá trở lên.</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Chương </w:t>
            </w:r>
            <w:bookmarkStart w:id="23" w:name="Chuong_V"/>
            <w:bookmarkEnd w:id="23"/>
            <w:r w:rsidRPr="00F308A4">
              <w:rPr>
                <w:rFonts w:cstheme="minorHAnsi"/>
                <w:b/>
                <w:bCs/>
                <w:color w:val="444444"/>
                <w:sz w:val="22"/>
                <w:szCs w:val="22"/>
                <w:bdr w:val="none" w:sz="0" w:space="0" w:color="auto" w:frame="1"/>
              </w:rPr>
              <w:t>V</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TRÁCH NHIỆM CỦA GIÁO VIÊN, CÁN BỘ</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QUẢN LÝ GIÁO DỤC VÀ CÁC CƠ QUAN</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lastRenderedPageBreak/>
              <w:t>QUẢN LÝ GIÁO DỤC</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4" w:name="Dieu_18"/>
            <w:bookmarkEnd w:id="24"/>
            <w:r w:rsidRPr="00F308A4">
              <w:rPr>
                <w:rFonts w:cstheme="minorHAnsi"/>
                <w:b/>
                <w:bCs/>
                <w:color w:val="444444"/>
                <w:sz w:val="22"/>
                <w:szCs w:val="22"/>
                <w:bdr w:val="none" w:sz="0" w:space="0" w:color="auto" w:frame="1"/>
              </w:rPr>
              <w:t>18. Trách nhiệm của giáo viên bộ môn</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Thực hiện đầy đủ số lần kiểm tra, cho điểm, ghi nhận xét vào bài kiểm tra từ 1 tiết trở lên và trực tiếp ghi điểm vào sổ gọi tên và ghi điểm.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Tính điểm trung bình môn học theo học kỳ, cả năm của học sinh và trực tiếp ghi vào sổ gọi tên và ghi điểm, vào học bạ.</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5" w:name="Dieu_19"/>
            <w:bookmarkEnd w:id="25"/>
            <w:r w:rsidRPr="00F308A4">
              <w:rPr>
                <w:rFonts w:cstheme="minorHAnsi"/>
                <w:b/>
                <w:bCs/>
                <w:color w:val="444444"/>
                <w:sz w:val="22"/>
                <w:szCs w:val="22"/>
                <w:bdr w:val="none" w:sz="0" w:space="0" w:color="auto" w:frame="1"/>
              </w:rPr>
              <w:t>19. Trách nhiệm của giáo viên chủ nhiệm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Kiểm tra sổ gọi tên và ghi điểm của lớp; giúp hiệu trưởng theo dõi việc kiếm tra cho điểm theo quy định của Quy chế này.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Tính điểm trung bình các môn học từng học kỷ, cả năm học; xác nhận việc sửa chữa điểm của giáo viên bộ môn trong sổ gọi tên và ghi điểm, trong học bạ.</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Đánh giá, xếp loại hạnh kiểm và học lực từng học kỳ, cả năm học của học sinh. Lập danh sách học sinh đề nghị cho lên lớp, không được lên lớp; học sinh được công nhận là học sinh giỏi, học sinh tiên tiến; học sinh phải kiểm tra lại các môn học, học sinh phải rèn luyện về hạnh kiểm trong kỳ nghỉ hè.</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Lập danh sách học sinh đề nghị khen thưởng cuối học kỳ, cuối năm học.</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5. Ghi vào sổ gọi tên và ghi điểm và vào học bạ các nội dung sau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Kết quả đánh giá, xếp loại hạnh kiểm và học lực của học sinh;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b) Kết quả được lên lớp hoặc không được lên lớp, công nhận học sinh giỏi, học sinh tiên tiến học kỳ, cả năm học, được lên lớp sau khi kiếm tra lại hoặc rèn luyện hạnh kiểm trong kỳ nghỉ hè;</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 Nhận xét đánh giá kết quả rèn luyện toàn điện của học sinh.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6. Phối hợp với Đội Thiếu niên tiền phong Hồ Chí Minh, Đoàn Thanh niên cộng sản Hồ Chí Minh và Ban Đại diện cha mẹ học sinh của lớp để tổ chức các hoạt động giáo dục học sinh.</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6" w:name="Dieu_20"/>
            <w:bookmarkEnd w:id="26"/>
            <w:r w:rsidRPr="00F308A4">
              <w:rPr>
                <w:rFonts w:cstheme="minorHAnsi"/>
                <w:b/>
                <w:bCs/>
                <w:color w:val="444444"/>
                <w:sz w:val="22"/>
                <w:szCs w:val="22"/>
                <w:bdr w:val="none" w:sz="0" w:space="0" w:color="auto" w:frame="1"/>
              </w:rPr>
              <w:t>20. Trách nhiệm của hiệu trưởng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Hướng dẫn giáo viên, nhân viên, học sinh thực hiện và phổ biến đến gia đình học sinh các quy định của Quy chế này; vận dụng quy định của Quy chế này để đánh giá, xếp loại học sinh khuyết tật, tàn tật.</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Kiểm tra việc thực hiện quy định về kiểm tra, cho điểm của giáo viên, hàng tháng ghi nhận xét và ký xác nhận vào sổ gọi tên và ghì điểm của các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3. Kiểm tra việc đánh giá, xếp loại, ghi kết quả vào sổ gọi tên và ghi điểm, vào học bạ của giáo viên bộ môn, giáo viên chủ nhiệm lớp; phê chuẩn việc sửa chữa điểm của giáo viên bộ môn khi đã có xác nhận của giáo viên chủ nhiệm lớp.</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4. Xét duyệt danh sách học sinh được lên lớp, không được lên lớp, danh hiệu thi đua, phải kiểm tra lại các môn học, rèn luyện hạnh kiểm trong kỳ nghỉ hè. Phê duyệt kết quả đánh giá, xếp loại học sinh trong sổ gọi tên và ghi điểm và học bạ sau khi tất cả giáo viên bộ môn và giáo viên chủ nhiệm lớp đã ghi nội dung.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5. Tổ chức kiểm tra lại các môn học theo quy định tại Điều 15 Quy chế này; phê duyệt và công bố danh sách học sinh được lên lớp sau khi có kết quả kiểm tra lại các môn học, kết quả rèn luyện về hạnh kiểm trong kỳ nghỉ hè.</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6. Quyết định xử lý theo thẩm quyền, đề nghị các cấp có thẩm quyền quyết định xử lý đối với tổ chức, cá nhân vi phạm; quyết định khen thưởng theo thẩm quyền, đề nghị cấp có thẩm quyền khen thưởng đối với tổ chức, cá nhân có thành tích trong việc thực hiện Quy chế này.</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7" w:name="Dieu_21"/>
            <w:bookmarkEnd w:id="27"/>
            <w:r w:rsidRPr="00F308A4">
              <w:rPr>
                <w:rFonts w:cstheme="minorHAnsi"/>
                <w:b/>
                <w:bCs/>
                <w:color w:val="444444"/>
                <w:sz w:val="22"/>
                <w:szCs w:val="22"/>
                <w:bdr w:val="none" w:sz="0" w:space="0" w:color="auto" w:frame="1"/>
              </w:rPr>
              <w:t>21. Trách nhiệm của phòng giáo dục và đào tạo, trách nhiệm của sở giáo dục và đào tạo</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Hướng dẫn các trường học thuộc quyền quản lý thực hiện Quy chế này.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Kiểm tra, yêu cầu người có trách nhiệm thực hiện Quy chế này phải khắc phục ngay sai sót trong những việc sau đây:</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a) Thực hiện chế độ kiểm tra cho điểm, ghi điểm vào sổ gọi tên và ghi điểm, học bạ; xếp loại hạnh kiểm, học lực học sinh;</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lastRenderedPageBreak/>
              <w:t>b) Sử dụng kết quả đánh giá, xếp loại hạnh kiểm và học lực của học sinh.</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Chương </w:t>
            </w:r>
            <w:bookmarkStart w:id="28" w:name="Chuong_VI"/>
            <w:bookmarkEnd w:id="28"/>
            <w:r w:rsidRPr="00F308A4">
              <w:rPr>
                <w:rFonts w:cstheme="minorHAnsi"/>
                <w:b/>
                <w:bCs/>
                <w:color w:val="444444"/>
                <w:sz w:val="22"/>
                <w:szCs w:val="22"/>
                <w:bdr w:val="none" w:sz="0" w:space="0" w:color="auto" w:frame="1"/>
              </w:rPr>
              <w:t>VI</w:t>
            </w:r>
          </w:p>
          <w:p w:rsidR="00133716" w:rsidRPr="00F308A4" w:rsidRDefault="00133716" w:rsidP="00133716">
            <w:pPr>
              <w:spacing w:line="240" w:lineRule="auto"/>
              <w:jc w:val="center"/>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KHEN THƯỞNG VÀ XỬ LÝ VI PHẠM</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29" w:name="Dieu_22"/>
            <w:bookmarkEnd w:id="29"/>
            <w:r w:rsidRPr="00F308A4">
              <w:rPr>
                <w:rFonts w:cstheme="minorHAnsi"/>
                <w:b/>
                <w:bCs/>
                <w:color w:val="444444"/>
                <w:sz w:val="22"/>
                <w:szCs w:val="22"/>
                <w:bdr w:val="none" w:sz="0" w:space="0" w:color="auto" w:frame="1"/>
              </w:rPr>
              <w:t>22. Khen thưởng</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Cá nhân và các tổ chức thực hiện tốt Quy chế này thì được khen thưởng theo quy định về thi đua, khen thưởng.</w:t>
            </w:r>
          </w:p>
          <w:p w:rsidR="00133716" w:rsidRPr="00F308A4" w:rsidRDefault="00133716" w:rsidP="00133716">
            <w:pPr>
              <w:spacing w:line="240" w:lineRule="auto"/>
              <w:jc w:val="left"/>
              <w:textAlignment w:val="baseline"/>
              <w:rPr>
                <w:rFonts w:cstheme="minorHAnsi"/>
                <w:b/>
                <w:bCs/>
                <w:color w:val="444444"/>
                <w:sz w:val="22"/>
                <w:szCs w:val="22"/>
                <w:bdr w:val="none" w:sz="0" w:space="0" w:color="auto" w:frame="1"/>
              </w:rPr>
            </w:pPr>
            <w:r w:rsidRPr="00F308A4">
              <w:rPr>
                <w:rFonts w:cstheme="minorHAnsi"/>
                <w:b/>
                <w:bCs/>
                <w:color w:val="444444"/>
                <w:sz w:val="22"/>
                <w:szCs w:val="22"/>
                <w:bdr w:val="none" w:sz="0" w:space="0" w:color="auto" w:frame="1"/>
              </w:rPr>
              <w:t>Điều </w:t>
            </w:r>
            <w:bookmarkStart w:id="30" w:name="Dieu_23"/>
            <w:bookmarkEnd w:id="30"/>
            <w:r w:rsidRPr="00F308A4">
              <w:rPr>
                <w:rFonts w:cstheme="minorHAnsi"/>
                <w:b/>
                <w:bCs/>
                <w:color w:val="444444"/>
                <w:sz w:val="22"/>
                <w:szCs w:val="22"/>
                <w:bdr w:val="none" w:sz="0" w:space="0" w:color="auto" w:frame="1"/>
              </w:rPr>
              <w:t>23. Xử lý vi phạm</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1. Học sinh vi phạm Quy chế này thì bị xử lý vi phạm theo quy định của Bộ trưởng Bộ Giáo dục và Đào tạo.</w:t>
            </w:r>
          </w:p>
          <w:p w:rsidR="00133716" w:rsidRPr="00F308A4" w:rsidRDefault="00133716" w:rsidP="00133716">
            <w:pPr>
              <w:spacing w:line="240" w:lineRule="auto"/>
              <w:jc w:val="left"/>
              <w:textAlignment w:val="baseline"/>
              <w:rPr>
                <w:rFonts w:cstheme="minorHAnsi"/>
                <w:color w:val="444444"/>
                <w:sz w:val="22"/>
                <w:szCs w:val="22"/>
              </w:rPr>
            </w:pPr>
            <w:r w:rsidRPr="00F308A4">
              <w:rPr>
                <w:rFonts w:cstheme="minorHAnsi"/>
                <w:color w:val="444444"/>
                <w:sz w:val="22"/>
                <w:szCs w:val="22"/>
              </w:rPr>
              <w:t>2. Cán bộ quản lý giáo dục, giáo viên, nhân viên và các tổ chức vi phạm Quy chế này sẽ bị xử l</w:t>
            </w:r>
            <w:r w:rsidR="00B416EE" w:rsidRPr="00F308A4">
              <w:rPr>
                <w:rFonts w:cstheme="minorHAnsi"/>
                <w:color w:val="444444"/>
                <w:sz w:val="22"/>
                <w:szCs w:val="22"/>
              </w:rPr>
              <w:t>ý theo quy định của pháp luật.</w:t>
            </w:r>
          </w:p>
        </w:tc>
      </w:tr>
    </w:tbl>
    <w:p w:rsidR="00912069" w:rsidRPr="00F308A4" w:rsidRDefault="00912069" w:rsidP="00CE2BFD">
      <w:pPr>
        <w:rPr>
          <w:rFonts w:cstheme="minorHAnsi"/>
          <w:sz w:val="22"/>
          <w:szCs w:val="22"/>
          <w:lang w:eastAsia="vi-VN"/>
        </w:rPr>
      </w:pPr>
    </w:p>
    <w:sectPr w:rsidR="00912069" w:rsidRPr="00F308A4" w:rsidSect="00540775">
      <w:footerReference w:type="default" r:id="rId11"/>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3E5" w:rsidRDefault="009753E5" w:rsidP="00D73B8F">
      <w:pPr>
        <w:spacing w:line="240" w:lineRule="auto"/>
      </w:pPr>
      <w:r>
        <w:separator/>
      </w:r>
    </w:p>
  </w:endnote>
  <w:endnote w:type="continuationSeparator" w:id="0">
    <w:p w:rsidR="009753E5" w:rsidRDefault="009753E5"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42D" w:rsidRPr="005D63BA" w:rsidRDefault="0032542D"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sidR="00F308A4">
      <w:rPr>
        <w:rStyle w:val="PageNumber"/>
        <w:rFonts w:ascii="Tahoma" w:eastAsia="Times New Roman" w:hAnsi="Tahoma"/>
        <w:noProof/>
        <w:lang w:eastAsia="en-US"/>
      </w:rPr>
      <w:t>1</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3E5" w:rsidRDefault="009753E5" w:rsidP="00D73B8F">
      <w:pPr>
        <w:spacing w:line="240" w:lineRule="auto"/>
      </w:pPr>
      <w:r>
        <w:separator/>
      </w:r>
    </w:p>
  </w:footnote>
  <w:footnote w:type="continuationSeparator" w:id="0">
    <w:p w:rsidR="009753E5" w:rsidRDefault="009753E5" w:rsidP="00D73B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pt;height:11.2pt" o:bullet="t">
        <v:imagedata r:id="rId1" o:title="msoA9F7"/>
      </v:shape>
    </w:pict>
  </w:numPicBullet>
  <w:abstractNum w:abstractNumId="0">
    <w:nsid w:val="0795064B"/>
    <w:multiLevelType w:val="multilevel"/>
    <w:tmpl w:val="B70827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9355BAF"/>
    <w:multiLevelType w:val="hybridMultilevel"/>
    <w:tmpl w:val="6A28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3">
    <w:nsid w:val="0C9A287C"/>
    <w:multiLevelType w:val="hybridMultilevel"/>
    <w:tmpl w:val="70E0E104"/>
    <w:lvl w:ilvl="0" w:tplc="FE302732">
      <w:start w:val="1"/>
      <w:numFmt w:val="bullet"/>
      <w:lvlText w:val="-"/>
      <w:lvlJc w:val="left"/>
      <w:pPr>
        <w:ind w:left="1800" w:hanging="360"/>
      </w:pPr>
      <w:rPr>
        <w:rFonts w:ascii="Calibri" w:eastAsiaTheme="minorHAnsi" w:hAnsi="Calibri" w:cstheme="minorBidi" w:hint="default"/>
        <w:b w:val="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0CC91B1E"/>
    <w:multiLevelType w:val="multilevel"/>
    <w:tmpl w:val="2DDA4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24A5E"/>
    <w:multiLevelType w:val="hybridMultilevel"/>
    <w:tmpl w:val="638091DA"/>
    <w:lvl w:ilvl="0" w:tplc="48601582">
      <w:start w:val="1"/>
      <w:numFmt w:val="bullet"/>
      <w:lvlText w:val="-"/>
      <w:lvlJc w:val="left"/>
      <w:pPr>
        <w:ind w:left="72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6721D"/>
    <w:multiLevelType w:val="multilevel"/>
    <w:tmpl w:val="04090025"/>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8">
    <w:nsid w:val="1F1D56AC"/>
    <w:multiLevelType w:val="hybridMultilevel"/>
    <w:tmpl w:val="E0B86E62"/>
    <w:lvl w:ilvl="0" w:tplc="F842A0EC">
      <w:start w:val="1"/>
      <w:numFmt w:val="bullet"/>
      <w:lvlText w:val="-"/>
      <w:lvlJc w:val="left"/>
      <w:pPr>
        <w:ind w:left="360" w:hanging="360"/>
      </w:pPr>
      <w:rPr>
        <w:rFonts w:ascii="Calibri" w:eastAsiaTheme="minorHAnsi" w:hAnsi="Calibri"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9">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1">
    <w:nsid w:val="26681F54"/>
    <w:multiLevelType w:val="multilevel"/>
    <w:tmpl w:val="DA9AEE00"/>
    <w:lvl w:ilvl="0">
      <w:start w:val="1"/>
      <w:numFmt w:val="decimal"/>
      <w:lvlText w:val="%1"/>
      <w:lvlJc w:val="left"/>
      <w:pPr>
        <w:ind w:left="-270" w:hanging="360"/>
      </w:pPr>
      <w:rPr>
        <w:rFonts w:hint="default"/>
      </w:rPr>
    </w:lvl>
    <w:lvl w:ilvl="1">
      <w:start w:val="1"/>
      <w:numFmt w:val="decimal"/>
      <w:lvlText w:val="%1.%2"/>
      <w:lvlJc w:val="left"/>
      <w:pPr>
        <w:ind w:left="180" w:hanging="360"/>
      </w:pPr>
      <w:rPr>
        <w:rFonts w:hint="default"/>
      </w:rPr>
    </w:lvl>
    <w:lvl w:ilvl="2">
      <w:start w:val="1"/>
      <w:numFmt w:val="bullet"/>
      <w:lvlText w:val=""/>
      <w:lvlJc w:val="left"/>
      <w:pPr>
        <w:ind w:left="-18" w:firstLine="1008"/>
      </w:pPr>
      <w:rPr>
        <w:rFonts w:ascii="Wingdings" w:hAnsi="Wingdings" w:hint="default"/>
      </w:rPr>
    </w:lvl>
    <w:lvl w:ilvl="3">
      <w:start w:val="1"/>
      <w:numFmt w:val="decimal"/>
      <w:lvlText w:val="%1.%2.%3.%4"/>
      <w:lvlJc w:val="left"/>
      <w:pPr>
        <w:ind w:left="225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570" w:hanging="1440"/>
      </w:pPr>
      <w:rPr>
        <w:rFonts w:hint="default"/>
      </w:rPr>
    </w:lvl>
  </w:abstractNum>
  <w:abstractNum w:abstractNumId="12">
    <w:nsid w:val="28E64939"/>
    <w:multiLevelType w:val="hybridMultilevel"/>
    <w:tmpl w:val="42205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A86C35"/>
    <w:multiLevelType w:val="hybridMultilevel"/>
    <w:tmpl w:val="6F769580"/>
    <w:lvl w:ilvl="0" w:tplc="D0E0B1E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18">
    <w:nsid w:val="472D4B8E"/>
    <w:multiLevelType w:val="hybridMultilevel"/>
    <w:tmpl w:val="228E0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E1401F"/>
    <w:multiLevelType w:val="multilevel"/>
    <w:tmpl w:val="B7082710"/>
    <w:lvl w:ilvl="0">
      <w:start w:val="1"/>
      <w:numFmt w:val="decimal"/>
      <w:lvlText w:val="%1."/>
      <w:lvlJc w:val="left"/>
      <w:pPr>
        <w:ind w:left="720" w:hanging="360"/>
      </w:pPr>
      <w:rPr>
        <w:rFonts w:hint="default"/>
      </w:rPr>
    </w:lvl>
    <w:lvl w:ilvl="1">
      <w:start w:val="1"/>
      <w:numFmt w:val="decimal"/>
      <w:isLgl/>
      <w:lvlText w:val="%1.%2"/>
      <w:lvlJc w:val="left"/>
      <w:pPr>
        <w:ind w:left="305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5F531C"/>
    <w:multiLevelType w:val="multilevel"/>
    <w:tmpl w:val="19E4C5CA"/>
    <w:lvl w:ilvl="0">
      <w:start w:val="1"/>
      <w:numFmt w:val="decimal"/>
      <w:lvlText w:val="%1."/>
      <w:lvlJc w:val="left"/>
      <w:pPr>
        <w:ind w:left="720" w:hanging="360"/>
      </w:pPr>
      <w:rPr>
        <w:rFonts w:hint="default"/>
      </w:rPr>
    </w:lvl>
    <w:lvl w:ilvl="1">
      <w:start w:val="1"/>
      <w:numFmt w:val="decimal"/>
      <w:isLgl/>
      <w:lvlText w:val="%1.%2."/>
      <w:lvlJc w:val="left"/>
      <w:pPr>
        <w:ind w:left="1437" w:hanging="72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4302" w:hanging="1800"/>
      </w:pPr>
      <w:rPr>
        <w:rFonts w:hint="default"/>
      </w:rPr>
    </w:lvl>
    <w:lvl w:ilvl="7">
      <w:start w:val="1"/>
      <w:numFmt w:val="decimal"/>
      <w:isLgl/>
      <w:lvlText w:val="%1.%2.%3.%4.%5.%6.%7.%8."/>
      <w:lvlJc w:val="left"/>
      <w:pPr>
        <w:ind w:left="5019" w:hanging="2160"/>
      </w:pPr>
      <w:rPr>
        <w:rFonts w:hint="default"/>
      </w:rPr>
    </w:lvl>
    <w:lvl w:ilvl="8">
      <w:start w:val="1"/>
      <w:numFmt w:val="decimal"/>
      <w:isLgl/>
      <w:lvlText w:val="%1.%2.%3.%4.%5.%6.%7.%8.%9."/>
      <w:lvlJc w:val="left"/>
      <w:pPr>
        <w:ind w:left="5376" w:hanging="2160"/>
      </w:pPr>
      <w:rPr>
        <w:rFonts w:hint="default"/>
      </w:rPr>
    </w:lvl>
  </w:abstractNum>
  <w:abstractNum w:abstractNumId="23">
    <w:nsid w:val="660F2C6A"/>
    <w:multiLevelType w:val="hybridMultilevel"/>
    <w:tmpl w:val="315E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983BE5"/>
    <w:multiLevelType w:val="multilevel"/>
    <w:tmpl w:val="B70827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7818BF"/>
    <w:multiLevelType w:val="hybridMultilevel"/>
    <w:tmpl w:val="D10AED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E2C6F81"/>
    <w:multiLevelType w:val="multilevel"/>
    <w:tmpl w:val="DE88A9D6"/>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2946" w:hanging="1080"/>
      </w:pPr>
      <w:rPr>
        <w:rFonts w:hint="default"/>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28">
    <w:nsid w:val="7C0C24FE"/>
    <w:multiLevelType w:val="hybridMultilevel"/>
    <w:tmpl w:val="CF962F12"/>
    <w:lvl w:ilvl="0" w:tplc="16C26FC6">
      <w:numFmt w:val="bullet"/>
      <w:lvlText w:val="-"/>
      <w:lvlJc w:val="left"/>
      <w:pPr>
        <w:ind w:left="1240" w:hanging="360"/>
      </w:pPr>
      <w:rPr>
        <w:rFonts w:ascii="Arial" w:eastAsia="Arial" w:hAnsi="Arial" w:cs="Arial" w:hint="default"/>
        <w:w w:val="89"/>
        <w:sz w:val="26"/>
        <w:szCs w:val="26"/>
        <w:lang w:val="en-US" w:eastAsia="en-US" w:bidi="en-US"/>
      </w:rPr>
    </w:lvl>
    <w:lvl w:ilvl="1" w:tplc="95685804">
      <w:numFmt w:val="bullet"/>
      <w:lvlText w:val="•"/>
      <w:lvlJc w:val="left"/>
      <w:pPr>
        <w:ind w:left="2200" w:hanging="360"/>
      </w:pPr>
      <w:rPr>
        <w:lang w:val="en-US" w:eastAsia="en-US" w:bidi="en-US"/>
      </w:rPr>
    </w:lvl>
    <w:lvl w:ilvl="2" w:tplc="F3A00AB8">
      <w:numFmt w:val="bullet"/>
      <w:lvlText w:val="•"/>
      <w:lvlJc w:val="left"/>
      <w:pPr>
        <w:ind w:left="3160" w:hanging="360"/>
      </w:pPr>
      <w:rPr>
        <w:lang w:val="en-US" w:eastAsia="en-US" w:bidi="en-US"/>
      </w:rPr>
    </w:lvl>
    <w:lvl w:ilvl="3" w:tplc="B43AC01A">
      <w:numFmt w:val="bullet"/>
      <w:lvlText w:val="•"/>
      <w:lvlJc w:val="left"/>
      <w:pPr>
        <w:ind w:left="4120" w:hanging="360"/>
      </w:pPr>
      <w:rPr>
        <w:lang w:val="en-US" w:eastAsia="en-US" w:bidi="en-US"/>
      </w:rPr>
    </w:lvl>
    <w:lvl w:ilvl="4" w:tplc="59D83084">
      <w:numFmt w:val="bullet"/>
      <w:lvlText w:val="•"/>
      <w:lvlJc w:val="left"/>
      <w:pPr>
        <w:ind w:left="5080" w:hanging="360"/>
      </w:pPr>
      <w:rPr>
        <w:lang w:val="en-US" w:eastAsia="en-US" w:bidi="en-US"/>
      </w:rPr>
    </w:lvl>
    <w:lvl w:ilvl="5" w:tplc="AD76218C">
      <w:numFmt w:val="bullet"/>
      <w:lvlText w:val="•"/>
      <w:lvlJc w:val="left"/>
      <w:pPr>
        <w:ind w:left="6040" w:hanging="360"/>
      </w:pPr>
      <w:rPr>
        <w:lang w:val="en-US" w:eastAsia="en-US" w:bidi="en-US"/>
      </w:rPr>
    </w:lvl>
    <w:lvl w:ilvl="6" w:tplc="3CE8E268">
      <w:numFmt w:val="bullet"/>
      <w:lvlText w:val="•"/>
      <w:lvlJc w:val="left"/>
      <w:pPr>
        <w:ind w:left="7000" w:hanging="360"/>
      </w:pPr>
      <w:rPr>
        <w:lang w:val="en-US" w:eastAsia="en-US" w:bidi="en-US"/>
      </w:rPr>
    </w:lvl>
    <w:lvl w:ilvl="7" w:tplc="2B301C4C">
      <w:numFmt w:val="bullet"/>
      <w:lvlText w:val="•"/>
      <w:lvlJc w:val="left"/>
      <w:pPr>
        <w:ind w:left="7960" w:hanging="360"/>
      </w:pPr>
      <w:rPr>
        <w:lang w:val="en-US" w:eastAsia="en-US" w:bidi="en-US"/>
      </w:rPr>
    </w:lvl>
    <w:lvl w:ilvl="8" w:tplc="DE32B3A4">
      <w:numFmt w:val="bullet"/>
      <w:lvlText w:val="•"/>
      <w:lvlJc w:val="left"/>
      <w:pPr>
        <w:ind w:left="8920" w:hanging="360"/>
      </w:pPr>
      <w:rPr>
        <w:lang w:val="en-US" w:eastAsia="en-US" w:bidi="en-US"/>
      </w:rPr>
    </w:lvl>
  </w:abstractNum>
  <w:abstractNum w:abstractNumId="29">
    <w:nsid w:val="7C8C63DB"/>
    <w:multiLevelType w:val="hybridMultilevel"/>
    <w:tmpl w:val="00A63EE0"/>
    <w:lvl w:ilvl="0" w:tplc="F842A0EC">
      <w:start w:val="1"/>
      <w:numFmt w:val="bullet"/>
      <w:lvlText w:val="-"/>
      <w:lvlJc w:val="left"/>
      <w:pPr>
        <w:ind w:left="360" w:hanging="360"/>
      </w:pPr>
      <w:rPr>
        <w:rFonts w:ascii="Calibri" w:eastAsiaTheme="minorHAnsi" w:hAnsi="Calibri" w:cstheme="minorBidi" w:hint="default"/>
        <w:color w:val="222222"/>
        <w:sz w:val="26"/>
      </w:rPr>
    </w:lvl>
    <w:lvl w:ilvl="1" w:tplc="042A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7"/>
  </w:num>
  <w:num w:numId="3">
    <w:abstractNumId w:val="9"/>
  </w:num>
  <w:num w:numId="4">
    <w:abstractNumId w:val="10"/>
  </w:num>
  <w:num w:numId="5">
    <w:abstractNumId w:val="14"/>
  </w:num>
  <w:num w:numId="6">
    <w:abstractNumId w:val="21"/>
  </w:num>
  <w:num w:numId="7">
    <w:abstractNumId w:val="19"/>
  </w:num>
  <w:num w:numId="8">
    <w:abstractNumId w:val="16"/>
  </w:num>
  <w:num w:numId="9">
    <w:abstractNumId w:val="5"/>
  </w:num>
  <w:num w:numId="10">
    <w:abstractNumId w:val="8"/>
  </w:num>
  <w:num w:numId="11">
    <w:abstractNumId w:val="6"/>
  </w:num>
  <w:num w:numId="12">
    <w:abstractNumId w:val="4"/>
  </w:num>
  <w:num w:numId="13">
    <w:abstractNumId w:val="11"/>
  </w:num>
  <w:num w:numId="14">
    <w:abstractNumId w:val="29"/>
  </w:num>
  <w:num w:numId="15">
    <w:abstractNumId w:val="3"/>
  </w:num>
  <w:num w:numId="16">
    <w:abstractNumId w:val="26"/>
  </w:num>
  <w:num w:numId="17">
    <w:abstractNumId w:val="28"/>
  </w:num>
  <w:num w:numId="18">
    <w:abstractNumId w:val="12"/>
  </w:num>
  <w:num w:numId="19">
    <w:abstractNumId w:val="1"/>
  </w:num>
  <w:num w:numId="20">
    <w:abstractNumId w:val="23"/>
  </w:num>
  <w:num w:numId="21">
    <w:abstractNumId w:val="7"/>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27"/>
  </w:num>
  <w:num w:numId="43">
    <w:abstractNumId w:val="20"/>
  </w:num>
  <w:num w:numId="44">
    <w:abstractNumId w:val="18"/>
  </w:num>
  <w:num w:numId="45">
    <w:abstractNumId w:val="22"/>
  </w:num>
  <w:num w:numId="46">
    <w:abstractNumId w:val="13"/>
  </w:num>
  <w:num w:numId="47">
    <w:abstractNumId w:val="25"/>
  </w:num>
  <w:num w:numId="48">
    <w:abstractNumId w:val="15"/>
  </w:num>
  <w:num w:numId="49">
    <w:abstractNumId w:val="0"/>
  </w:num>
  <w:num w:numId="50">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D01"/>
    <w:rsid w:val="00002B13"/>
    <w:rsid w:val="000031B4"/>
    <w:rsid w:val="00003CD3"/>
    <w:rsid w:val="00004023"/>
    <w:rsid w:val="00006D8B"/>
    <w:rsid w:val="00010812"/>
    <w:rsid w:val="00010A53"/>
    <w:rsid w:val="00014DF4"/>
    <w:rsid w:val="00020490"/>
    <w:rsid w:val="000208A6"/>
    <w:rsid w:val="000219A0"/>
    <w:rsid w:val="00023ED5"/>
    <w:rsid w:val="0002541A"/>
    <w:rsid w:val="00026BE2"/>
    <w:rsid w:val="00027A4A"/>
    <w:rsid w:val="0003221E"/>
    <w:rsid w:val="000330B5"/>
    <w:rsid w:val="00034B1A"/>
    <w:rsid w:val="000375E2"/>
    <w:rsid w:val="00042D33"/>
    <w:rsid w:val="00044D3F"/>
    <w:rsid w:val="00054287"/>
    <w:rsid w:val="0005602A"/>
    <w:rsid w:val="0005656D"/>
    <w:rsid w:val="00056A66"/>
    <w:rsid w:val="00056DEF"/>
    <w:rsid w:val="00061384"/>
    <w:rsid w:val="000633FA"/>
    <w:rsid w:val="00063D48"/>
    <w:rsid w:val="00065100"/>
    <w:rsid w:val="00065FC0"/>
    <w:rsid w:val="00066E54"/>
    <w:rsid w:val="0007030A"/>
    <w:rsid w:val="00071269"/>
    <w:rsid w:val="00071652"/>
    <w:rsid w:val="000718CC"/>
    <w:rsid w:val="00071FFD"/>
    <w:rsid w:val="00072E1A"/>
    <w:rsid w:val="000778B1"/>
    <w:rsid w:val="00080B65"/>
    <w:rsid w:val="00082BD0"/>
    <w:rsid w:val="00090B8A"/>
    <w:rsid w:val="00092067"/>
    <w:rsid w:val="00092DCE"/>
    <w:rsid w:val="00095342"/>
    <w:rsid w:val="000976AA"/>
    <w:rsid w:val="00097800"/>
    <w:rsid w:val="000A1314"/>
    <w:rsid w:val="000A21A7"/>
    <w:rsid w:val="000A60E6"/>
    <w:rsid w:val="000A6FCA"/>
    <w:rsid w:val="000B1734"/>
    <w:rsid w:val="000B1961"/>
    <w:rsid w:val="000B25DA"/>
    <w:rsid w:val="000B30C9"/>
    <w:rsid w:val="000B3A56"/>
    <w:rsid w:val="000B5B99"/>
    <w:rsid w:val="000C1976"/>
    <w:rsid w:val="000C21A7"/>
    <w:rsid w:val="000C221E"/>
    <w:rsid w:val="000C4544"/>
    <w:rsid w:val="000C52FD"/>
    <w:rsid w:val="000C550C"/>
    <w:rsid w:val="000C6E6D"/>
    <w:rsid w:val="000C7321"/>
    <w:rsid w:val="000C7589"/>
    <w:rsid w:val="000D15E1"/>
    <w:rsid w:val="000D2FCC"/>
    <w:rsid w:val="000D3216"/>
    <w:rsid w:val="000D69E6"/>
    <w:rsid w:val="000D7609"/>
    <w:rsid w:val="000E0212"/>
    <w:rsid w:val="000E084F"/>
    <w:rsid w:val="000E1EC8"/>
    <w:rsid w:val="000E3DEA"/>
    <w:rsid w:val="000F524D"/>
    <w:rsid w:val="000F5AC6"/>
    <w:rsid w:val="000F7A43"/>
    <w:rsid w:val="00100A56"/>
    <w:rsid w:val="0010337F"/>
    <w:rsid w:val="00111612"/>
    <w:rsid w:val="0011352B"/>
    <w:rsid w:val="00113BFD"/>
    <w:rsid w:val="00113EEC"/>
    <w:rsid w:val="001155ED"/>
    <w:rsid w:val="00116532"/>
    <w:rsid w:val="00116BFD"/>
    <w:rsid w:val="0012191B"/>
    <w:rsid w:val="00122462"/>
    <w:rsid w:val="00124C1F"/>
    <w:rsid w:val="00125F83"/>
    <w:rsid w:val="00127789"/>
    <w:rsid w:val="00127FC8"/>
    <w:rsid w:val="00130AA6"/>
    <w:rsid w:val="00133716"/>
    <w:rsid w:val="001346D6"/>
    <w:rsid w:val="00135DFC"/>
    <w:rsid w:val="00141DA9"/>
    <w:rsid w:val="0014526A"/>
    <w:rsid w:val="001533D2"/>
    <w:rsid w:val="00155AE5"/>
    <w:rsid w:val="00156364"/>
    <w:rsid w:val="00156780"/>
    <w:rsid w:val="0015748B"/>
    <w:rsid w:val="00157D28"/>
    <w:rsid w:val="00161A1A"/>
    <w:rsid w:val="001645DA"/>
    <w:rsid w:val="001650F7"/>
    <w:rsid w:val="00167FAF"/>
    <w:rsid w:val="00175BB6"/>
    <w:rsid w:val="00180199"/>
    <w:rsid w:val="00181CF5"/>
    <w:rsid w:val="00185261"/>
    <w:rsid w:val="00185D19"/>
    <w:rsid w:val="0019061D"/>
    <w:rsid w:val="00190A41"/>
    <w:rsid w:val="0019113D"/>
    <w:rsid w:val="00191A20"/>
    <w:rsid w:val="0019273E"/>
    <w:rsid w:val="00196B50"/>
    <w:rsid w:val="00197669"/>
    <w:rsid w:val="001A4FE0"/>
    <w:rsid w:val="001A7F6B"/>
    <w:rsid w:val="001B0C65"/>
    <w:rsid w:val="001B3062"/>
    <w:rsid w:val="001B5076"/>
    <w:rsid w:val="001B6602"/>
    <w:rsid w:val="001B67AF"/>
    <w:rsid w:val="001B6C77"/>
    <w:rsid w:val="001B7023"/>
    <w:rsid w:val="001C03FA"/>
    <w:rsid w:val="001C3130"/>
    <w:rsid w:val="001C3A3C"/>
    <w:rsid w:val="001C3B48"/>
    <w:rsid w:val="001C4939"/>
    <w:rsid w:val="001C4D3A"/>
    <w:rsid w:val="001C5AA6"/>
    <w:rsid w:val="001C7F89"/>
    <w:rsid w:val="001D0537"/>
    <w:rsid w:val="001D084F"/>
    <w:rsid w:val="001D2480"/>
    <w:rsid w:val="001D4BF3"/>
    <w:rsid w:val="001D4D3F"/>
    <w:rsid w:val="001E1BAC"/>
    <w:rsid w:val="001E380D"/>
    <w:rsid w:val="001E3B34"/>
    <w:rsid w:val="001E4181"/>
    <w:rsid w:val="001E5194"/>
    <w:rsid w:val="001E54A6"/>
    <w:rsid w:val="001E6419"/>
    <w:rsid w:val="001E7341"/>
    <w:rsid w:val="001F3179"/>
    <w:rsid w:val="001F3665"/>
    <w:rsid w:val="001F3B70"/>
    <w:rsid w:val="001F5C63"/>
    <w:rsid w:val="001F6027"/>
    <w:rsid w:val="001F623F"/>
    <w:rsid w:val="001F7A89"/>
    <w:rsid w:val="00200AA1"/>
    <w:rsid w:val="00204A43"/>
    <w:rsid w:val="002074A5"/>
    <w:rsid w:val="00207727"/>
    <w:rsid w:val="00213DD4"/>
    <w:rsid w:val="0021559A"/>
    <w:rsid w:val="00217526"/>
    <w:rsid w:val="00217D53"/>
    <w:rsid w:val="00224710"/>
    <w:rsid w:val="0022689C"/>
    <w:rsid w:val="0022793B"/>
    <w:rsid w:val="00227C9A"/>
    <w:rsid w:val="002314A5"/>
    <w:rsid w:val="002315B4"/>
    <w:rsid w:val="002321F7"/>
    <w:rsid w:val="002325CA"/>
    <w:rsid w:val="002328E3"/>
    <w:rsid w:val="002350FF"/>
    <w:rsid w:val="00242A3D"/>
    <w:rsid w:val="00243030"/>
    <w:rsid w:val="0024352C"/>
    <w:rsid w:val="00244844"/>
    <w:rsid w:val="00245573"/>
    <w:rsid w:val="00246111"/>
    <w:rsid w:val="00247019"/>
    <w:rsid w:val="00253614"/>
    <w:rsid w:val="00255BC1"/>
    <w:rsid w:val="00256BFF"/>
    <w:rsid w:val="0026338E"/>
    <w:rsid w:val="002650BC"/>
    <w:rsid w:val="0027318A"/>
    <w:rsid w:val="002736E9"/>
    <w:rsid w:val="00273EBF"/>
    <w:rsid w:val="00274010"/>
    <w:rsid w:val="00275AE7"/>
    <w:rsid w:val="002762A5"/>
    <w:rsid w:val="00276995"/>
    <w:rsid w:val="00277769"/>
    <w:rsid w:val="002777CB"/>
    <w:rsid w:val="002809E0"/>
    <w:rsid w:val="00281E55"/>
    <w:rsid w:val="00283191"/>
    <w:rsid w:val="0028584A"/>
    <w:rsid w:val="00286D20"/>
    <w:rsid w:val="002909AE"/>
    <w:rsid w:val="00292B2B"/>
    <w:rsid w:val="00292DCC"/>
    <w:rsid w:val="00293A9F"/>
    <w:rsid w:val="0029437F"/>
    <w:rsid w:val="002948AC"/>
    <w:rsid w:val="00295805"/>
    <w:rsid w:val="0029608A"/>
    <w:rsid w:val="00296AD7"/>
    <w:rsid w:val="0029761D"/>
    <w:rsid w:val="00297AE6"/>
    <w:rsid w:val="002A03BF"/>
    <w:rsid w:val="002A21B6"/>
    <w:rsid w:val="002A39B4"/>
    <w:rsid w:val="002A64FB"/>
    <w:rsid w:val="002A73C8"/>
    <w:rsid w:val="002B2C6E"/>
    <w:rsid w:val="002B4485"/>
    <w:rsid w:val="002B545B"/>
    <w:rsid w:val="002C1F43"/>
    <w:rsid w:val="002C34F5"/>
    <w:rsid w:val="002C3628"/>
    <w:rsid w:val="002C637F"/>
    <w:rsid w:val="002C63A1"/>
    <w:rsid w:val="002C6471"/>
    <w:rsid w:val="002D0CFB"/>
    <w:rsid w:val="002D0D01"/>
    <w:rsid w:val="002D2DD9"/>
    <w:rsid w:val="002D40C1"/>
    <w:rsid w:val="002D5C70"/>
    <w:rsid w:val="002D7B97"/>
    <w:rsid w:val="002E15BF"/>
    <w:rsid w:val="002E20A0"/>
    <w:rsid w:val="002E280F"/>
    <w:rsid w:val="002E2A37"/>
    <w:rsid w:val="002E522E"/>
    <w:rsid w:val="002F03CF"/>
    <w:rsid w:val="002F3D75"/>
    <w:rsid w:val="002F4653"/>
    <w:rsid w:val="002F7069"/>
    <w:rsid w:val="0030153B"/>
    <w:rsid w:val="00301A59"/>
    <w:rsid w:val="00301A99"/>
    <w:rsid w:val="00304B22"/>
    <w:rsid w:val="00307370"/>
    <w:rsid w:val="00307D21"/>
    <w:rsid w:val="00307E1F"/>
    <w:rsid w:val="003119B3"/>
    <w:rsid w:val="003202E4"/>
    <w:rsid w:val="0032318A"/>
    <w:rsid w:val="0032542D"/>
    <w:rsid w:val="0032648B"/>
    <w:rsid w:val="003268DB"/>
    <w:rsid w:val="0033239B"/>
    <w:rsid w:val="00333870"/>
    <w:rsid w:val="003362A4"/>
    <w:rsid w:val="00336D5F"/>
    <w:rsid w:val="00340C13"/>
    <w:rsid w:val="00341519"/>
    <w:rsid w:val="00341A9C"/>
    <w:rsid w:val="00342413"/>
    <w:rsid w:val="00342D23"/>
    <w:rsid w:val="003446E1"/>
    <w:rsid w:val="00345E36"/>
    <w:rsid w:val="00346F06"/>
    <w:rsid w:val="0035024B"/>
    <w:rsid w:val="00350E11"/>
    <w:rsid w:val="00351A2A"/>
    <w:rsid w:val="00354A24"/>
    <w:rsid w:val="00354E36"/>
    <w:rsid w:val="00355E08"/>
    <w:rsid w:val="00356BB1"/>
    <w:rsid w:val="0035799D"/>
    <w:rsid w:val="00360BDE"/>
    <w:rsid w:val="003617B0"/>
    <w:rsid w:val="00361CB1"/>
    <w:rsid w:val="00362451"/>
    <w:rsid w:val="00362E91"/>
    <w:rsid w:val="00367229"/>
    <w:rsid w:val="00377AC3"/>
    <w:rsid w:val="00380595"/>
    <w:rsid w:val="0038309F"/>
    <w:rsid w:val="00384726"/>
    <w:rsid w:val="003847B8"/>
    <w:rsid w:val="00385631"/>
    <w:rsid w:val="00386B7E"/>
    <w:rsid w:val="00387E34"/>
    <w:rsid w:val="00390DB8"/>
    <w:rsid w:val="00395035"/>
    <w:rsid w:val="00395B3F"/>
    <w:rsid w:val="003A047E"/>
    <w:rsid w:val="003A2743"/>
    <w:rsid w:val="003A4AF2"/>
    <w:rsid w:val="003A743D"/>
    <w:rsid w:val="003A7CF3"/>
    <w:rsid w:val="003B3025"/>
    <w:rsid w:val="003B740B"/>
    <w:rsid w:val="003C4996"/>
    <w:rsid w:val="003C777B"/>
    <w:rsid w:val="003D13AA"/>
    <w:rsid w:val="003D5C8A"/>
    <w:rsid w:val="003E194A"/>
    <w:rsid w:val="003E3572"/>
    <w:rsid w:val="003E46BC"/>
    <w:rsid w:val="003E47D6"/>
    <w:rsid w:val="003E7BBB"/>
    <w:rsid w:val="003F45A4"/>
    <w:rsid w:val="003F5B12"/>
    <w:rsid w:val="004037AC"/>
    <w:rsid w:val="00405766"/>
    <w:rsid w:val="00407712"/>
    <w:rsid w:val="00412585"/>
    <w:rsid w:val="00417001"/>
    <w:rsid w:val="00423B30"/>
    <w:rsid w:val="00424D57"/>
    <w:rsid w:val="00430D26"/>
    <w:rsid w:val="00431B4B"/>
    <w:rsid w:val="00431D47"/>
    <w:rsid w:val="00432AA5"/>
    <w:rsid w:val="00435596"/>
    <w:rsid w:val="00437767"/>
    <w:rsid w:val="00440861"/>
    <w:rsid w:val="004415AB"/>
    <w:rsid w:val="0044239A"/>
    <w:rsid w:val="00446534"/>
    <w:rsid w:val="00447023"/>
    <w:rsid w:val="0044705C"/>
    <w:rsid w:val="00451631"/>
    <w:rsid w:val="004539A8"/>
    <w:rsid w:val="00454E72"/>
    <w:rsid w:val="00454EC4"/>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45EE"/>
    <w:rsid w:val="00475445"/>
    <w:rsid w:val="00475ABD"/>
    <w:rsid w:val="004774A4"/>
    <w:rsid w:val="004778A1"/>
    <w:rsid w:val="00480411"/>
    <w:rsid w:val="00480944"/>
    <w:rsid w:val="00482AF9"/>
    <w:rsid w:val="004857DE"/>
    <w:rsid w:val="00490334"/>
    <w:rsid w:val="004908F9"/>
    <w:rsid w:val="00491BC6"/>
    <w:rsid w:val="00496426"/>
    <w:rsid w:val="00497344"/>
    <w:rsid w:val="004A3FB6"/>
    <w:rsid w:val="004A3FD5"/>
    <w:rsid w:val="004A5347"/>
    <w:rsid w:val="004B04DE"/>
    <w:rsid w:val="004B2713"/>
    <w:rsid w:val="004B38F4"/>
    <w:rsid w:val="004B3C94"/>
    <w:rsid w:val="004B498C"/>
    <w:rsid w:val="004B7922"/>
    <w:rsid w:val="004C3CA0"/>
    <w:rsid w:val="004C72CD"/>
    <w:rsid w:val="004D08AD"/>
    <w:rsid w:val="004D1EF1"/>
    <w:rsid w:val="004D4EDE"/>
    <w:rsid w:val="004D5099"/>
    <w:rsid w:val="004D50EB"/>
    <w:rsid w:val="004D5690"/>
    <w:rsid w:val="004E1387"/>
    <w:rsid w:val="004E4372"/>
    <w:rsid w:val="004E48F3"/>
    <w:rsid w:val="004E6272"/>
    <w:rsid w:val="004E72C1"/>
    <w:rsid w:val="004F3AB4"/>
    <w:rsid w:val="004F4D85"/>
    <w:rsid w:val="00500120"/>
    <w:rsid w:val="00500663"/>
    <w:rsid w:val="00501C83"/>
    <w:rsid w:val="00502AD0"/>
    <w:rsid w:val="005037DE"/>
    <w:rsid w:val="005046B4"/>
    <w:rsid w:val="00504A9F"/>
    <w:rsid w:val="005071D3"/>
    <w:rsid w:val="00507C9B"/>
    <w:rsid w:val="005107EF"/>
    <w:rsid w:val="00510C12"/>
    <w:rsid w:val="00514B05"/>
    <w:rsid w:val="00514F0E"/>
    <w:rsid w:val="005152D4"/>
    <w:rsid w:val="00516A04"/>
    <w:rsid w:val="005217BA"/>
    <w:rsid w:val="00522D5A"/>
    <w:rsid w:val="00524526"/>
    <w:rsid w:val="00525883"/>
    <w:rsid w:val="0053095C"/>
    <w:rsid w:val="00531B03"/>
    <w:rsid w:val="00537407"/>
    <w:rsid w:val="00540775"/>
    <w:rsid w:val="005417D8"/>
    <w:rsid w:val="005450F6"/>
    <w:rsid w:val="005452DF"/>
    <w:rsid w:val="0055244A"/>
    <w:rsid w:val="00555C68"/>
    <w:rsid w:val="00555D58"/>
    <w:rsid w:val="00556652"/>
    <w:rsid w:val="00560A66"/>
    <w:rsid w:val="0056343A"/>
    <w:rsid w:val="00563CEB"/>
    <w:rsid w:val="005655C8"/>
    <w:rsid w:val="005666B4"/>
    <w:rsid w:val="005674DD"/>
    <w:rsid w:val="00570972"/>
    <w:rsid w:val="0057121B"/>
    <w:rsid w:val="005743F5"/>
    <w:rsid w:val="005766D9"/>
    <w:rsid w:val="00577D61"/>
    <w:rsid w:val="00581853"/>
    <w:rsid w:val="00582811"/>
    <w:rsid w:val="00582CC4"/>
    <w:rsid w:val="00582CCC"/>
    <w:rsid w:val="00583584"/>
    <w:rsid w:val="005858DC"/>
    <w:rsid w:val="00587866"/>
    <w:rsid w:val="00591E8E"/>
    <w:rsid w:val="005B114B"/>
    <w:rsid w:val="005B3712"/>
    <w:rsid w:val="005B4F64"/>
    <w:rsid w:val="005B6534"/>
    <w:rsid w:val="005B6C0D"/>
    <w:rsid w:val="005B6D5D"/>
    <w:rsid w:val="005B7893"/>
    <w:rsid w:val="005B7F05"/>
    <w:rsid w:val="005C2673"/>
    <w:rsid w:val="005C45BA"/>
    <w:rsid w:val="005C4B90"/>
    <w:rsid w:val="005C53AF"/>
    <w:rsid w:val="005C556E"/>
    <w:rsid w:val="005C7485"/>
    <w:rsid w:val="005C7EC6"/>
    <w:rsid w:val="005D1603"/>
    <w:rsid w:val="005D3C31"/>
    <w:rsid w:val="005D6D38"/>
    <w:rsid w:val="005D6F34"/>
    <w:rsid w:val="005E3B53"/>
    <w:rsid w:val="005E53B6"/>
    <w:rsid w:val="005E6D08"/>
    <w:rsid w:val="005F5CEF"/>
    <w:rsid w:val="005F6857"/>
    <w:rsid w:val="005F7D7C"/>
    <w:rsid w:val="006000BD"/>
    <w:rsid w:val="00601A81"/>
    <w:rsid w:val="006035F3"/>
    <w:rsid w:val="006058BA"/>
    <w:rsid w:val="00606673"/>
    <w:rsid w:val="00607EF2"/>
    <w:rsid w:val="00611B50"/>
    <w:rsid w:val="006214DF"/>
    <w:rsid w:val="00625E91"/>
    <w:rsid w:val="00626988"/>
    <w:rsid w:val="0063010B"/>
    <w:rsid w:val="00630C3F"/>
    <w:rsid w:val="0063222E"/>
    <w:rsid w:val="006343DC"/>
    <w:rsid w:val="00635206"/>
    <w:rsid w:val="00636235"/>
    <w:rsid w:val="00637625"/>
    <w:rsid w:val="00640418"/>
    <w:rsid w:val="006419BF"/>
    <w:rsid w:val="00644A5A"/>
    <w:rsid w:val="0064541E"/>
    <w:rsid w:val="00647A9D"/>
    <w:rsid w:val="00655E0C"/>
    <w:rsid w:val="00656E28"/>
    <w:rsid w:val="00656F8C"/>
    <w:rsid w:val="006612CF"/>
    <w:rsid w:val="00665BBF"/>
    <w:rsid w:val="006725B7"/>
    <w:rsid w:val="006728B0"/>
    <w:rsid w:val="00673077"/>
    <w:rsid w:val="00674C27"/>
    <w:rsid w:val="006801DF"/>
    <w:rsid w:val="00683C23"/>
    <w:rsid w:val="006862D5"/>
    <w:rsid w:val="00686A4E"/>
    <w:rsid w:val="00687471"/>
    <w:rsid w:val="0069047B"/>
    <w:rsid w:val="006911F3"/>
    <w:rsid w:val="00693602"/>
    <w:rsid w:val="00696B1C"/>
    <w:rsid w:val="00696DC6"/>
    <w:rsid w:val="006A0FD9"/>
    <w:rsid w:val="006A2147"/>
    <w:rsid w:val="006A2353"/>
    <w:rsid w:val="006A26F8"/>
    <w:rsid w:val="006A2D46"/>
    <w:rsid w:val="006A3F43"/>
    <w:rsid w:val="006A7398"/>
    <w:rsid w:val="006B21CF"/>
    <w:rsid w:val="006B2DBC"/>
    <w:rsid w:val="006B3CE3"/>
    <w:rsid w:val="006B3DA7"/>
    <w:rsid w:val="006B5F21"/>
    <w:rsid w:val="006B7765"/>
    <w:rsid w:val="006B7C73"/>
    <w:rsid w:val="006C4544"/>
    <w:rsid w:val="006C4904"/>
    <w:rsid w:val="006C4C65"/>
    <w:rsid w:val="006C4FA7"/>
    <w:rsid w:val="006C50E5"/>
    <w:rsid w:val="006C5BE6"/>
    <w:rsid w:val="006C7136"/>
    <w:rsid w:val="006D09BD"/>
    <w:rsid w:val="006D1875"/>
    <w:rsid w:val="006D4FAE"/>
    <w:rsid w:val="006D6B98"/>
    <w:rsid w:val="006E03C5"/>
    <w:rsid w:val="006E05C3"/>
    <w:rsid w:val="006E14CD"/>
    <w:rsid w:val="006E17A9"/>
    <w:rsid w:val="006E1DB8"/>
    <w:rsid w:val="006E5C64"/>
    <w:rsid w:val="006E68CC"/>
    <w:rsid w:val="006F05F1"/>
    <w:rsid w:val="006F6A24"/>
    <w:rsid w:val="006F6B65"/>
    <w:rsid w:val="00701734"/>
    <w:rsid w:val="00702AD5"/>
    <w:rsid w:val="00704C8C"/>
    <w:rsid w:val="00705644"/>
    <w:rsid w:val="00705EE2"/>
    <w:rsid w:val="007067D9"/>
    <w:rsid w:val="007100CB"/>
    <w:rsid w:val="00710436"/>
    <w:rsid w:val="007107DC"/>
    <w:rsid w:val="00710B96"/>
    <w:rsid w:val="00717EAC"/>
    <w:rsid w:val="007205E8"/>
    <w:rsid w:val="00721676"/>
    <w:rsid w:val="007228B2"/>
    <w:rsid w:val="00722C1A"/>
    <w:rsid w:val="00723B43"/>
    <w:rsid w:val="00724031"/>
    <w:rsid w:val="007262BF"/>
    <w:rsid w:val="0072769F"/>
    <w:rsid w:val="00727EAD"/>
    <w:rsid w:val="00730E21"/>
    <w:rsid w:val="007314EE"/>
    <w:rsid w:val="00734CF1"/>
    <w:rsid w:val="00735C5B"/>
    <w:rsid w:val="007366BA"/>
    <w:rsid w:val="007414A3"/>
    <w:rsid w:val="00741C30"/>
    <w:rsid w:val="00742B6D"/>
    <w:rsid w:val="007447FB"/>
    <w:rsid w:val="00744CA3"/>
    <w:rsid w:val="00746A09"/>
    <w:rsid w:val="00746C31"/>
    <w:rsid w:val="00751D0C"/>
    <w:rsid w:val="00754FAA"/>
    <w:rsid w:val="00755853"/>
    <w:rsid w:val="00756383"/>
    <w:rsid w:val="00761C3C"/>
    <w:rsid w:val="00766321"/>
    <w:rsid w:val="00766AAB"/>
    <w:rsid w:val="00766FC6"/>
    <w:rsid w:val="0076756C"/>
    <w:rsid w:val="00767E0D"/>
    <w:rsid w:val="007701B2"/>
    <w:rsid w:val="00770F47"/>
    <w:rsid w:val="007724DE"/>
    <w:rsid w:val="00773C92"/>
    <w:rsid w:val="00774372"/>
    <w:rsid w:val="00775C0B"/>
    <w:rsid w:val="00777B5D"/>
    <w:rsid w:val="00781372"/>
    <w:rsid w:val="00781959"/>
    <w:rsid w:val="00786535"/>
    <w:rsid w:val="00790A32"/>
    <w:rsid w:val="0079167D"/>
    <w:rsid w:val="00792240"/>
    <w:rsid w:val="007929BB"/>
    <w:rsid w:val="0079308A"/>
    <w:rsid w:val="0079358C"/>
    <w:rsid w:val="007938A1"/>
    <w:rsid w:val="00794923"/>
    <w:rsid w:val="00794981"/>
    <w:rsid w:val="00796DAD"/>
    <w:rsid w:val="007A11B9"/>
    <w:rsid w:val="007A1CD2"/>
    <w:rsid w:val="007B13C7"/>
    <w:rsid w:val="007B1F8D"/>
    <w:rsid w:val="007B2327"/>
    <w:rsid w:val="007B35A1"/>
    <w:rsid w:val="007B7571"/>
    <w:rsid w:val="007B7D66"/>
    <w:rsid w:val="007C311A"/>
    <w:rsid w:val="007C352B"/>
    <w:rsid w:val="007C5B0D"/>
    <w:rsid w:val="007C5B52"/>
    <w:rsid w:val="007C6A51"/>
    <w:rsid w:val="007C731D"/>
    <w:rsid w:val="007C7719"/>
    <w:rsid w:val="007C7E2D"/>
    <w:rsid w:val="007D24F8"/>
    <w:rsid w:val="007D2BE1"/>
    <w:rsid w:val="007D4D48"/>
    <w:rsid w:val="007D5B0B"/>
    <w:rsid w:val="007D7330"/>
    <w:rsid w:val="007D7C29"/>
    <w:rsid w:val="007E0123"/>
    <w:rsid w:val="007E03B0"/>
    <w:rsid w:val="007E1292"/>
    <w:rsid w:val="007E1739"/>
    <w:rsid w:val="007E2DB5"/>
    <w:rsid w:val="007E4F6D"/>
    <w:rsid w:val="007E6AD3"/>
    <w:rsid w:val="007F28B1"/>
    <w:rsid w:val="007F2EEB"/>
    <w:rsid w:val="007F683B"/>
    <w:rsid w:val="00800F8E"/>
    <w:rsid w:val="008029E1"/>
    <w:rsid w:val="00804ADB"/>
    <w:rsid w:val="0080738D"/>
    <w:rsid w:val="00811A09"/>
    <w:rsid w:val="008121B3"/>
    <w:rsid w:val="00813639"/>
    <w:rsid w:val="00813D91"/>
    <w:rsid w:val="00815107"/>
    <w:rsid w:val="0081617D"/>
    <w:rsid w:val="008161F9"/>
    <w:rsid w:val="008163CE"/>
    <w:rsid w:val="00817419"/>
    <w:rsid w:val="00817C2A"/>
    <w:rsid w:val="00820B68"/>
    <w:rsid w:val="00824951"/>
    <w:rsid w:val="0082664A"/>
    <w:rsid w:val="00830C30"/>
    <w:rsid w:val="00832CCA"/>
    <w:rsid w:val="008367EC"/>
    <w:rsid w:val="00840007"/>
    <w:rsid w:val="00841650"/>
    <w:rsid w:val="00841D40"/>
    <w:rsid w:val="0084270D"/>
    <w:rsid w:val="00842909"/>
    <w:rsid w:val="00842931"/>
    <w:rsid w:val="00846D20"/>
    <w:rsid w:val="00847084"/>
    <w:rsid w:val="0085179B"/>
    <w:rsid w:val="00853618"/>
    <w:rsid w:val="0085688A"/>
    <w:rsid w:val="00856ACA"/>
    <w:rsid w:val="00864114"/>
    <w:rsid w:val="00864324"/>
    <w:rsid w:val="00864572"/>
    <w:rsid w:val="008647C9"/>
    <w:rsid w:val="00867138"/>
    <w:rsid w:val="00871123"/>
    <w:rsid w:val="0087277F"/>
    <w:rsid w:val="00873719"/>
    <w:rsid w:val="008740D2"/>
    <w:rsid w:val="00875805"/>
    <w:rsid w:val="00875F56"/>
    <w:rsid w:val="00875FA4"/>
    <w:rsid w:val="008821AB"/>
    <w:rsid w:val="00882CA8"/>
    <w:rsid w:val="00883096"/>
    <w:rsid w:val="00883E4D"/>
    <w:rsid w:val="0088532D"/>
    <w:rsid w:val="00887625"/>
    <w:rsid w:val="00887763"/>
    <w:rsid w:val="00892CE5"/>
    <w:rsid w:val="0089478E"/>
    <w:rsid w:val="00896EFB"/>
    <w:rsid w:val="008A475E"/>
    <w:rsid w:val="008A5017"/>
    <w:rsid w:val="008B0345"/>
    <w:rsid w:val="008B4479"/>
    <w:rsid w:val="008B55C3"/>
    <w:rsid w:val="008B5A2A"/>
    <w:rsid w:val="008C0689"/>
    <w:rsid w:val="008C4330"/>
    <w:rsid w:val="008C7666"/>
    <w:rsid w:val="008D0440"/>
    <w:rsid w:val="008D0DB9"/>
    <w:rsid w:val="008D2541"/>
    <w:rsid w:val="008D3602"/>
    <w:rsid w:val="008E0EEF"/>
    <w:rsid w:val="008E3207"/>
    <w:rsid w:val="008E32BD"/>
    <w:rsid w:val="008E4132"/>
    <w:rsid w:val="008E5CBD"/>
    <w:rsid w:val="008F0F20"/>
    <w:rsid w:val="008F54D0"/>
    <w:rsid w:val="008F5BCD"/>
    <w:rsid w:val="008F6AF9"/>
    <w:rsid w:val="008F7ABB"/>
    <w:rsid w:val="008F7B0E"/>
    <w:rsid w:val="00900021"/>
    <w:rsid w:val="00901010"/>
    <w:rsid w:val="00901E8E"/>
    <w:rsid w:val="0090351A"/>
    <w:rsid w:val="00903EAB"/>
    <w:rsid w:val="00904512"/>
    <w:rsid w:val="00910A85"/>
    <w:rsid w:val="00910CD2"/>
    <w:rsid w:val="00911109"/>
    <w:rsid w:val="009116C2"/>
    <w:rsid w:val="00912069"/>
    <w:rsid w:val="00912663"/>
    <w:rsid w:val="00913F53"/>
    <w:rsid w:val="00916F15"/>
    <w:rsid w:val="0092182D"/>
    <w:rsid w:val="00922404"/>
    <w:rsid w:val="00922DB6"/>
    <w:rsid w:val="009236ED"/>
    <w:rsid w:val="00932881"/>
    <w:rsid w:val="009336EF"/>
    <w:rsid w:val="0093428B"/>
    <w:rsid w:val="00936178"/>
    <w:rsid w:val="0093624F"/>
    <w:rsid w:val="0093686F"/>
    <w:rsid w:val="00940121"/>
    <w:rsid w:val="00943675"/>
    <w:rsid w:val="0094548F"/>
    <w:rsid w:val="00950A06"/>
    <w:rsid w:val="0095124F"/>
    <w:rsid w:val="00953032"/>
    <w:rsid w:val="009540FA"/>
    <w:rsid w:val="00957A2B"/>
    <w:rsid w:val="0096052E"/>
    <w:rsid w:val="00962DF1"/>
    <w:rsid w:val="00965FFF"/>
    <w:rsid w:val="00967E34"/>
    <w:rsid w:val="009701AF"/>
    <w:rsid w:val="00970B52"/>
    <w:rsid w:val="00971D13"/>
    <w:rsid w:val="00973915"/>
    <w:rsid w:val="00974E8B"/>
    <w:rsid w:val="009753E5"/>
    <w:rsid w:val="009773EB"/>
    <w:rsid w:val="00984300"/>
    <w:rsid w:val="009848B6"/>
    <w:rsid w:val="00985EA4"/>
    <w:rsid w:val="0098754A"/>
    <w:rsid w:val="00987CC5"/>
    <w:rsid w:val="009A214D"/>
    <w:rsid w:val="009A3091"/>
    <w:rsid w:val="009A6253"/>
    <w:rsid w:val="009B169E"/>
    <w:rsid w:val="009B555D"/>
    <w:rsid w:val="009B7BD8"/>
    <w:rsid w:val="009C0A39"/>
    <w:rsid w:val="009C1CF5"/>
    <w:rsid w:val="009C2361"/>
    <w:rsid w:val="009C313E"/>
    <w:rsid w:val="009C51F2"/>
    <w:rsid w:val="009C74E0"/>
    <w:rsid w:val="009D113B"/>
    <w:rsid w:val="009D2B79"/>
    <w:rsid w:val="009D3AA5"/>
    <w:rsid w:val="009D4592"/>
    <w:rsid w:val="009D537B"/>
    <w:rsid w:val="009E0486"/>
    <w:rsid w:val="009E05EB"/>
    <w:rsid w:val="009E18E3"/>
    <w:rsid w:val="009E289D"/>
    <w:rsid w:val="009E420F"/>
    <w:rsid w:val="009E4FCF"/>
    <w:rsid w:val="009E5892"/>
    <w:rsid w:val="009F1512"/>
    <w:rsid w:val="009F1C6D"/>
    <w:rsid w:val="009F313F"/>
    <w:rsid w:val="009F3B7C"/>
    <w:rsid w:val="00A000C4"/>
    <w:rsid w:val="00A01F89"/>
    <w:rsid w:val="00A021FB"/>
    <w:rsid w:val="00A0270C"/>
    <w:rsid w:val="00A02837"/>
    <w:rsid w:val="00A04736"/>
    <w:rsid w:val="00A11992"/>
    <w:rsid w:val="00A13671"/>
    <w:rsid w:val="00A13998"/>
    <w:rsid w:val="00A15DF9"/>
    <w:rsid w:val="00A17B13"/>
    <w:rsid w:val="00A27CDD"/>
    <w:rsid w:val="00A30CC8"/>
    <w:rsid w:val="00A33944"/>
    <w:rsid w:val="00A36360"/>
    <w:rsid w:val="00A4773D"/>
    <w:rsid w:val="00A538B6"/>
    <w:rsid w:val="00A5618B"/>
    <w:rsid w:val="00A561C5"/>
    <w:rsid w:val="00A60628"/>
    <w:rsid w:val="00A623D6"/>
    <w:rsid w:val="00A625D6"/>
    <w:rsid w:val="00A64074"/>
    <w:rsid w:val="00A6446F"/>
    <w:rsid w:val="00A669DD"/>
    <w:rsid w:val="00A6753C"/>
    <w:rsid w:val="00A675AD"/>
    <w:rsid w:val="00A71542"/>
    <w:rsid w:val="00A72816"/>
    <w:rsid w:val="00A75CF0"/>
    <w:rsid w:val="00A80C94"/>
    <w:rsid w:val="00A811E4"/>
    <w:rsid w:val="00A84069"/>
    <w:rsid w:val="00A8520F"/>
    <w:rsid w:val="00A9365A"/>
    <w:rsid w:val="00AA32DD"/>
    <w:rsid w:val="00AA346E"/>
    <w:rsid w:val="00AA3FE6"/>
    <w:rsid w:val="00AA4199"/>
    <w:rsid w:val="00AA4BF6"/>
    <w:rsid w:val="00AA5F96"/>
    <w:rsid w:val="00AA6CF6"/>
    <w:rsid w:val="00AB318E"/>
    <w:rsid w:val="00AB38F6"/>
    <w:rsid w:val="00AB4DE2"/>
    <w:rsid w:val="00AB5093"/>
    <w:rsid w:val="00AB5301"/>
    <w:rsid w:val="00AC313E"/>
    <w:rsid w:val="00AC537D"/>
    <w:rsid w:val="00AC5AE2"/>
    <w:rsid w:val="00AC7669"/>
    <w:rsid w:val="00AC7712"/>
    <w:rsid w:val="00AD07E8"/>
    <w:rsid w:val="00AD4819"/>
    <w:rsid w:val="00AD4FE0"/>
    <w:rsid w:val="00AD5815"/>
    <w:rsid w:val="00AD7E2D"/>
    <w:rsid w:val="00AE295C"/>
    <w:rsid w:val="00AE343B"/>
    <w:rsid w:val="00AE3D63"/>
    <w:rsid w:val="00AE520E"/>
    <w:rsid w:val="00AE53DE"/>
    <w:rsid w:val="00AE6078"/>
    <w:rsid w:val="00AE6686"/>
    <w:rsid w:val="00AE6A25"/>
    <w:rsid w:val="00AE6D6A"/>
    <w:rsid w:val="00AF4C4D"/>
    <w:rsid w:val="00AF6C5F"/>
    <w:rsid w:val="00B00B31"/>
    <w:rsid w:val="00B00DE8"/>
    <w:rsid w:val="00B00EEF"/>
    <w:rsid w:val="00B011B7"/>
    <w:rsid w:val="00B0298B"/>
    <w:rsid w:val="00B059B3"/>
    <w:rsid w:val="00B0780E"/>
    <w:rsid w:val="00B07B80"/>
    <w:rsid w:val="00B1000D"/>
    <w:rsid w:val="00B10CA2"/>
    <w:rsid w:val="00B10DB7"/>
    <w:rsid w:val="00B119B7"/>
    <w:rsid w:val="00B1320A"/>
    <w:rsid w:val="00B13F3D"/>
    <w:rsid w:val="00B1574A"/>
    <w:rsid w:val="00B17EF7"/>
    <w:rsid w:val="00B21B32"/>
    <w:rsid w:val="00B222A7"/>
    <w:rsid w:val="00B22F06"/>
    <w:rsid w:val="00B235A3"/>
    <w:rsid w:val="00B2372F"/>
    <w:rsid w:val="00B23D91"/>
    <w:rsid w:val="00B23DC5"/>
    <w:rsid w:val="00B254F8"/>
    <w:rsid w:val="00B3059D"/>
    <w:rsid w:val="00B30893"/>
    <w:rsid w:val="00B319F8"/>
    <w:rsid w:val="00B31F3E"/>
    <w:rsid w:val="00B32AD2"/>
    <w:rsid w:val="00B33CFC"/>
    <w:rsid w:val="00B358CF"/>
    <w:rsid w:val="00B36C1A"/>
    <w:rsid w:val="00B372EC"/>
    <w:rsid w:val="00B37B64"/>
    <w:rsid w:val="00B4057B"/>
    <w:rsid w:val="00B41410"/>
    <w:rsid w:val="00B416EE"/>
    <w:rsid w:val="00B42EF1"/>
    <w:rsid w:val="00B4367B"/>
    <w:rsid w:val="00B46334"/>
    <w:rsid w:val="00B5296A"/>
    <w:rsid w:val="00B57C96"/>
    <w:rsid w:val="00B61B0E"/>
    <w:rsid w:val="00B626E8"/>
    <w:rsid w:val="00B63301"/>
    <w:rsid w:val="00B6332A"/>
    <w:rsid w:val="00B63C55"/>
    <w:rsid w:val="00B708D8"/>
    <w:rsid w:val="00B7090F"/>
    <w:rsid w:val="00B72945"/>
    <w:rsid w:val="00B80DF2"/>
    <w:rsid w:val="00B83A1C"/>
    <w:rsid w:val="00B8473D"/>
    <w:rsid w:val="00B9144B"/>
    <w:rsid w:val="00B91ECF"/>
    <w:rsid w:val="00B9408A"/>
    <w:rsid w:val="00B944FF"/>
    <w:rsid w:val="00B9527F"/>
    <w:rsid w:val="00B97AB0"/>
    <w:rsid w:val="00BA1677"/>
    <w:rsid w:val="00BA1FA2"/>
    <w:rsid w:val="00BA3237"/>
    <w:rsid w:val="00BA5819"/>
    <w:rsid w:val="00BA61D0"/>
    <w:rsid w:val="00BA77A8"/>
    <w:rsid w:val="00BB14F8"/>
    <w:rsid w:val="00BB3F22"/>
    <w:rsid w:val="00BB72B5"/>
    <w:rsid w:val="00BC04B7"/>
    <w:rsid w:val="00BC230F"/>
    <w:rsid w:val="00BC2C76"/>
    <w:rsid w:val="00BC42A5"/>
    <w:rsid w:val="00BC641C"/>
    <w:rsid w:val="00BD3693"/>
    <w:rsid w:val="00BD55CA"/>
    <w:rsid w:val="00BD6B82"/>
    <w:rsid w:val="00BD6D32"/>
    <w:rsid w:val="00BD7F6C"/>
    <w:rsid w:val="00BE0BB2"/>
    <w:rsid w:val="00BE1CCE"/>
    <w:rsid w:val="00BE6210"/>
    <w:rsid w:val="00BE69CE"/>
    <w:rsid w:val="00BE7E3F"/>
    <w:rsid w:val="00BF038D"/>
    <w:rsid w:val="00BF2C77"/>
    <w:rsid w:val="00BF2CD9"/>
    <w:rsid w:val="00BF5908"/>
    <w:rsid w:val="00BF594E"/>
    <w:rsid w:val="00C00D75"/>
    <w:rsid w:val="00C02597"/>
    <w:rsid w:val="00C03938"/>
    <w:rsid w:val="00C04608"/>
    <w:rsid w:val="00C07531"/>
    <w:rsid w:val="00C106E3"/>
    <w:rsid w:val="00C126B2"/>
    <w:rsid w:val="00C140DD"/>
    <w:rsid w:val="00C142A0"/>
    <w:rsid w:val="00C15FB9"/>
    <w:rsid w:val="00C16193"/>
    <w:rsid w:val="00C16D18"/>
    <w:rsid w:val="00C2103C"/>
    <w:rsid w:val="00C21C76"/>
    <w:rsid w:val="00C2258D"/>
    <w:rsid w:val="00C22CF8"/>
    <w:rsid w:val="00C22E77"/>
    <w:rsid w:val="00C24FB3"/>
    <w:rsid w:val="00C26CF3"/>
    <w:rsid w:val="00C311DC"/>
    <w:rsid w:val="00C31DE4"/>
    <w:rsid w:val="00C33030"/>
    <w:rsid w:val="00C33A5B"/>
    <w:rsid w:val="00C36388"/>
    <w:rsid w:val="00C42DA3"/>
    <w:rsid w:val="00C43A50"/>
    <w:rsid w:val="00C46A52"/>
    <w:rsid w:val="00C47A11"/>
    <w:rsid w:val="00C50DF4"/>
    <w:rsid w:val="00C51073"/>
    <w:rsid w:val="00C51B50"/>
    <w:rsid w:val="00C520A5"/>
    <w:rsid w:val="00C5433B"/>
    <w:rsid w:val="00C60BC4"/>
    <w:rsid w:val="00C61E7B"/>
    <w:rsid w:val="00C62771"/>
    <w:rsid w:val="00C63FF6"/>
    <w:rsid w:val="00C64D28"/>
    <w:rsid w:val="00C64D8C"/>
    <w:rsid w:val="00C66988"/>
    <w:rsid w:val="00C67C65"/>
    <w:rsid w:val="00C70E87"/>
    <w:rsid w:val="00C71069"/>
    <w:rsid w:val="00C716DE"/>
    <w:rsid w:val="00C71D6F"/>
    <w:rsid w:val="00C72692"/>
    <w:rsid w:val="00C74F8D"/>
    <w:rsid w:val="00C75E8F"/>
    <w:rsid w:val="00C76830"/>
    <w:rsid w:val="00C7742D"/>
    <w:rsid w:val="00C805EB"/>
    <w:rsid w:val="00C807FF"/>
    <w:rsid w:val="00C823FB"/>
    <w:rsid w:val="00C82763"/>
    <w:rsid w:val="00C83377"/>
    <w:rsid w:val="00C900F0"/>
    <w:rsid w:val="00C90353"/>
    <w:rsid w:val="00C90BA5"/>
    <w:rsid w:val="00C90E77"/>
    <w:rsid w:val="00C91A5A"/>
    <w:rsid w:val="00C92736"/>
    <w:rsid w:val="00C93FC9"/>
    <w:rsid w:val="00C95603"/>
    <w:rsid w:val="00C96C33"/>
    <w:rsid w:val="00C97938"/>
    <w:rsid w:val="00CA0299"/>
    <w:rsid w:val="00CA333F"/>
    <w:rsid w:val="00CA6144"/>
    <w:rsid w:val="00CA6340"/>
    <w:rsid w:val="00CA7725"/>
    <w:rsid w:val="00CB2793"/>
    <w:rsid w:val="00CB6792"/>
    <w:rsid w:val="00CB7487"/>
    <w:rsid w:val="00CC3902"/>
    <w:rsid w:val="00CD4A95"/>
    <w:rsid w:val="00CD4C42"/>
    <w:rsid w:val="00CD67CF"/>
    <w:rsid w:val="00CD7E7B"/>
    <w:rsid w:val="00CE0004"/>
    <w:rsid w:val="00CE14A5"/>
    <w:rsid w:val="00CE14A6"/>
    <w:rsid w:val="00CE2BFD"/>
    <w:rsid w:val="00CE2E70"/>
    <w:rsid w:val="00CE4234"/>
    <w:rsid w:val="00CE45BA"/>
    <w:rsid w:val="00CE524C"/>
    <w:rsid w:val="00CE5357"/>
    <w:rsid w:val="00CF180B"/>
    <w:rsid w:val="00CF1A10"/>
    <w:rsid w:val="00CF365E"/>
    <w:rsid w:val="00CF381D"/>
    <w:rsid w:val="00CF58E0"/>
    <w:rsid w:val="00CF7BD1"/>
    <w:rsid w:val="00CF7E18"/>
    <w:rsid w:val="00D009BD"/>
    <w:rsid w:val="00D0230C"/>
    <w:rsid w:val="00D0375B"/>
    <w:rsid w:val="00D03F86"/>
    <w:rsid w:val="00D13A07"/>
    <w:rsid w:val="00D163C3"/>
    <w:rsid w:val="00D201E7"/>
    <w:rsid w:val="00D239FC"/>
    <w:rsid w:val="00D24160"/>
    <w:rsid w:val="00D26D8F"/>
    <w:rsid w:val="00D27A69"/>
    <w:rsid w:val="00D33680"/>
    <w:rsid w:val="00D36EBE"/>
    <w:rsid w:val="00D371F8"/>
    <w:rsid w:val="00D40107"/>
    <w:rsid w:val="00D4011D"/>
    <w:rsid w:val="00D418F0"/>
    <w:rsid w:val="00D42931"/>
    <w:rsid w:val="00D44130"/>
    <w:rsid w:val="00D457F2"/>
    <w:rsid w:val="00D52508"/>
    <w:rsid w:val="00D53CA0"/>
    <w:rsid w:val="00D5490A"/>
    <w:rsid w:val="00D563C3"/>
    <w:rsid w:val="00D57752"/>
    <w:rsid w:val="00D62A87"/>
    <w:rsid w:val="00D6347D"/>
    <w:rsid w:val="00D65224"/>
    <w:rsid w:val="00D660E5"/>
    <w:rsid w:val="00D67105"/>
    <w:rsid w:val="00D70002"/>
    <w:rsid w:val="00D70509"/>
    <w:rsid w:val="00D705D9"/>
    <w:rsid w:val="00D71CD1"/>
    <w:rsid w:val="00D72734"/>
    <w:rsid w:val="00D739C9"/>
    <w:rsid w:val="00D73B8F"/>
    <w:rsid w:val="00D73B9A"/>
    <w:rsid w:val="00D73F29"/>
    <w:rsid w:val="00D74885"/>
    <w:rsid w:val="00D74A18"/>
    <w:rsid w:val="00D74C12"/>
    <w:rsid w:val="00D7626B"/>
    <w:rsid w:val="00D77764"/>
    <w:rsid w:val="00D80AEE"/>
    <w:rsid w:val="00D81C4D"/>
    <w:rsid w:val="00D81D33"/>
    <w:rsid w:val="00D8316B"/>
    <w:rsid w:val="00D83650"/>
    <w:rsid w:val="00D84C96"/>
    <w:rsid w:val="00D85D4D"/>
    <w:rsid w:val="00D86032"/>
    <w:rsid w:val="00D8621F"/>
    <w:rsid w:val="00D8648A"/>
    <w:rsid w:val="00D87384"/>
    <w:rsid w:val="00D9008B"/>
    <w:rsid w:val="00D90B97"/>
    <w:rsid w:val="00D924A4"/>
    <w:rsid w:val="00D9387A"/>
    <w:rsid w:val="00D94961"/>
    <w:rsid w:val="00D97DDA"/>
    <w:rsid w:val="00DA042D"/>
    <w:rsid w:val="00DA12F2"/>
    <w:rsid w:val="00DA1306"/>
    <w:rsid w:val="00DA366C"/>
    <w:rsid w:val="00DA610F"/>
    <w:rsid w:val="00DB0C50"/>
    <w:rsid w:val="00DB3571"/>
    <w:rsid w:val="00DB402E"/>
    <w:rsid w:val="00DB5D7B"/>
    <w:rsid w:val="00DC262F"/>
    <w:rsid w:val="00DC3A1D"/>
    <w:rsid w:val="00DC5A88"/>
    <w:rsid w:val="00DD1214"/>
    <w:rsid w:val="00DD2CF7"/>
    <w:rsid w:val="00DD396A"/>
    <w:rsid w:val="00DD6827"/>
    <w:rsid w:val="00DD74A4"/>
    <w:rsid w:val="00DE0371"/>
    <w:rsid w:val="00DE1F4E"/>
    <w:rsid w:val="00DE38C1"/>
    <w:rsid w:val="00DE3B60"/>
    <w:rsid w:val="00DE3DC8"/>
    <w:rsid w:val="00DE4D4B"/>
    <w:rsid w:val="00DE5749"/>
    <w:rsid w:val="00DF06D5"/>
    <w:rsid w:val="00DF2871"/>
    <w:rsid w:val="00DF3605"/>
    <w:rsid w:val="00DF665B"/>
    <w:rsid w:val="00E00ECF"/>
    <w:rsid w:val="00E05424"/>
    <w:rsid w:val="00E057A5"/>
    <w:rsid w:val="00E05A2B"/>
    <w:rsid w:val="00E0692E"/>
    <w:rsid w:val="00E06CDF"/>
    <w:rsid w:val="00E10B39"/>
    <w:rsid w:val="00E11C58"/>
    <w:rsid w:val="00E13751"/>
    <w:rsid w:val="00E16422"/>
    <w:rsid w:val="00E16C51"/>
    <w:rsid w:val="00E17CEA"/>
    <w:rsid w:val="00E20C64"/>
    <w:rsid w:val="00E25EB5"/>
    <w:rsid w:val="00E26B86"/>
    <w:rsid w:val="00E30747"/>
    <w:rsid w:val="00E32E37"/>
    <w:rsid w:val="00E34CB4"/>
    <w:rsid w:val="00E3609D"/>
    <w:rsid w:val="00E37221"/>
    <w:rsid w:val="00E37A25"/>
    <w:rsid w:val="00E40636"/>
    <w:rsid w:val="00E40BF9"/>
    <w:rsid w:val="00E43E90"/>
    <w:rsid w:val="00E45770"/>
    <w:rsid w:val="00E4662E"/>
    <w:rsid w:val="00E469DD"/>
    <w:rsid w:val="00E47CC7"/>
    <w:rsid w:val="00E52437"/>
    <w:rsid w:val="00E52956"/>
    <w:rsid w:val="00E5342B"/>
    <w:rsid w:val="00E53BF6"/>
    <w:rsid w:val="00E55B6A"/>
    <w:rsid w:val="00E56D0E"/>
    <w:rsid w:val="00E578F1"/>
    <w:rsid w:val="00E57DC9"/>
    <w:rsid w:val="00E60190"/>
    <w:rsid w:val="00E605DA"/>
    <w:rsid w:val="00E6092D"/>
    <w:rsid w:val="00E61D28"/>
    <w:rsid w:val="00E673B6"/>
    <w:rsid w:val="00E70F4B"/>
    <w:rsid w:val="00E753DB"/>
    <w:rsid w:val="00E75771"/>
    <w:rsid w:val="00E76D8C"/>
    <w:rsid w:val="00E774CB"/>
    <w:rsid w:val="00E77CD2"/>
    <w:rsid w:val="00E77E58"/>
    <w:rsid w:val="00E826AA"/>
    <w:rsid w:val="00E8498F"/>
    <w:rsid w:val="00E84DF7"/>
    <w:rsid w:val="00E93D8A"/>
    <w:rsid w:val="00E9414B"/>
    <w:rsid w:val="00E94267"/>
    <w:rsid w:val="00E953C9"/>
    <w:rsid w:val="00EA0325"/>
    <w:rsid w:val="00EA0D69"/>
    <w:rsid w:val="00EA237A"/>
    <w:rsid w:val="00EA35B4"/>
    <w:rsid w:val="00EA3A73"/>
    <w:rsid w:val="00EA5393"/>
    <w:rsid w:val="00EA68B7"/>
    <w:rsid w:val="00EB0EDD"/>
    <w:rsid w:val="00EB1255"/>
    <w:rsid w:val="00EB360E"/>
    <w:rsid w:val="00EB4D20"/>
    <w:rsid w:val="00EB6B07"/>
    <w:rsid w:val="00EC0752"/>
    <w:rsid w:val="00EC088A"/>
    <w:rsid w:val="00EC4BB5"/>
    <w:rsid w:val="00EC62BD"/>
    <w:rsid w:val="00EC7F7A"/>
    <w:rsid w:val="00ED021C"/>
    <w:rsid w:val="00ED262E"/>
    <w:rsid w:val="00ED349B"/>
    <w:rsid w:val="00ED37CB"/>
    <w:rsid w:val="00ED3F0A"/>
    <w:rsid w:val="00EE17C3"/>
    <w:rsid w:val="00EE4834"/>
    <w:rsid w:val="00EE48FB"/>
    <w:rsid w:val="00EE741F"/>
    <w:rsid w:val="00EE7EC0"/>
    <w:rsid w:val="00EF088F"/>
    <w:rsid w:val="00EF2891"/>
    <w:rsid w:val="00EF3DCE"/>
    <w:rsid w:val="00EF4C79"/>
    <w:rsid w:val="00F02CF2"/>
    <w:rsid w:val="00F032A4"/>
    <w:rsid w:val="00F034E2"/>
    <w:rsid w:val="00F04406"/>
    <w:rsid w:val="00F05F20"/>
    <w:rsid w:val="00F06A4C"/>
    <w:rsid w:val="00F076C4"/>
    <w:rsid w:val="00F1038F"/>
    <w:rsid w:val="00F10C5E"/>
    <w:rsid w:val="00F15127"/>
    <w:rsid w:val="00F16124"/>
    <w:rsid w:val="00F176B1"/>
    <w:rsid w:val="00F2346A"/>
    <w:rsid w:val="00F2672C"/>
    <w:rsid w:val="00F2735B"/>
    <w:rsid w:val="00F308A4"/>
    <w:rsid w:val="00F31589"/>
    <w:rsid w:val="00F3227A"/>
    <w:rsid w:val="00F34120"/>
    <w:rsid w:val="00F37548"/>
    <w:rsid w:val="00F40389"/>
    <w:rsid w:val="00F405B4"/>
    <w:rsid w:val="00F40AE1"/>
    <w:rsid w:val="00F42AA5"/>
    <w:rsid w:val="00F43CD7"/>
    <w:rsid w:val="00F44E74"/>
    <w:rsid w:val="00F45EDF"/>
    <w:rsid w:val="00F465DF"/>
    <w:rsid w:val="00F4721C"/>
    <w:rsid w:val="00F527C0"/>
    <w:rsid w:val="00F53EB8"/>
    <w:rsid w:val="00F56F6A"/>
    <w:rsid w:val="00F57A44"/>
    <w:rsid w:val="00F60250"/>
    <w:rsid w:val="00F63501"/>
    <w:rsid w:val="00F650C3"/>
    <w:rsid w:val="00F6722C"/>
    <w:rsid w:val="00F67EEC"/>
    <w:rsid w:val="00F70211"/>
    <w:rsid w:val="00F71D90"/>
    <w:rsid w:val="00F73BEA"/>
    <w:rsid w:val="00F7409D"/>
    <w:rsid w:val="00F76C11"/>
    <w:rsid w:val="00F77B30"/>
    <w:rsid w:val="00F81E30"/>
    <w:rsid w:val="00F84596"/>
    <w:rsid w:val="00F8705C"/>
    <w:rsid w:val="00F90317"/>
    <w:rsid w:val="00F91134"/>
    <w:rsid w:val="00F91EFE"/>
    <w:rsid w:val="00F92115"/>
    <w:rsid w:val="00F92357"/>
    <w:rsid w:val="00F92D00"/>
    <w:rsid w:val="00F93805"/>
    <w:rsid w:val="00F94F40"/>
    <w:rsid w:val="00F97AB0"/>
    <w:rsid w:val="00FA071F"/>
    <w:rsid w:val="00FA0B21"/>
    <w:rsid w:val="00FA2B72"/>
    <w:rsid w:val="00FA6699"/>
    <w:rsid w:val="00FB066F"/>
    <w:rsid w:val="00FB1177"/>
    <w:rsid w:val="00FB7838"/>
    <w:rsid w:val="00FB7CA8"/>
    <w:rsid w:val="00FB7E66"/>
    <w:rsid w:val="00FC22D2"/>
    <w:rsid w:val="00FC552C"/>
    <w:rsid w:val="00FC57D4"/>
    <w:rsid w:val="00FC5A81"/>
    <w:rsid w:val="00FC6798"/>
    <w:rsid w:val="00FC79D8"/>
    <w:rsid w:val="00FD0562"/>
    <w:rsid w:val="00FD141F"/>
    <w:rsid w:val="00FD155C"/>
    <w:rsid w:val="00FE0209"/>
    <w:rsid w:val="00FE07F5"/>
    <w:rsid w:val="00FE08F6"/>
    <w:rsid w:val="00FE0A1D"/>
    <w:rsid w:val="00FE2993"/>
    <w:rsid w:val="00FE3752"/>
    <w:rsid w:val="00FE4931"/>
    <w:rsid w:val="00FF0BA8"/>
    <w:rsid w:val="00FF1450"/>
    <w:rsid w:val="00FF1630"/>
    <w:rsid w:val="00FF21E9"/>
    <w:rsid w:val="00FF3B36"/>
    <w:rsid w:val="00FF4D05"/>
    <w:rsid w:val="00FF6540"/>
    <w:rsid w:val="00FF6CFC"/>
    <w:rsid w:val="00FF6D71"/>
    <w:rsid w:val="00FF7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D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2"/>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2"/>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2"/>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2"/>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2"/>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2"/>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2"/>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2"/>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2"/>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5"/>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7"/>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GridTable4Accent1">
    <w:name w:val="Grid Table 4 Accent 1"/>
    <w:basedOn w:val="TableNormal"/>
    <w:uiPriority w:val="49"/>
    <w:rsid w:val="00B07B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2"/>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2"/>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2"/>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2"/>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2"/>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2"/>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2"/>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2"/>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2"/>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5"/>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7"/>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Ind w:w="0" w:type="dxa"/>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CellMar>
        <w:top w:w="0" w:type="dxa"/>
        <w:left w:w="108" w:type="dxa"/>
        <w:bottom w:w="0" w:type="dxa"/>
        <w:right w:w="108" w:type="dxa"/>
      </w:tblCellMar>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GridTable4Accent1">
    <w:name w:val="Grid Table 4 Accent 1"/>
    <w:basedOn w:val="TableNormal"/>
    <w:uiPriority w:val="49"/>
    <w:rsid w:val="00B07B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8699">
      <w:bodyDiv w:val="1"/>
      <w:marLeft w:val="0"/>
      <w:marRight w:val="0"/>
      <w:marTop w:val="0"/>
      <w:marBottom w:val="0"/>
      <w:divBdr>
        <w:top w:val="none" w:sz="0" w:space="0" w:color="auto"/>
        <w:left w:val="none" w:sz="0" w:space="0" w:color="auto"/>
        <w:bottom w:val="none" w:sz="0" w:space="0" w:color="auto"/>
        <w:right w:val="none" w:sz="0" w:space="0" w:color="auto"/>
      </w:divBdr>
    </w:div>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423911506">
      <w:bodyDiv w:val="1"/>
      <w:marLeft w:val="0"/>
      <w:marRight w:val="0"/>
      <w:marTop w:val="0"/>
      <w:marBottom w:val="0"/>
      <w:divBdr>
        <w:top w:val="none" w:sz="0" w:space="0" w:color="auto"/>
        <w:left w:val="none" w:sz="0" w:space="0" w:color="auto"/>
        <w:bottom w:val="none" w:sz="0" w:space="0" w:color="auto"/>
        <w:right w:val="none" w:sz="0" w:space="0" w:color="auto"/>
      </w:divBdr>
      <w:divsChild>
        <w:div w:id="1713724896">
          <w:marLeft w:val="0"/>
          <w:marRight w:val="0"/>
          <w:marTop w:val="0"/>
          <w:marBottom w:val="0"/>
          <w:divBdr>
            <w:top w:val="none" w:sz="0" w:space="0" w:color="auto"/>
            <w:left w:val="none" w:sz="0" w:space="0" w:color="auto"/>
            <w:bottom w:val="none" w:sz="0" w:space="0" w:color="auto"/>
            <w:right w:val="none" w:sz="0" w:space="0" w:color="auto"/>
          </w:divBdr>
        </w:div>
        <w:div w:id="2080705819">
          <w:marLeft w:val="0"/>
          <w:marRight w:val="0"/>
          <w:marTop w:val="0"/>
          <w:marBottom w:val="0"/>
          <w:divBdr>
            <w:top w:val="none" w:sz="0" w:space="0" w:color="auto"/>
            <w:left w:val="none" w:sz="0" w:space="0" w:color="auto"/>
            <w:bottom w:val="none" w:sz="0" w:space="0" w:color="auto"/>
            <w:right w:val="none" w:sz="0" w:space="0" w:color="auto"/>
          </w:divBdr>
        </w:div>
        <w:div w:id="1230077035">
          <w:marLeft w:val="0"/>
          <w:marRight w:val="0"/>
          <w:marTop w:val="0"/>
          <w:marBottom w:val="0"/>
          <w:divBdr>
            <w:top w:val="none" w:sz="0" w:space="0" w:color="auto"/>
            <w:left w:val="none" w:sz="0" w:space="0" w:color="auto"/>
            <w:bottom w:val="none" w:sz="0" w:space="0" w:color="auto"/>
            <w:right w:val="none" w:sz="0" w:space="0" w:color="auto"/>
          </w:divBdr>
        </w:div>
        <w:div w:id="2074113939">
          <w:marLeft w:val="0"/>
          <w:marRight w:val="0"/>
          <w:marTop w:val="0"/>
          <w:marBottom w:val="0"/>
          <w:divBdr>
            <w:top w:val="none" w:sz="0" w:space="0" w:color="auto"/>
            <w:left w:val="none" w:sz="0" w:space="0" w:color="auto"/>
            <w:bottom w:val="none" w:sz="0" w:space="0" w:color="auto"/>
            <w:right w:val="none" w:sz="0" w:space="0" w:color="auto"/>
          </w:divBdr>
        </w:div>
      </w:divsChild>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B22A5-B667-48E6-AD8A-099529035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Template>
  <TotalTime>282</TotalTime>
  <Pages>27</Pages>
  <Words>5130</Words>
  <Characters>29246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huongdo161</dc:creator>
  <cp:lastModifiedBy>Maria Ánh Tuyết</cp:lastModifiedBy>
  <cp:revision>11</cp:revision>
  <cp:lastPrinted>2014-12-16T03:37:00Z</cp:lastPrinted>
  <dcterms:created xsi:type="dcterms:W3CDTF">2018-03-27T06:22:00Z</dcterms:created>
  <dcterms:modified xsi:type="dcterms:W3CDTF">2018-05-07T23:19:00Z</dcterms:modified>
</cp:coreProperties>
</file>